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AFE17" w14:textId="77777777" w:rsidR="004C45C3" w:rsidRPr="004C45C3" w:rsidRDefault="004C45C3" w:rsidP="004C45C3">
      <w:pPr>
        <w:overflowPunct w:val="0"/>
        <w:autoSpaceDE w:val="0"/>
        <w:autoSpaceDN w:val="0"/>
        <w:adjustRightInd w:val="0"/>
        <w:jc w:val="center"/>
        <w:textAlignment w:val="baseline"/>
        <w:rPr>
          <w:color w:val="000000"/>
          <w:shd w:val="clear" w:color="auto" w:fill="FFFFFF"/>
        </w:rPr>
      </w:pPr>
      <w:r w:rsidRPr="004C45C3">
        <w:rPr>
          <w:color w:val="000000"/>
          <w:shd w:val="clear" w:color="auto" w:fill="FFFFFF"/>
        </w:rPr>
        <w:t>Министерство науки и высшего образования Российской Федерации</w:t>
      </w:r>
    </w:p>
    <w:p w14:paraId="5E128CA6" w14:textId="77777777" w:rsidR="004C45C3" w:rsidRPr="004C45C3" w:rsidRDefault="004C45C3" w:rsidP="004C45C3">
      <w:pPr>
        <w:tabs>
          <w:tab w:val="left" w:pos="1740"/>
        </w:tabs>
        <w:overflowPunct w:val="0"/>
        <w:autoSpaceDE w:val="0"/>
        <w:autoSpaceDN w:val="0"/>
        <w:adjustRightInd w:val="0"/>
        <w:jc w:val="center"/>
        <w:textAlignment w:val="baseline"/>
        <w:rPr>
          <w:color w:val="000000"/>
          <w:shd w:val="clear" w:color="auto" w:fill="FFFFFF"/>
        </w:rPr>
      </w:pPr>
      <w:r w:rsidRPr="004C45C3">
        <w:rPr>
          <w:color w:val="000000"/>
          <w:shd w:val="clear" w:color="auto" w:fill="FFFFFF"/>
        </w:rPr>
        <w:t xml:space="preserve">федеральное государственное бюджетное образовательное учреждение </w:t>
      </w:r>
    </w:p>
    <w:p w14:paraId="08AAA369" w14:textId="77777777" w:rsidR="004C45C3" w:rsidRPr="004C45C3" w:rsidRDefault="004C45C3" w:rsidP="004C45C3">
      <w:pPr>
        <w:tabs>
          <w:tab w:val="left" w:pos="1740"/>
        </w:tabs>
        <w:overflowPunct w:val="0"/>
        <w:autoSpaceDE w:val="0"/>
        <w:autoSpaceDN w:val="0"/>
        <w:adjustRightInd w:val="0"/>
        <w:jc w:val="center"/>
        <w:textAlignment w:val="baseline"/>
        <w:rPr>
          <w:color w:val="000000"/>
        </w:rPr>
      </w:pPr>
      <w:r w:rsidRPr="004C45C3">
        <w:rPr>
          <w:color w:val="000000"/>
          <w:shd w:val="clear" w:color="auto" w:fill="FFFFFF"/>
        </w:rPr>
        <w:t>высшего образования</w:t>
      </w:r>
    </w:p>
    <w:p w14:paraId="154BA43A" w14:textId="77777777" w:rsidR="004C45C3" w:rsidRPr="004C45C3" w:rsidRDefault="004C45C3" w:rsidP="004C45C3">
      <w:pPr>
        <w:tabs>
          <w:tab w:val="left" w:pos="1740"/>
        </w:tabs>
        <w:overflowPunct w:val="0"/>
        <w:autoSpaceDE w:val="0"/>
        <w:autoSpaceDN w:val="0"/>
        <w:adjustRightInd w:val="0"/>
        <w:jc w:val="center"/>
        <w:textAlignment w:val="baseline"/>
      </w:pPr>
      <w:r w:rsidRPr="004C45C3">
        <w:t xml:space="preserve"> «НАЦИОНАЛЬНЫЙ ИССЛЕДОВАТЕЛЬСКИЙ </w:t>
      </w:r>
    </w:p>
    <w:p w14:paraId="11E7F793" w14:textId="77777777" w:rsidR="004C45C3" w:rsidRPr="004C45C3" w:rsidRDefault="004C45C3" w:rsidP="004C45C3">
      <w:pPr>
        <w:tabs>
          <w:tab w:val="left" w:pos="1740"/>
        </w:tabs>
        <w:overflowPunct w:val="0"/>
        <w:autoSpaceDE w:val="0"/>
        <w:autoSpaceDN w:val="0"/>
        <w:adjustRightInd w:val="0"/>
        <w:jc w:val="center"/>
        <w:textAlignment w:val="baseline"/>
      </w:pPr>
      <w:r w:rsidRPr="004C45C3">
        <w:t>МОРДОВСКИЙ ГОСУДАРСТВЕННЫЙ УНИВЕРСИТЕТ</w:t>
      </w:r>
    </w:p>
    <w:p w14:paraId="0B118637" w14:textId="77777777" w:rsidR="004C45C3" w:rsidRPr="004C45C3" w:rsidRDefault="004C45C3" w:rsidP="004C45C3">
      <w:pPr>
        <w:overflowPunct w:val="0"/>
        <w:autoSpaceDE w:val="0"/>
        <w:autoSpaceDN w:val="0"/>
        <w:adjustRightInd w:val="0"/>
        <w:jc w:val="center"/>
        <w:textAlignment w:val="baseline"/>
      </w:pPr>
      <w:r w:rsidRPr="004C45C3">
        <w:t xml:space="preserve"> им. Н.П. ОГАРЁВА»</w:t>
      </w:r>
    </w:p>
    <w:p w14:paraId="3A56AE38" w14:textId="77777777" w:rsidR="004C45C3" w:rsidRPr="004C45C3" w:rsidRDefault="004C45C3" w:rsidP="004C45C3">
      <w:pPr>
        <w:tabs>
          <w:tab w:val="left" w:pos="1740"/>
        </w:tabs>
        <w:overflowPunct w:val="0"/>
        <w:autoSpaceDE w:val="0"/>
        <w:autoSpaceDN w:val="0"/>
        <w:adjustRightInd w:val="0"/>
        <w:jc w:val="center"/>
        <w:textAlignment w:val="baseline"/>
      </w:pPr>
      <w:r w:rsidRPr="004C45C3">
        <w:t>(ФГБОУ ВО «МГУ им. Н.П. Огарёва»)</w:t>
      </w:r>
    </w:p>
    <w:p w14:paraId="2A6663B3" w14:textId="77777777" w:rsidR="004C45C3" w:rsidRPr="004C45C3" w:rsidRDefault="004C45C3" w:rsidP="004C45C3">
      <w:pPr>
        <w:tabs>
          <w:tab w:val="left" w:pos="1740"/>
        </w:tabs>
        <w:overflowPunct w:val="0"/>
        <w:autoSpaceDE w:val="0"/>
        <w:autoSpaceDN w:val="0"/>
        <w:adjustRightInd w:val="0"/>
        <w:jc w:val="center"/>
        <w:textAlignment w:val="baseline"/>
      </w:pPr>
    </w:p>
    <w:p w14:paraId="350B9D33" w14:textId="77777777" w:rsidR="004C45C3" w:rsidRPr="004C45C3" w:rsidRDefault="004C45C3" w:rsidP="004C45C3">
      <w:pPr>
        <w:overflowPunct w:val="0"/>
        <w:autoSpaceDE w:val="0"/>
        <w:autoSpaceDN w:val="0"/>
        <w:adjustRightInd w:val="0"/>
        <w:jc w:val="center"/>
        <w:textAlignment w:val="baseline"/>
      </w:pPr>
      <w:r w:rsidRPr="004C45C3">
        <w:t>Факультет довузовской подготовки и среднего профессионального образования</w:t>
      </w:r>
    </w:p>
    <w:p w14:paraId="199A78D5" w14:textId="77777777" w:rsidR="004C45C3" w:rsidRPr="004C45C3" w:rsidRDefault="004C45C3" w:rsidP="004C45C3">
      <w:pPr>
        <w:overflowPunct w:val="0"/>
        <w:autoSpaceDE w:val="0"/>
        <w:autoSpaceDN w:val="0"/>
        <w:adjustRightInd w:val="0"/>
        <w:jc w:val="center"/>
        <w:textAlignment w:val="baseline"/>
      </w:pPr>
    </w:p>
    <w:p w14:paraId="561A4BE9" w14:textId="77777777" w:rsidR="004C45C3" w:rsidRPr="004C45C3" w:rsidRDefault="004C45C3" w:rsidP="004C45C3">
      <w:pPr>
        <w:overflowPunct w:val="0"/>
        <w:autoSpaceDE w:val="0"/>
        <w:autoSpaceDN w:val="0"/>
        <w:adjustRightInd w:val="0"/>
        <w:jc w:val="center"/>
        <w:textAlignment w:val="baseline"/>
      </w:pPr>
      <w:r w:rsidRPr="004C45C3">
        <w:t>Выпускающая предметная цикловая комиссия (кафедра) общепрофессиональных и</w:t>
      </w:r>
      <w:r w:rsidRPr="004C45C3">
        <w:br/>
        <w:t>специальных (информационно-коммуникационных) дисциплин</w:t>
      </w:r>
    </w:p>
    <w:p w14:paraId="49DEFCE4" w14:textId="77777777" w:rsidR="004C45C3" w:rsidRPr="004C45C3" w:rsidRDefault="004C45C3" w:rsidP="004C45C3">
      <w:pPr>
        <w:overflowPunct w:val="0"/>
        <w:autoSpaceDE w:val="0"/>
        <w:autoSpaceDN w:val="0"/>
        <w:adjustRightInd w:val="0"/>
        <w:jc w:val="center"/>
        <w:textAlignment w:val="baseline"/>
      </w:pPr>
    </w:p>
    <w:p w14:paraId="0A98891A" w14:textId="77777777" w:rsidR="004C45C3" w:rsidRPr="004C45C3" w:rsidRDefault="004C45C3" w:rsidP="004C45C3">
      <w:pPr>
        <w:overflowPunct w:val="0"/>
        <w:autoSpaceDE w:val="0"/>
        <w:autoSpaceDN w:val="0"/>
        <w:adjustRightInd w:val="0"/>
        <w:spacing w:line="360" w:lineRule="auto"/>
        <w:jc w:val="center"/>
        <w:textAlignment w:val="baseline"/>
      </w:pPr>
      <w:r w:rsidRPr="004C45C3">
        <w:t>ОТЧЁТ</w:t>
      </w:r>
    </w:p>
    <w:p w14:paraId="18D06EDC" w14:textId="77777777" w:rsidR="004C45C3" w:rsidRPr="004C45C3" w:rsidRDefault="004C45C3" w:rsidP="00714354">
      <w:pPr>
        <w:overflowPunct w:val="0"/>
        <w:autoSpaceDE w:val="0"/>
        <w:autoSpaceDN w:val="0"/>
        <w:adjustRightInd w:val="0"/>
        <w:jc w:val="center"/>
        <w:textAlignment w:val="baseline"/>
      </w:pPr>
      <w:r w:rsidRPr="004C45C3">
        <w:t>по производственной практике</w:t>
      </w:r>
    </w:p>
    <w:p w14:paraId="0F399B2F" w14:textId="7D912A5D" w:rsidR="004C45C3" w:rsidRPr="004C45C3" w:rsidRDefault="004C45C3" w:rsidP="00714354">
      <w:pPr>
        <w:overflowPunct w:val="0"/>
        <w:autoSpaceDE w:val="0"/>
        <w:autoSpaceDN w:val="0"/>
        <w:adjustRightInd w:val="0"/>
        <w:jc w:val="center"/>
        <w:textAlignment w:val="baseline"/>
      </w:pPr>
      <w:r w:rsidRPr="004C45C3">
        <w:t>Производственная практика по ПМ.0</w:t>
      </w:r>
      <w:r w:rsidR="00087BC0">
        <w:t>5</w:t>
      </w:r>
    </w:p>
    <w:p w14:paraId="30030276" w14:textId="5B4D48D8" w:rsidR="004C45C3" w:rsidRPr="004C45C3" w:rsidRDefault="004C45C3" w:rsidP="00714354">
      <w:pPr>
        <w:overflowPunct w:val="0"/>
        <w:autoSpaceDE w:val="0"/>
        <w:autoSpaceDN w:val="0"/>
        <w:adjustRightInd w:val="0"/>
        <w:jc w:val="center"/>
        <w:textAlignment w:val="baseline"/>
      </w:pPr>
      <w:r w:rsidRPr="004C45C3">
        <w:t xml:space="preserve">студента </w:t>
      </w:r>
      <w:r w:rsidRPr="004C45C3">
        <w:rPr>
          <w:lang w:val="en-US"/>
        </w:rPr>
        <w:t>III</w:t>
      </w:r>
      <w:r w:rsidRPr="004C45C3">
        <w:t xml:space="preserve"> курса</w:t>
      </w:r>
    </w:p>
    <w:p w14:paraId="7E823F08" w14:textId="77777777" w:rsidR="004C45C3" w:rsidRPr="004C45C3" w:rsidRDefault="004C45C3" w:rsidP="004C45C3">
      <w:pPr>
        <w:overflowPunct w:val="0"/>
        <w:autoSpaceDE w:val="0"/>
        <w:autoSpaceDN w:val="0"/>
        <w:adjustRightInd w:val="0"/>
        <w:jc w:val="center"/>
        <w:textAlignment w:val="baseline"/>
      </w:pPr>
    </w:p>
    <w:p w14:paraId="65B911C3" w14:textId="77777777" w:rsidR="004C45C3" w:rsidRPr="004C45C3" w:rsidRDefault="004C45C3" w:rsidP="004C45C3">
      <w:pPr>
        <w:overflowPunct w:val="0"/>
        <w:autoSpaceDE w:val="0"/>
        <w:autoSpaceDN w:val="0"/>
        <w:adjustRightInd w:val="0"/>
        <w:textAlignment w:val="baseline"/>
      </w:pPr>
      <w:r w:rsidRPr="004C45C3">
        <w:t xml:space="preserve">Специальность </w:t>
      </w:r>
      <w:r w:rsidRPr="004C45C3">
        <w:rPr>
          <w:color w:val="000000"/>
        </w:rPr>
        <w:t>09.02.07 Информационные системы и программирование</w:t>
      </w:r>
    </w:p>
    <w:p w14:paraId="07EB496C" w14:textId="77777777" w:rsidR="004C45C3" w:rsidRPr="004C45C3" w:rsidRDefault="004C45C3" w:rsidP="004C45C3">
      <w:pPr>
        <w:overflowPunct w:val="0"/>
        <w:autoSpaceDE w:val="0"/>
        <w:autoSpaceDN w:val="0"/>
        <w:adjustRightInd w:val="0"/>
        <w:spacing w:line="180" w:lineRule="auto"/>
        <w:jc w:val="center"/>
        <w:textAlignment w:val="baseline"/>
        <w:rPr>
          <w:vertAlign w:val="superscript"/>
        </w:rPr>
      </w:pPr>
      <w:r w:rsidRPr="004C45C3">
        <w:rPr>
          <w:vertAlign w:val="superscript"/>
        </w:rPr>
        <w:t xml:space="preserve">  </w:t>
      </w:r>
    </w:p>
    <w:p w14:paraId="686C7711" w14:textId="49DC354C" w:rsidR="004C45C3" w:rsidRPr="004C45C3" w:rsidRDefault="004C45C3" w:rsidP="004C45C3">
      <w:pPr>
        <w:overflowPunct w:val="0"/>
        <w:autoSpaceDE w:val="0"/>
        <w:autoSpaceDN w:val="0"/>
        <w:adjustRightInd w:val="0"/>
        <w:textAlignment w:val="baseline"/>
      </w:pPr>
      <w:r w:rsidRPr="004C45C3">
        <w:t xml:space="preserve">Место прохождения практики </w:t>
      </w:r>
      <w:r w:rsidR="00714354">
        <w:rPr>
          <w:color w:val="000000"/>
        </w:rPr>
        <w:t>ИНФОМАКСИМУМ ООО</w:t>
      </w:r>
    </w:p>
    <w:p w14:paraId="2420C847" w14:textId="77777777" w:rsidR="004C45C3" w:rsidRPr="004C45C3" w:rsidRDefault="004C45C3" w:rsidP="004C45C3">
      <w:pPr>
        <w:overflowPunct w:val="0"/>
        <w:autoSpaceDE w:val="0"/>
        <w:autoSpaceDN w:val="0"/>
        <w:adjustRightInd w:val="0"/>
        <w:spacing w:line="180" w:lineRule="auto"/>
        <w:jc w:val="center"/>
        <w:textAlignment w:val="baseline"/>
        <w:rPr>
          <w:sz w:val="16"/>
        </w:rPr>
      </w:pPr>
      <w:r w:rsidRPr="004C45C3">
        <w:rPr>
          <w:sz w:val="16"/>
        </w:rPr>
        <w:t xml:space="preserve">                      </w:t>
      </w:r>
    </w:p>
    <w:p w14:paraId="18B0245C" w14:textId="003F9ACE" w:rsidR="004C45C3" w:rsidRPr="004C45C3" w:rsidRDefault="004C45C3" w:rsidP="004C45C3">
      <w:pPr>
        <w:overflowPunct w:val="0"/>
        <w:autoSpaceDE w:val="0"/>
        <w:autoSpaceDN w:val="0"/>
        <w:adjustRightInd w:val="0"/>
        <w:textAlignment w:val="baseline"/>
      </w:pPr>
      <w:r w:rsidRPr="004C45C3">
        <w:t xml:space="preserve">Срок прохождения практики </w:t>
      </w:r>
      <w:r w:rsidRPr="004C45C3">
        <w:rPr>
          <w:color w:val="000000"/>
        </w:rPr>
        <w:t xml:space="preserve">с </w:t>
      </w:r>
      <w:r w:rsidR="00087BC0">
        <w:rPr>
          <w:color w:val="000000"/>
        </w:rPr>
        <w:t>25 мая</w:t>
      </w:r>
      <w:r w:rsidRPr="004C45C3">
        <w:rPr>
          <w:color w:val="000000"/>
        </w:rPr>
        <w:t xml:space="preserve"> 202</w:t>
      </w:r>
      <w:r w:rsidR="00087BC0">
        <w:rPr>
          <w:color w:val="000000"/>
        </w:rPr>
        <w:t>4</w:t>
      </w:r>
      <w:r w:rsidRPr="004C45C3">
        <w:rPr>
          <w:color w:val="000000"/>
        </w:rPr>
        <w:t xml:space="preserve"> г. – 21</w:t>
      </w:r>
      <w:r w:rsidR="00087BC0">
        <w:rPr>
          <w:color w:val="000000"/>
        </w:rPr>
        <w:t>июня</w:t>
      </w:r>
      <w:r w:rsidRPr="004C45C3">
        <w:rPr>
          <w:color w:val="000000"/>
        </w:rPr>
        <w:t xml:space="preserve"> 202</w:t>
      </w:r>
      <w:r w:rsidR="00087BC0">
        <w:rPr>
          <w:color w:val="000000"/>
        </w:rPr>
        <w:t>4</w:t>
      </w:r>
      <w:r w:rsidRPr="004C45C3">
        <w:rPr>
          <w:color w:val="000000"/>
        </w:rPr>
        <w:t xml:space="preserve"> г.</w:t>
      </w:r>
    </w:p>
    <w:p w14:paraId="386FABB9" w14:textId="77777777" w:rsidR="004C45C3" w:rsidRPr="004C45C3" w:rsidRDefault="004C45C3" w:rsidP="004C45C3">
      <w:pPr>
        <w:overflowPunct w:val="0"/>
        <w:autoSpaceDE w:val="0"/>
        <w:autoSpaceDN w:val="0"/>
        <w:adjustRightInd w:val="0"/>
        <w:spacing w:line="180" w:lineRule="auto"/>
        <w:textAlignment w:val="baseline"/>
        <w:rPr>
          <w:vertAlign w:val="superscript"/>
        </w:rPr>
      </w:pPr>
      <w:r w:rsidRPr="004C45C3">
        <w:rPr>
          <w:vertAlign w:val="superscript"/>
        </w:rPr>
        <w:t xml:space="preserve">                                                                                                            </w:t>
      </w:r>
    </w:p>
    <w:p w14:paraId="2F1BAAEE" w14:textId="0DECFBF8" w:rsidR="004C45C3" w:rsidRPr="004C45C3" w:rsidRDefault="004C45C3" w:rsidP="004C45C3">
      <w:pPr>
        <w:overflowPunct w:val="0"/>
        <w:autoSpaceDE w:val="0"/>
        <w:autoSpaceDN w:val="0"/>
        <w:adjustRightInd w:val="0"/>
        <w:textAlignment w:val="baseline"/>
      </w:pPr>
      <w:r w:rsidRPr="004C45C3">
        <w:t>Автор отчёта</w:t>
      </w:r>
      <w:r w:rsidRPr="004C45C3">
        <w:tab/>
      </w:r>
      <w:r w:rsidRPr="004C45C3">
        <w:tab/>
      </w:r>
      <w:r w:rsidRPr="004C45C3">
        <w:tab/>
      </w:r>
      <w:r w:rsidRPr="004C45C3">
        <w:tab/>
      </w:r>
      <w:r w:rsidRPr="004C45C3">
        <w:rPr>
          <w:u w:val="single"/>
        </w:rPr>
        <w:tab/>
      </w:r>
      <w:r w:rsidRPr="004C45C3">
        <w:rPr>
          <w:u w:val="single"/>
        </w:rPr>
        <w:tab/>
      </w:r>
      <w:r w:rsidRPr="004C45C3">
        <w:rPr>
          <w:u w:val="single"/>
        </w:rPr>
        <w:tab/>
        <w:t xml:space="preserve">           </w:t>
      </w:r>
      <w:r w:rsidRPr="004C45C3">
        <w:t xml:space="preserve"> </w:t>
      </w:r>
      <w:r w:rsidR="000E7F12">
        <w:t xml:space="preserve">А. </w:t>
      </w:r>
      <w:r w:rsidR="00714354">
        <w:t>В</w:t>
      </w:r>
      <w:r w:rsidR="000E7F12">
        <w:t xml:space="preserve">. </w:t>
      </w:r>
      <w:r w:rsidR="00714354">
        <w:t>Глушко</w:t>
      </w:r>
    </w:p>
    <w:p w14:paraId="53793451" w14:textId="05E90A4B" w:rsidR="004C45C3" w:rsidRPr="004C45C3" w:rsidRDefault="005F2B60" w:rsidP="005F2B60">
      <w:pPr>
        <w:tabs>
          <w:tab w:val="left" w:pos="5387"/>
        </w:tabs>
        <w:overflowPunct w:val="0"/>
        <w:autoSpaceDE w:val="0"/>
        <w:autoSpaceDN w:val="0"/>
        <w:adjustRightInd w:val="0"/>
        <w:ind w:left="714" w:right="1842" w:firstLine="4326"/>
        <w:textAlignment w:val="baseline"/>
        <w:rPr>
          <w:sz w:val="16"/>
        </w:rPr>
      </w:pPr>
      <w:r>
        <w:rPr>
          <w:sz w:val="16"/>
        </w:rPr>
        <w:t xml:space="preserve">        </w:t>
      </w:r>
      <w:r w:rsidR="004C45C3" w:rsidRPr="004C45C3">
        <w:rPr>
          <w:sz w:val="16"/>
        </w:rPr>
        <w:t>подпись, дата</w:t>
      </w:r>
    </w:p>
    <w:p w14:paraId="6BD8E8AE" w14:textId="2C6ECD9D" w:rsidR="004C45C3" w:rsidRPr="004C45C3" w:rsidRDefault="004C45C3" w:rsidP="004C45C3">
      <w:pPr>
        <w:overflowPunct w:val="0"/>
        <w:autoSpaceDE w:val="0"/>
        <w:autoSpaceDN w:val="0"/>
        <w:adjustRightInd w:val="0"/>
        <w:textAlignment w:val="baseline"/>
      </w:pPr>
      <w:r w:rsidRPr="004C45C3">
        <w:t>Обозначение отчёта: ОП–02069964–</w:t>
      </w:r>
      <w:r w:rsidRPr="004C45C3">
        <w:rPr>
          <w:color w:val="000000"/>
        </w:rPr>
        <w:t>П–09.02.07–</w:t>
      </w:r>
      <w:r w:rsidR="00714354">
        <w:rPr>
          <w:color w:val="000000"/>
        </w:rPr>
        <w:t>04</w:t>
      </w:r>
      <w:r w:rsidRPr="004C45C3">
        <w:rPr>
          <w:color w:val="000000"/>
        </w:rPr>
        <w:t>–2</w:t>
      </w:r>
      <w:r w:rsidR="00087BC0">
        <w:rPr>
          <w:color w:val="000000"/>
        </w:rPr>
        <w:t>4</w:t>
      </w:r>
    </w:p>
    <w:p w14:paraId="7B635292" w14:textId="77777777" w:rsidR="004C45C3" w:rsidRPr="004C45C3" w:rsidRDefault="004C45C3" w:rsidP="004C45C3">
      <w:pPr>
        <w:overflowPunct w:val="0"/>
        <w:autoSpaceDE w:val="0"/>
        <w:autoSpaceDN w:val="0"/>
        <w:adjustRightInd w:val="0"/>
        <w:textAlignment w:val="baseline"/>
      </w:pPr>
    </w:p>
    <w:p w14:paraId="1CB9A028" w14:textId="77777777" w:rsidR="00714354" w:rsidRDefault="00714354" w:rsidP="00714354">
      <w:pPr>
        <w:overflowPunct w:val="0"/>
        <w:autoSpaceDE w:val="0"/>
        <w:autoSpaceDN w:val="0"/>
        <w:adjustRightInd w:val="0"/>
        <w:jc w:val="left"/>
        <w:textAlignment w:val="baseline"/>
        <w:rPr>
          <w:i/>
        </w:rPr>
      </w:pPr>
      <w:r w:rsidRPr="009D7490">
        <w:t>Руководитель практики</w:t>
      </w:r>
    </w:p>
    <w:p w14:paraId="1841CEA3" w14:textId="77777777" w:rsidR="00714354" w:rsidRDefault="00714354" w:rsidP="00714354">
      <w:pPr>
        <w:tabs>
          <w:tab w:val="left" w:pos="5387"/>
          <w:tab w:val="left" w:pos="7655"/>
        </w:tabs>
        <w:ind w:right="-2"/>
        <w:contextualSpacing/>
        <w:rPr>
          <w:i/>
        </w:rPr>
      </w:pPr>
      <w:r>
        <w:t xml:space="preserve">от профильной организации, </w:t>
      </w:r>
      <w:bookmarkStart w:id="0" w:name="_Hlk138245206"/>
    </w:p>
    <w:p w14:paraId="2FA10E38" w14:textId="77777777" w:rsidR="00714354" w:rsidRPr="00996C6E" w:rsidRDefault="00714354" w:rsidP="00714354">
      <w:pPr>
        <w:tabs>
          <w:tab w:val="left" w:pos="5387"/>
          <w:tab w:val="left" w:pos="7655"/>
        </w:tabs>
        <w:ind w:right="-2"/>
        <w:contextualSpacing/>
        <w:rPr>
          <w:i/>
          <w:iCs/>
        </w:rPr>
      </w:pPr>
      <w:r w:rsidRPr="00996C6E">
        <w:rPr>
          <w:iCs/>
        </w:rPr>
        <w:t xml:space="preserve">руководитель отдела </w:t>
      </w:r>
      <w:bookmarkEnd w:id="0"/>
    </w:p>
    <w:p w14:paraId="18032682" w14:textId="4863A008" w:rsidR="004C45C3" w:rsidRPr="00EC159E" w:rsidRDefault="00714354" w:rsidP="00714354">
      <w:pPr>
        <w:overflowPunct w:val="0"/>
        <w:autoSpaceDE w:val="0"/>
        <w:autoSpaceDN w:val="0"/>
        <w:adjustRightInd w:val="0"/>
        <w:jc w:val="left"/>
        <w:textAlignment w:val="baseline"/>
      </w:pPr>
      <w:r w:rsidRPr="00996C6E">
        <w:rPr>
          <w:iCs/>
        </w:rPr>
        <w:t>по работе с персоналом</w:t>
      </w:r>
      <w:r w:rsidRPr="004B3D94">
        <w:rPr>
          <w:rFonts w:eastAsia="Calibri"/>
          <w:color w:val="0D0D0D"/>
        </w:rPr>
        <w:t xml:space="preserve">    </w:t>
      </w:r>
      <w:r>
        <w:rPr>
          <w:rFonts w:eastAsia="Calibri"/>
          <w:color w:val="0D0D0D"/>
        </w:rPr>
        <w:t xml:space="preserve">       </w:t>
      </w:r>
      <w:r w:rsidR="00EC159E" w:rsidRPr="00EC159E">
        <w:t xml:space="preserve">          </w:t>
      </w:r>
      <w:r w:rsidR="004C45C3" w:rsidRPr="00EC159E">
        <w:rPr>
          <w:u w:val="single"/>
        </w:rPr>
        <w:tab/>
      </w:r>
      <w:r w:rsidR="00EC159E" w:rsidRPr="004C45C3">
        <w:rPr>
          <w:u w:val="single"/>
        </w:rPr>
        <w:tab/>
      </w:r>
      <w:r w:rsidR="00EC159E" w:rsidRPr="004C45C3">
        <w:rPr>
          <w:u w:val="single"/>
        </w:rPr>
        <w:tab/>
      </w:r>
      <w:r w:rsidR="00EC159E" w:rsidRPr="004C45C3">
        <w:rPr>
          <w:u w:val="single"/>
        </w:rPr>
        <w:tab/>
        <w:t xml:space="preserve">           </w:t>
      </w:r>
      <w:r w:rsidR="00EC159E" w:rsidRPr="004C45C3">
        <w:t xml:space="preserve"> </w:t>
      </w:r>
      <w:r w:rsidRPr="009D3879">
        <w:rPr>
          <w:iCs/>
        </w:rPr>
        <w:t>Д. О. Мустаева</w:t>
      </w:r>
    </w:p>
    <w:p w14:paraId="4BE90ACA" w14:textId="66FAD713" w:rsidR="004C45C3" w:rsidRPr="004C45C3" w:rsidRDefault="005F2B60" w:rsidP="005F2B60">
      <w:pPr>
        <w:tabs>
          <w:tab w:val="left" w:pos="5387"/>
        </w:tabs>
        <w:overflowPunct w:val="0"/>
        <w:autoSpaceDE w:val="0"/>
        <w:autoSpaceDN w:val="0"/>
        <w:adjustRightInd w:val="0"/>
        <w:ind w:left="728" w:right="1842" w:firstLine="4312"/>
        <w:textAlignment w:val="baseline"/>
        <w:rPr>
          <w:sz w:val="16"/>
        </w:rPr>
      </w:pPr>
      <w:r w:rsidRPr="00EC159E">
        <w:rPr>
          <w:sz w:val="16"/>
        </w:rPr>
        <w:t xml:space="preserve">        </w:t>
      </w:r>
      <w:r w:rsidR="004C45C3" w:rsidRPr="00EC159E">
        <w:rPr>
          <w:sz w:val="16"/>
        </w:rPr>
        <w:t>подпись, дата</w:t>
      </w:r>
    </w:p>
    <w:p w14:paraId="464FD5C1" w14:textId="77777777" w:rsidR="004C45C3" w:rsidRPr="004C45C3" w:rsidRDefault="004C45C3" w:rsidP="004C45C3">
      <w:pPr>
        <w:overflowPunct w:val="0"/>
        <w:autoSpaceDE w:val="0"/>
        <w:autoSpaceDN w:val="0"/>
        <w:adjustRightInd w:val="0"/>
        <w:jc w:val="left"/>
        <w:textAlignment w:val="baseline"/>
      </w:pPr>
      <w:r w:rsidRPr="004C45C3">
        <w:t>Руководитель практики</w:t>
      </w:r>
    </w:p>
    <w:p w14:paraId="7FC815F1" w14:textId="77777777" w:rsidR="004C45C3" w:rsidRPr="004C45C3" w:rsidRDefault="004C45C3" w:rsidP="004C45C3">
      <w:pPr>
        <w:overflowPunct w:val="0"/>
        <w:autoSpaceDE w:val="0"/>
        <w:autoSpaceDN w:val="0"/>
        <w:adjustRightInd w:val="0"/>
        <w:jc w:val="left"/>
        <w:textAlignment w:val="baseline"/>
      </w:pPr>
      <w:r w:rsidRPr="004C45C3">
        <w:t>от университета,</w:t>
      </w:r>
    </w:p>
    <w:p w14:paraId="39FEADAC" w14:textId="2ACCBAF6" w:rsidR="004C45C3" w:rsidRPr="004C45C3" w:rsidRDefault="004C45C3" w:rsidP="004C45C3">
      <w:pPr>
        <w:overflowPunct w:val="0"/>
        <w:autoSpaceDE w:val="0"/>
        <w:autoSpaceDN w:val="0"/>
        <w:adjustRightInd w:val="0"/>
        <w:ind w:right="-284"/>
        <w:jc w:val="left"/>
        <w:textAlignment w:val="baseline"/>
      </w:pPr>
      <w:r w:rsidRPr="004C45C3">
        <w:t xml:space="preserve">преподаватель </w:t>
      </w:r>
      <w:r w:rsidR="00E546F7">
        <w:t>ВКК</w:t>
      </w:r>
      <w:r>
        <w:t xml:space="preserve">     </w:t>
      </w:r>
      <w:r w:rsidRPr="004C45C3">
        <w:tab/>
      </w:r>
      <w:r w:rsidRPr="004C45C3">
        <w:tab/>
      </w:r>
      <w:r w:rsidRPr="004C45C3">
        <w:tab/>
      </w:r>
      <w:r w:rsidRPr="004C45C3">
        <w:rPr>
          <w:u w:val="single"/>
        </w:rPr>
        <w:tab/>
      </w:r>
      <w:r w:rsidRPr="004C45C3">
        <w:rPr>
          <w:u w:val="single"/>
        </w:rPr>
        <w:tab/>
      </w:r>
      <w:r w:rsidRPr="004C45C3">
        <w:rPr>
          <w:u w:val="single"/>
        </w:rPr>
        <w:tab/>
        <w:t xml:space="preserve">           </w:t>
      </w:r>
      <w:r w:rsidRPr="004C45C3">
        <w:t xml:space="preserve"> </w:t>
      </w:r>
      <w:bookmarkStart w:id="1" w:name="_Hlk169774099"/>
      <w:r>
        <w:t>С. Ю. Калиничев</w:t>
      </w:r>
      <w:bookmarkEnd w:id="1"/>
    </w:p>
    <w:p w14:paraId="7A596158" w14:textId="1A9B786B" w:rsidR="004C45C3" w:rsidRPr="004C45C3" w:rsidRDefault="005F2B60" w:rsidP="005F2B60">
      <w:pPr>
        <w:tabs>
          <w:tab w:val="left" w:pos="5387"/>
        </w:tabs>
        <w:overflowPunct w:val="0"/>
        <w:autoSpaceDE w:val="0"/>
        <w:autoSpaceDN w:val="0"/>
        <w:adjustRightInd w:val="0"/>
        <w:ind w:left="700" w:right="1810" w:firstLine="4340"/>
        <w:textAlignment w:val="baseline"/>
        <w:rPr>
          <w:sz w:val="16"/>
        </w:rPr>
      </w:pPr>
      <w:r>
        <w:rPr>
          <w:sz w:val="16"/>
        </w:rPr>
        <w:t xml:space="preserve">        </w:t>
      </w:r>
      <w:r w:rsidR="004C45C3" w:rsidRPr="004C45C3">
        <w:rPr>
          <w:sz w:val="16"/>
        </w:rPr>
        <w:t>подпись, дата</w:t>
      </w:r>
    </w:p>
    <w:p w14:paraId="51F86035" w14:textId="77777777" w:rsidR="004C45C3" w:rsidRPr="004C45C3" w:rsidRDefault="004C45C3" w:rsidP="004C45C3">
      <w:pPr>
        <w:overflowPunct w:val="0"/>
        <w:autoSpaceDE w:val="0"/>
        <w:autoSpaceDN w:val="0"/>
        <w:adjustRightInd w:val="0"/>
        <w:textAlignment w:val="baseline"/>
      </w:pPr>
      <w:r w:rsidRPr="004C45C3">
        <w:t>Отчёт защищён _____________ Оценка _______________</w:t>
      </w:r>
    </w:p>
    <w:p w14:paraId="408FB92E" w14:textId="77777777" w:rsidR="004C45C3" w:rsidRPr="004C45C3" w:rsidRDefault="004C45C3" w:rsidP="004C45C3">
      <w:pPr>
        <w:overflowPunct w:val="0"/>
        <w:autoSpaceDE w:val="0"/>
        <w:autoSpaceDN w:val="0"/>
        <w:adjustRightInd w:val="0"/>
        <w:textAlignment w:val="baseline"/>
        <w:rPr>
          <w:sz w:val="16"/>
        </w:rPr>
      </w:pPr>
      <w:r w:rsidRPr="004C45C3">
        <w:rPr>
          <w:sz w:val="16"/>
        </w:rPr>
        <w:t xml:space="preserve">                                                                    дата</w:t>
      </w:r>
    </w:p>
    <w:p w14:paraId="64BFF113" w14:textId="0153E99B" w:rsidR="004C45C3" w:rsidRPr="004C45C3" w:rsidRDefault="004C45C3" w:rsidP="004C45C3">
      <w:pPr>
        <w:tabs>
          <w:tab w:val="left" w:pos="6096"/>
        </w:tabs>
        <w:overflowPunct w:val="0"/>
        <w:autoSpaceDE w:val="0"/>
        <w:autoSpaceDN w:val="0"/>
        <w:adjustRightInd w:val="0"/>
        <w:spacing w:line="288" w:lineRule="auto"/>
        <w:jc w:val="center"/>
        <w:textAlignment w:val="baseline"/>
      </w:pPr>
      <w:r w:rsidRPr="004C45C3">
        <w:t>Саранск 202</w:t>
      </w:r>
      <w:r w:rsidR="00087BC0">
        <w:t>4</w:t>
      </w:r>
    </w:p>
    <w:p w14:paraId="6A72ADD8" w14:textId="77777777" w:rsidR="001838F0" w:rsidRPr="00B81AF6" w:rsidRDefault="001838F0" w:rsidP="00D73937">
      <w:pPr>
        <w:sectPr w:rsidR="001838F0" w:rsidRPr="00B81AF6" w:rsidSect="003C74CA">
          <w:headerReference w:type="default" r:id="rId8"/>
          <w:footerReference w:type="default" r:id="rId9"/>
          <w:headerReference w:type="first" r:id="rId10"/>
          <w:footerReference w:type="first" r:id="rId11"/>
          <w:type w:val="nextColumn"/>
          <w:pgSz w:w="11907" w:h="16840" w:code="9"/>
          <w:pgMar w:top="1134" w:right="851" w:bottom="1134" w:left="1701" w:header="284" w:footer="284" w:gutter="0"/>
          <w:cols w:space="720"/>
        </w:sectPr>
      </w:pPr>
    </w:p>
    <w:p w14:paraId="4C8435A6" w14:textId="77777777" w:rsidR="00473A38" w:rsidRPr="00B81AF6" w:rsidRDefault="00473A38" w:rsidP="00473A38">
      <w:pPr>
        <w:tabs>
          <w:tab w:val="left" w:pos="709"/>
        </w:tabs>
        <w:spacing w:line="360" w:lineRule="auto"/>
        <w:contextualSpacing/>
        <w:jc w:val="center"/>
        <w:rPr>
          <w:b/>
          <w:bCs/>
          <w:color w:val="000000" w:themeColor="text1"/>
        </w:rPr>
      </w:pPr>
      <w:r w:rsidRPr="00B81AF6">
        <w:rPr>
          <w:b/>
          <w:bCs/>
          <w:color w:val="000000" w:themeColor="text1"/>
        </w:rPr>
        <w:lastRenderedPageBreak/>
        <w:t>СОДЕРЖАНИЕ</w:t>
      </w:r>
    </w:p>
    <w:tbl>
      <w:tblPr>
        <w:tblStyle w:val="11"/>
        <w:tblpPr w:leftFromText="180" w:rightFromText="180" w:vertAnchor="page" w:horzAnchor="margin" w:tblpY="2011"/>
        <w:tblW w:w="107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76"/>
        <w:gridCol w:w="702"/>
        <w:gridCol w:w="702"/>
        <w:gridCol w:w="702"/>
      </w:tblGrid>
      <w:tr w:rsidR="00A60108" w:rsidRPr="00B81AF6" w14:paraId="35551CA3" w14:textId="7A5EEC62" w:rsidTr="00A60108">
        <w:tc>
          <w:tcPr>
            <w:tcW w:w="8676" w:type="dxa"/>
          </w:tcPr>
          <w:p w14:paraId="09EABD72" w14:textId="77777777" w:rsidR="00A60108" w:rsidRDefault="00A60108" w:rsidP="003427B3">
            <w:pPr>
              <w:spacing w:line="360" w:lineRule="auto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bookmarkStart w:id="2" w:name="_Hlk167789107"/>
            <w:bookmarkStart w:id="3" w:name="_Hlk90645868"/>
            <w:r w:rsidRPr="00B81AF6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 Правила безопасности на рабочем месте………………………………</w:t>
            </w:r>
            <w:r w:rsidR="00F92FD6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.</w:t>
            </w:r>
          </w:p>
          <w:p w14:paraId="46C3A6C9" w14:textId="33DD5CDA" w:rsidR="00F92FD6" w:rsidRPr="00AC24E1" w:rsidRDefault="00F92FD6" w:rsidP="00AC24E1">
            <w:pPr>
              <w:spacing w:line="360" w:lineRule="auto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F92FD6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 Общая характеристика базы практики……………………………</w:t>
            </w:r>
            <w:proofErr w:type="gramStart"/>
            <w:r w:rsidRPr="00F92FD6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……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.</w:t>
            </w:r>
            <w:proofErr w:type="gramEnd"/>
          </w:p>
        </w:tc>
        <w:tc>
          <w:tcPr>
            <w:tcW w:w="702" w:type="dxa"/>
          </w:tcPr>
          <w:p w14:paraId="7F87447B" w14:textId="2A3B38B8" w:rsidR="00A60108" w:rsidRDefault="0094657C" w:rsidP="00FA006E">
            <w:pPr>
              <w:spacing w:line="360" w:lineRule="auto"/>
              <w:jc w:val="right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4</w:t>
            </w:r>
          </w:p>
          <w:p w14:paraId="5AE243EF" w14:textId="213C84AE" w:rsidR="00F92FD6" w:rsidRPr="00B81AF6" w:rsidRDefault="0094657C" w:rsidP="00AC24E1">
            <w:pPr>
              <w:spacing w:line="360" w:lineRule="auto"/>
              <w:jc w:val="right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702" w:type="dxa"/>
          </w:tcPr>
          <w:p w14:paraId="1EE7B9C4" w14:textId="77777777" w:rsidR="00A60108" w:rsidRPr="00B81AF6" w:rsidRDefault="00A60108" w:rsidP="00FA006E">
            <w:pPr>
              <w:spacing w:line="360" w:lineRule="auto"/>
              <w:jc w:val="right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702" w:type="dxa"/>
          </w:tcPr>
          <w:p w14:paraId="269F6729" w14:textId="6649239A" w:rsidR="00A60108" w:rsidRPr="00B81AF6" w:rsidRDefault="00A60108" w:rsidP="00FA006E">
            <w:pPr>
              <w:spacing w:line="360" w:lineRule="auto"/>
              <w:jc w:val="right"/>
              <w:rPr>
                <w:rFonts w:ascii="Times New Roman" w:hAnsi="Times New Roman"/>
                <w:color w:val="000000" w:themeColor="text1"/>
              </w:rPr>
            </w:pPr>
          </w:p>
        </w:tc>
      </w:tr>
      <w:tr w:rsidR="00A60108" w:rsidRPr="00B81AF6" w14:paraId="4491DCEB" w14:textId="4C45579A" w:rsidTr="00A60108">
        <w:tc>
          <w:tcPr>
            <w:tcW w:w="8676" w:type="dxa"/>
          </w:tcPr>
          <w:p w14:paraId="1508E4FB" w14:textId="18A8DFFF" w:rsidR="00A60108" w:rsidRDefault="00AC24E1" w:rsidP="003427B3">
            <w:pPr>
              <w:spacing w:line="36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3</w:t>
            </w:r>
            <w:r w:rsidR="00F92FD6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День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</w:t>
            </w:r>
            <w:r w:rsidR="00F92FD6">
              <w:rPr>
                <w:rFonts w:ascii="Times New Roman" w:hAnsi="Times New Roman"/>
                <w:color w:val="000000"/>
                <w:sz w:val="28"/>
                <w:szCs w:val="28"/>
              </w:rPr>
              <w:t>.</w:t>
            </w:r>
            <w:r w:rsidR="00F92FD6">
              <w:t xml:space="preserve"> </w:t>
            </w:r>
            <w:r w:rsidR="00F92FD6" w:rsidRPr="00F92FD6">
              <w:rPr>
                <w:rFonts w:ascii="Times New Roman" w:hAnsi="Times New Roman"/>
                <w:color w:val="000000"/>
                <w:sz w:val="28"/>
                <w:szCs w:val="28"/>
              </w:rPr>
              <w:t>Ознакомление с компанией «</w:t>
            </w:r>
            <w:proofErr w:type="spellStart"/>
            <w:proofErr w:type="gramStart"/>
            <w:r w:rsidR="00E154A9">
              <w:rPr>
                <w:rFonts w:ascii="Times New Roman" w:hAnsi="Times New Roman"/>
                <w:color w:val="000000"/>
                <w:sz w:val="28"/>
                <w:szCs w:val="28"/>
              </w:rPr>
              <w:t>Инфомаксимум</w:t>
            </w:r>
            <w:proofErr w:type="spellEnd"/>
            <w:r w:rsidR="00F92FD6" w:rsidRPr="00F92FD6">
              <w:rPr>
                <w:rFonts w:ascii="Times New Roman" w:hAnsi="Times New Roman"/>
                <w:color w:val="000000"/>
                <w:sz w:val="28"/>
                <w:szCs w:val="28"/>
              </w:rPr>
              <w:t>»</w:t>
            </w:r>
            <w:r w:rsidR="00F92FD6">
              <w:rPr>
                <w:rFonts w:ascii="Times New Roman" w:hAnsi="Times New Roman"/>
                <w:color w:val="000000"/>
                <w:sz w:val="28"/>
                <w:szCs w:val="28"/>
              </w:rPr>
              <w:t>…</w:t>
            </w:r>
            <w:proofErr w:type="gramEnd"/>
            <w:r w:rsidR="00F92FD6">
              <w:rPr>
                <w:rFonts w:ascii="Times New Roman" w:hAnsi="Times New Roman"/>
                <w:color w:val="000000"/>
                <w:sz w:val="28"/>
                <w:szCs w:val="28"/>
              </w:rPr>
              <w:t>……………</w:t>
            </w:r>
            <w:r w:rsidR="00E154A9">
              <w:rPr>
                <w:rFonts w:ascii="Times New Roman" w:hAnsi="Times New Roman"/>
                <w:color w:val="000000"/>
                <w:sz w:val="28"/>
                <w:szCs w:val="28"/>
              </w:rPr>
              <w:t>.</w:t>
            </w:r>
            <w:r w:rsidR="000E7F12">
              <w:rPr>
                <w:rFonts w:ascii="Times New Roman" w:hAnsi="Times New Roman"/>
                <w:color w:val="000000"/>
                <w:sz w:val="28"/>
                <w:szCs w:val="28"/>
              </w:rPr>
              <w:t>.</w:t>
            </w:r>
          </w:p>
          <w:p w14:paraId="1D3879E0" w14:textId="3DA1EE94" w:rsidR="00F92FD6" w:rsidRPr="00B81AF6" w:rsidRDefault="00AC24E1" w:rsidP="003427B3">
            <w:pPr>
              <w:spacing w:line="360" w:lineRule="auto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4</w:t>
            </w:r>
            <w:r w:rsidR="00F92FD6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День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2</w:t>
            </w:r>
            <w:r w:rsidR="00F92FD6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. </w:t>
            </w:r>
            <w:r w:rsidR="00F92FD6" w:rsidRPr="005E22A6">
              <w:rPr>
                <w:rFonts w:ascii="Times New Roman" w:hAnsi="Times New Roman"/>
                <w:color w:val="000000"/>
                <w:sz w:val="28"/>
                <w:szCs w:val="28"/>
              </w:rPr>
              <w:t>Описание предметной области</w:t>
            </w:r>
            <w:r w:rsidR="00F92FD6">
              <w:rPr>
                <w:rFonts w:ascii="Times New Roman" w:hAnsi="Times New Roman"/>
                <w:color w:val="000000"/>
                <w:sz w:val="28"/>
                <w:szCs w:val="28"/>
              </w:rPr>
              <w:t>…………………………………</w:t>
            </w:r>
          </w:p>
        </w:tc>
        <w:tc>
          <w:tcPr>
            <w:tcW w:w="702" w:type="dxa"/>
          </w:tcPr>
          <w:p w14:paraId="252CF079" w14:textId="7E78A280" w:rsidR="00A60108" w:rsidRDefault="0094657C" w:rsidP="00FA006E">
            <w:pPr>
              <w:spacing w:line="360" w:lineRule="auto"/>
              <w:jc w:val="right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6</w:t>
            </w:r>
          </w:p>
          <w:p w14:paraId="1AA845FE" w14:textId="740C9505" w:rsidR="00F92FD6" w:rsidRPr="00B81AF6" w:rsidRDefault="0094657C" w:rsidP="00FA006E">
            <w:pPr>
              <w:spacing w:line="360" w:lineRule="auto"/>
              <w:jc w:val="right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702" w:type="dxa"/>
          </w:tcPr>
          <w:p w14:paraId="1A582514" w14:textId="77777777" w:rsidR="00A60108" w:rsidRPr="00B81AF6" w:rsidRDefault="00A60108" w:rsidP="00FA006E">
            <w:pPr>
              <w:spacing w:line="360" w:lineRule="auto"/>
              <w:jc w:val="right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702" w:type="dxa"/>
          </w:tcPr>
          <w:p w14:paraId="1B3E8245" w14:textId="3ACE607B" w:rsidR="00A60108" w:rsidRPr="00B81AF6" w:rsidRDefault="00A60108" w:rsidP="00FA006E">
            <w:pPr>
              <w:spacing w:line="360" w:lineRule="auto"/>
              <w:jc w:val="right"/>
              <w:rPr>
                <w:rFonts w:ascii="Times New Roman" w:hAnsi="Times New Roman"/>
                <w:color w:val="000000" w:themeColor="text1"/>
              </w:rPr>
            </w:pPr>
          </w:p>
        </w:tc>
      </w:tr>
      <w:tr w:rsidR="00A60108" w:rsidRPr="00B81AF6" w14:paraId="5CFA8973" w14:textId="481843F1" w:rsidTr="00A60108">
        <w:tc>
          <w:tcPr>
            <w:tcW w:w="8676" w:type="dxa"/>
          </w:tcPr>
          <w:p w14:paraId="0D2CF8AA" w14:textId="524039E3" w:rsidR="00A60108" w:rsidRDefault="00AC24E1" w:rsidP="003427B3">
            <w:pPr>
              <w:spacing w:line="360" w:lineRule="auto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5</w:t>
            </w:r>
            <w:r w:rsidR="00F92FD6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День 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3</w:t>
            </w:r>
            <w:r w:rsidR="00F92FD6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. </w:t>
            </w:r>
            <w:r w:rsidR="00F92FD6">
              <w:t xml:space="preserve"> </w:t>
            </w:r>
            <w:r w:rsidR="00F92FD6" w:rsidRPr="00F92FD6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Выбор методов, инструментов и технологий для реализации поставленных задач. </w:t>
            </w:r>
            <w:r w:rsidR="00087BC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Разработка </w:t>
            </w:r>
            <w:r w:rsidR="00087BC0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Use</w:t>
            </w:r>
            <w:r w:rsidR="00087BC0" w:rsidRPr="005E7A65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r w:rsidR="00087BC0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Case</w:t>
            </w:r>
            <w:r w:rsidR="00087BC0" w:rsidRPr="005E7A65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r w:rsidR="00087BC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диаграммы…</w:t>
            </w:r>
            <w:proofErr w:type="gramStart"/>
            <w:r w:rsidR="00087BC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…….</w:t>
            </w:r>
            <w:proofErr w:type="gramEnd"/>
            <w:r w:rsidR="00087BC0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.</w:t>
            </w:r>
            <w:r w:rsidR="00CF4B8A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…………</w:t>
            </w:r>
          </w:p>
          <w:p w14:paraId="3E139FF8" w14:textId="751A8271" w:rsidR="00F92FD6" w:rsidRDefault="00AC24E1" w:rsidP="003427B3">
            <w:pPr>
              <w:spacing w:line="36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6</w:t>
            </w:r>
            <w:r w:rsidR="00CF4B8A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День 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4</w:t>
            </w:r>
            <w:r w:rsidR="00CF4B8A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.</w:t>
            </w:r>
            <w:r w:rsidR="00F92FD6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 w:rsidR="00087BC0">
              <w:rPr>
                <w:rFonts w:ascii="Times New Roman" w:hAnsi="Times New Roman"/>
                <w:color w:val="000000"/>
                <w:sz w:val="28"/>
                <w:szCs w:val="28"/>
              </w:rPr>
              <w:t>Разработка макета приложен</w:t>
            </w:r>
            <w:r w:rsidR="005E7A65">
              <w:rPr>
                <w:rFonts w:ascii="Times New Roman" w:hAnsi="Times New Roman"/>
                <w:color w:val="000000"/>
                <w:sz w:val="28"/>
                <w:szCs w:val="28"/>
              </w:rPr>
              <w:t>ия, пользовательских историй, сценариев использования, описание функций………</w:t>
            </w:r>
            <w:r w:rsidR="00087BC0" w:rsidRPr="005E7A65">
              <w:rPr>
                <w:rFonts w:ascii="Times New Roman" w:hAnsi="Times New Roman"/>
                <w:color w:val="000000"/>
                <w:sz w:val="28"/>
                <w:szCs w:val="28"/>
              </w:rPr>
              <w:t>……</w:t>
            </w:r>
            <w:r w:rsidR="00F92FD6">
              <w:rPr>
                <w:rFonts w:ascii="Times New Roman" w:hAnsi="Times New Roman"/>
                <w:color w:val="000000"/>
                <w:sz w:val="28"/>
                <w:szCs w:val="28"/>
              </w:rPr>
              <w:t>…………</w:t>
            </w:r>
            <w:r w:rsidR="00CF4B8A">
              <w:rPr>
                <w:rFonts w:ascii="Times New Roman" w:hAnsi="Times New Roman"/>
                <w:color w:val="000000"/>
                <w:sz w:val="28"/>
                <w:szCs w:val="28"/>
              </w:rPr>
              <w:t>…...</w:t>
            </w:r>
          </w:p>
          <w:p w14:paraId="2AD4ED54" w14:textId="763486E6" w:rsidR="00F92FD6" w:rsidRPr="00B81AF6" w:rsidRDefault="00AC24E1" w:rsidP="003427B3">
            <w:pPr>
              <w:spacing w:line="36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7</w:t>
            </w:r>
            <w:r w:rsidR="00CF4B8A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День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5</w:t>
            </w:r>
            <w:r w:rsidR="005E7A65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-8. </w:t>
            </w:r>
            <w:r w:rsidR="005E7A65">
              <w:rPr>
                <w:rFonts w:ascii="Times New Roman" w:hAnsi="Times New Roman"/>
                <w:color w:val="000000"/>
                <w:sz w:val="28"/>
                <w:szCs w:val="28"/>
              </w:rPr>
              <w:t>Создание базы данных…………...</w:t>
            </w:r>
            <w:r w:rsidR="00F92FD6">
              <w:rPr>
                <w:rFonts w:ascii="Times New Roman" w:hAnsi="Times New Roman"/>
                <w:color w:val="000000"/>
                <w:sz w:val="28"/>
                <w:szCs w:val="28"/>
              </w:rPr>
              <w:t>……………………</w:t>
            </w:r>
            <w:r w:rsidR="00CF4B8A">
              <w:rPr>
                <w:rFonts w:ascii="Times New Roman" w:hAnsi="Times New Roman"/>
                <w:color w:val="000000"/>
                <w:sz w:val="28"/>
                <w:szCs w:val="28"/>
              </w:rPr>
              <w:t>………</w:t>
            </w:r>
          </w:p>
        </w:tc>
        <w:tc>
          <w:tcPr>
            <w:tcW w:w="702" w:type="dxa"/>
          </w:tcPr>
          <w:p w14:paraId="6ED5ED04" w14:textId="08803BD5" w:rsidR="00A60108" w:rsidRDefault="00A60108" w:rsidP="00F601B2">
            <w:pPr>
              <w:spacing w:line="360" w:lineRule="auto"/>
              <w:jc w:val="right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B81AF6">
              <w:rPr>
                <w:rFonts w:ascii="Times New Roman" w:hAnsi="Times New Roman"/>
                <w:color w:val="FFFFFF" w:themeColor="background1"/>
                <w:sz w:val="28"/>
                <w:szCs w:val="28"/>
              </w:rPr>
              <w:t>___</w:t>
            </w:r>
            <w:r w:rsidR="0094657C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8</w:t>
            </w:r>
          </w:p>
          <w:p w14:paraId="7BEC1885" w14:textId="4737532C" w:rsidR="00F92FD6" w:rsidRDefault="00F92FD6" w:rsidP="00F601B2">
            <w:pPr>
              <w:spacing w:line="360" w:lineRule="auto"/>
              <w:jc w:val="right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  <w:p w14:paraId="307E8CFC" w14:textId="7505F6D0" w:rsidR="005E7A65" w:rsidRPr="005E7A65" w:rsidRDefault="005E7A65" w:rsidP="00F601B2">
            <w:pPr>
              <w:spacing w:line="360" w:lineRule="auto"/>
              <w:jc w:val="right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10</w:t>
            </w:r>
          </w:p>
          <w:p w14:paraId="45A16DB5" w14:textId="3EA756AA" w:rsidR="00F92FD6" w:rsidRPr="00B81AF6" w:rsidRDefault="0094657C" w:rsidP="00F601B2">
            <w:pPr>
              <w:spacing w:line="360" w:lineRule="auto"/>
              <w:jc w:val="right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11</w:t>
            </w:r>
          </w:p>
        </w:tc>
        <w:tc>
          <w:tcPr>
            <w:tcW w:w="702" w:type="dxa"/>
          </w:tcPr>
          <w:p w14:paraId="244A451E" w14:textId="77777777" w:rsidR="00A60108" w:rsidRPr="00B81AF6" w:rsidRDefault="00A60108" w:rsidP="00F601B2">
            <w:pPr>
              <w:spacing w:line="360" w:lineRule="auto"/>
              <w:jc w:val="right"/>
              <w:rPr>
                <w:rFonts w:ascii="Times New Roman" w:hAnsi="Times New Roman"/>
                <w:color w:val="FFFFFF" w:themeColor="background1"/>
                <w:sz w:val="28"/>
                <w:szCs w:val="28"/>
              </w:rPr>
            </w:pPr>
          </w:p>
        </w:tc>
        <w:tc>
          <w:tcPr>
            <w:tcW w:w="702" w:type="dxa"/>
          </w:tcPr>
          <w:p w14:paraId="65F35B33" w14:textId="4293344D" w:rsidR="00A60108" w:rsidRPr="00B81AF6" w:rsidRDefault="00A60108" w:rsidP="00F601B2">
            <w:pPr>
              <w:spacing w:line="360" w:lineRule="auto"/>
              <w:jc w:val="right"/>
              <w:rPr>
                <w:rFonts w:ascii="Times New Roman" w:hAnsi="Times New Roman"/>
                <w:color w:val="FFFFFF" w:themeColor="background1"/>
              </w:rPr>
            </w:pPr>
          </w:p>
        </w:tc>
      </w:tr>
      <w:tr w:rsidR="00A60108" w:rsidRPr="00B81AF6" w14:paraId="4A829FD5" w14:textId="43FEADE3" w:rsidTr="00A60108">
        <w:tc>
          <w:tcPr>
            <w:tcW w:w="8676" w:type="dxa"/>
          </w:tcPr>
          <w:p w14:paraId="02E8E252" w14:textId="2C00841E" w:rsidR="00AC24E1" w:rsidRDefault="00AC24E1" w:rsidP="003427B3">
            <w:pPr>
              <w:spacing w:line="36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8</w:t>
            </w:r>
            <w:r w:rsidR="00A60108" w:rsidRPr="00B81AF6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 </w:t>
            </w:r>
            <w:r w:rsidR="00A60108" w:rsidRPr="00B81AF6">
              <w:rPr>
                <w:rFonts w:ascii="Times New Roman" w:hAnsi="Times New Roman"/>
                <w:sz w:val="28"/>
                <w:szCs w:val="28"/>
              </w:rPr>
              <w:t>День </w:t>
            </w:r>
            <w:r w:rsidR="005E7A65">
              <w:rPr>
                <w:rFonts w:ascii="Times New Roman" w:hAnsi="Times New Roman"/>
                <w:sz w:val="28"/>
                <w:szCs w:val="28"/>
              </w:rPr>
              <w:t>8-20</w:t>
            </w:r>
            <w:r w:rsidR="00A60108" w:rsidRPr="00B81AF6">
              <w:rPr>
                <w:rFonts w:ascii="Times New Roman" w:hAnsi="Times New Roman"/>
                <w:sz w:val="28"/>
                <w:szCs w:val="28"/>
              </w:rPr>
              <w:t>.</w:t>
            </w:r>
            <w:r w:rsidR="00F92FD6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Разраб</w:t>
            </w:r>
            <w:r w:rsidR="005E7A65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отка программного </w:t>
            </w:r>
            <w:proofErr w:type="gramStart"/>
            <w:r w:rsidR="005E7A65">
              <w:rPr>
                <w:rFonts w:ascii="Times New Roman" w:hAnsi="Times New Roman"/>
                <w:color w:val="000000"/>
                <w:sz w:val="28"/>
                <w:szCs w:val="28"/>
              </w:rPr>
              <w:t>решения</w:t>
            </w:r>
            <w:r w:rsidR="005E7A65" w:rsidRPr="005E7A65">
              <w:rPr>
                <w:rFonts w:ascii="Times New Roman" w:hAnsi="Times New Roman"/>
                <w:color w:val="000000"/>
                <w:sz w:val="28"/>
                <w:szCs w:val="28"/>
              </w:rPr>
              <w:t>..</w:t>
            </w:r>
            <w:proofErr w:type="gramEnd"/>
            <w:r>
              <w:rPr>
                <w:rFonts w:ascii="Times New Roman" w:hAnsi="Times New Roman"/>
                <w:color w:val="000000"/>
                <w:sz w:val="28"/>
                <w:szCs w:val="28"/>
              </w:rPr>
              <w:t>……………………….</w:t>
            </w:r>
          </w:p>
          <w:p w14:paraId="1277F2AC" w14:textId="222049E3" w:rsidR="00A60108" w:rsidRPr="00B81AF6" w:rsidRDefault="00AC24E1" w:rsidP="003427B3">
            <w:pPr>
              <w:spacing w:line="360" w:lineRule="auto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9 День </w:t>
            </w:r>
            <w:r w:rsidR="005E7A65" w:rsidRPr="005E7A65">
              <w:rPr>
                <w:rFonts w:ascii="Times New Roman" w:hAnsi="Times New Roman"/>
                <w:color w:val="000000"/>
                <w:sz w:val="28"/>
                <w:szCs w:val="28"/>
              </w:rPr>
              <w:t>20-25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. </w:t>
            </w:r>
            <w:r w:rsidR="005E7A65">
              <w:rPr>
                <w:rFonts w:ascii="Times New Roman" w:hAnsi="Times New Roman"/>
                <w:color w:val="000000"/>
                <w:sz w:val="28"/>
                <w:szCs w:val="28"/>
              </w:rPr>
              <w:t>Выполнение тестирования</w:t>
            </w:r>
            <w:r w:rsidR="005E7A65" w:rsidRPr="00D1393C">
              <w:rPr>
                <w:rFonts w:ascii="Times New Roman" w:hAnsi="Times New Roman"/>
                <w:color w:val="000000"/>
                <w:sz w:val="28"/>
                <w:szCs w:val="28"/>
              </w:rPr>
              <w:t>………………</w:t>
            </w:r>
            <w:r w:rsidR="00CF4B8A">
              <w:rPr>
                <w:rFonts w:ascii="Times New Roman" w:hAnsi="Times New Roman"/>
                <w:color w:val="000000"/>
                <w:sz w:val="28"/>
                <w:szCs w:val="28"/>
              </w:rPr>
              <w:t>……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……………</w:t>
            </w:r>
          </w:p>
        </w:tc>
        <w:tc>
          <w:tcPr>
            <w:tcW w:w="702" w:type="dxa"/>
          </w:tcPr>
          <w:p w14:paraId="0440BC98" w14:textId="3A88F707" w:rsidR="00CF4B8A" w:rsidRDefault="0094657C" w:rsidP="00CF4B8A">
            <w:pPr>
              <w:tabs>
                <w:tab w:val="left" w:pos="360"/>
              </w:tabs>
              <w:spacing w:line="360" w:lineRule="auto"/>
              <w:jc w:val="right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13</w:t>
            </w:r>
          </w:p>
          <w:p w14:paraId="1EA5678F" w14:textId="6ABBA3D7" w:rsidR="00AC24E1" w:rsidRPr="00B81AF6" w:rsidRDefault="0094657C" w:rsidP="00CF4B8A">
            <w:pPr>
              <w:tabs>
                <w:tab w:val="left" w:pos="360"/>
              </w:tabs>
              <w:spacing w:line="360" w:lineRule="auto"/>
              <w:jc w:val="right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14</w:t>
            </w:r>
          </w:p>
        </w:tc>
        <w:tc>
          <w:tcPr>
            <w:tcW w:w="702" w:type="dxa"/>
          </w:tcPr>
          <w:p w14:paraId="4D749B1F" w14:textId="77777777" w:rsidR="00A60108" w:rsidRPr="00B81AF6" w:rsidRDefault="00A60108" w:rsidP="00F601B2">
            <w:pPr>
              <w:tabs>
                <w:tab w:val="left" w:pos="360"/>
              </w:tabs>
              <w:spacing w:line="360" w:lineRule="auto"/>
              <w:jc w:val="right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702" w:type="dxa"/>
          </w:tcPr>
          <w:p w14:paraId="1C61A8B2" w14:textId="504A4CE4" w:rsidR="00A60108" w:rsidRPr="00B81AF6" w:rsidRDefault="00A60108" w:rsidP="00F601B2">
            <w:pPr>
              <w:tabs>
                <w:tab w:val="left" w:pos="360"/>
              </w:tabs>
              <w:spacing w:line="360" w:lineRule="auto"/>
              <w:jc w:val="right"/>
              <w:rPr>
                <w:rFonts w:ascii="Times New Roman" w:hAnsi="Times New Roman"/>
                <w:color w:val="000000" w:themeColor="text1"/>
              </w:rPr>
            </w:pPr>
          </w:p>
        </w:tc>
      </w:tr>
      <w:tr w:rsidR="00133849" w:rsidRPr="00B81AF6" w14:paraId="14E2C246" w14:textId="77777777" w:rsidTr="00A60108">
        <w:trPr>
          <w:gridAfter w:val="1"/>
          <w:wAfter w:w="702" w:type="dxa"/>
        </w:trPr>
        <w:tc>
          <w:tcPr>
            <w:tcW w:w="8676" w:type="dxa"/>
          </w:tcPr>
          <w:p w14:paraId="65B7CA67" w14:textId="2786D54D" w:rsidR="00133849" w:rsidRPr="00B81AF6" w:rsidRDefault="00073BB1" w:rsidP="00133849">
            <w:pPr>
              <w:spacing w:line="360" w:lineRule="auto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10</w:t>
            </w:r>
            <w:r w:rsidR="00133849" w:rsidRPr="0050127A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День </w:t>
            </w:r>
            <w:r w:rsidR="005E7A65">
              <w:rPr>
                <w:rFonts w:ascii="Times New Roman" w:hAnsi="Times New Roman"/>
                <w:color w:val="000000"/>
                <w:sz w:val="28"/>
                <w:szCs w:val="28"/>
              </w:rPr>
              <w:t>25-28</w:t>
            </w:r>
            <w:r w:rsidR="00133849" w:rsidRPr="0050127A">
              <w:rPr>
                <w:rFonts w:ascii="Times New Roman" w:hAnsi="Times New Roman"/>
                <w:color w:val="000000"/>
                <w:sz w:val="28"/>
                <w:szCs w:val="28"/>
              </w:rPr>
              <w:t>.</w:t>
            </w:r>
            <w:r w:rsidR="00333939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 w:rsidR="00133849" w:rsidRPr="0050127A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Оформление отчета в соответствии со стандартом СТО СМК 020 – 2021.  Защита отчёта по </w:t>
            </w:r>
            <w:r w:rsidR="00F32A17">
              <w:rPr>
                <w:rFonts w:ascii="Times New Roman" w:hAnsi="Times New Roman"/>
                <w:color w:val="000000"/>
                <w:sz w:val="28"/>
                <w:szCs w:val="28"/>
              </w:rPr>
              <w:t>производственной</w:t>
            </w:r>
            <w:r w:rsidR="00133849" w:rsidRPr="0050127A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практике по</w:t>
            </w:r>
            <w:r w:rsidR="00444DAD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 w:rsidR="00133849" w:rsidRPr="0050127A">
              <w:rPr>
                <w:rFonts w:ascii="Times New Roman" w:hAnsi="Times New Roman"/>
                <w:color w:val="000000"/>
                <w:sz w:val="28"/>
                <w:szCs w:val="28"/>
              </w:rPr>
              <w:t>ПМ.0</w:t>
            </w:r>
            <w:r w:rsidR="005E7A65">
              <w:rPr>
                <w:rFonts w:ascii="Times New Roman" w:hAnsi="Times New Roman"/>
                <w:color w:val="000000"/>
                <w:sz w:val="28"/>
                <w:szCs w:val="28"/>
              </w:rPr>
              <w:t>5</w:t>
            </w:r>
            <w:r w:rsidR="00F32A17">
              <w:rPr>
                <w:rFonts w:ascii="Times New Roman" w:hAnsi="Times New Roman"/>
                <w:color w:val="000000"/>
                <w:sz w:val="28"/>
                <w:szCs w:val="28"/>
              </w:rPr>
              <w:t>…………………………………………………………………</w:t>
            </w:r>
            <w:proofErr w:type="gramStart"/>
            <w:r w:rsidR="00F32A17">
              <w:rPr>
                <w:rFonts w:ascii="Times New Roman" w:hAnsi="Times New Roman"/>
                <w:color w:val="000000"/>
                <w:sz w:val="28"/>
                <w:szCs w:val="28"/>
              </w:rPr>
              <w:t>…….</w:t>
            </w:r>
            <w:proofErr w:type="gramEnd"/>
          </w:p>
        </w:tc>
        <w:tc>
          <w:tcPr>
            <w:tcW w:w="702" w:type="dxa"/>
          </w:tcPr>
          <w:p w14:paraId="54C2D81B" w14:textId="77777777" w:rsidR="00133849" w:rsidRPr="00B81AF6" w:rsidRDefault="00133849" w:rsidP="00133849">
            <w:pPr>
              <w:spacing w:line="360" w:lineRule="auto"/>
              <w:jc w:val="right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  <w:p w14:paraId="75DAC30C" w14:textId="77777777" w:rsidR="00F32A17" w:rsidRDefault="00F32A17" w:rsidP="00133849">
            <w:pPr>
              <w:spacing w:line="360" w:lineRule="auto"/>
              <w:jc w:val="right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  <w:p w14:paraId="56DCC388" w14:textId="21FF9C5C" w:rsidR="00133849" w:rsidRPr="00B81AF6" w:rsidRDefault="006777B4" w:rsidP="00133849">
            <w:pPr>
              <w:spacing w:line="360" w:lineRule="auto"/>
              <w:jc w:val="right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20</w:t>
            </w:r>
          </w:p>
        </w:tc>
        <w:tc>
          <w:tcPr>
            <w:tcW w:w="702" w:type="dxa"/>
          </w:tcPr>
          <w:p w14:paraId="6E462ABF" w14:textId="77777777" w:rsidR="00133849" w:rsidRPr="00B81AF6" w:rsidRDefault="00133849" w:rsidP="00133849">
            <w:pPr>
              <w:spacing w:line="360" w:lineRule="auto"/>
              <w:jc w:val="right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</w:tc>
      </w:tr>
      <w:bookmarkEnd w:id="2"/>
      <w:tr w:rsidR="00A60108" w:rsidRPr="00B81AF6" w14:paraId="7D5FD812" w14:textId="59356E24" w:rsidTr="00A60108">
        <w:tc>
          <w:tcPr>
            <w:tcW w:w="8676" w:type="dxa"/>
          </w:tcPr>
          <w:p w14:paraId="2C020797" w14:textId="77777777" w:rsidR="00A60108" w:rsidRPr="00B81AF6" w:rsidRDefault="00A60108" w:rsidP="003427B3">
            <w:pPr>
              <w:spacing w:line="360" w:lineRule="auto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B81AF6">
              <w:rPr>
                <w:rFonts w:ascii="Times New Roman" w:hAnsi="Times New Roman"/>
                <w:sz w:val="28"/>
                <w:szCs w:val="28"/>
              </w:rPr>
              <w:t>ЗАКЛЮЧЕНИЕ………………………………………………………</w:t>
            </w:r>
            <w:proofErr w:type="gramStart"/>
            <w:r w:rsidRPr="00B81AF6">
              <w:rPr>
                <w:rFonts w:ascii="Times New Roman" w:hAnsi="Times New Roman"/>
                <w:sz w:val="28"/>
                <w:szCs w:val="28"/>
              </w:rPr>
              <w:t>…….</w:t>
            </w:r>
            <w:proofErr w:type="gramEnd"/>
          </w:p>
        </w:tc>
        <w:tc>
          <w:tcPr>
            <w:tcW w:w="702" w:type="dxa"/>
          </w:tcPr>
          <w:p w14:paraId="64E9EE17" w14:textId="140C31B8" w:rsidR="00A60108" w:rsidRPr="00B81AF6" w:rsidRDefault="006777B4" w:rsidP="00FA006E">
            <w:pPr>
              <w:spacing w:line="360" w:lineRule="auto"/>
              <w:jc w:val="right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21</w:t>
            </w:r>
          </w:p>
        </w:tc>
        <w:tc>
          <w:tcPr>
            <w:tcW w:w="702" w:type="dxa"/>
          </w:tcPr>
          <w:p w14:paraId="6A631143" w14:textId="77777777" w:rsidR="00A60108" w:rsidRPr="00B81AF6" w:rsidRDefault="00A60108" w:rsidP="00FA006E">
            <w:pPr>
              <w:spacing w:line="360" w:lineRule="auto"/>
              <w:jc w:val="right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702" w:type="dxa"/>
          </w:tcPr>
          <w:p w14:paraId="71CF52F6" w14:textId="0B26CBBF" w:rsidR="00A60108" w:rsidRPr="00B81AF6" w:rsidRDefault="00A60108" w:rsidP="00FA006E">
            <w:pPr>
              <w:spacing w:line="360" w:lineRule="auto"/>
              <w:jc w:val="right"/>
              <w:rPr>
                <w:rFonts w:ascii="Times New Roman" w:hAnsi="Times New Roman"/>
                <w:color w:val="000000" w:themeColor="text1"/>
              </w:rPr>
            </w:pPr>
          </w:p>
        </w:tc>
      </w:tr>
      <w:tr w:rsidR="00A60108" w:rsidRPr="00B81AF6" w14:paraId="430A5187" w14:textId="39AE992F" w:rsidTr="00A60108">
        <w:tc>
          <w:tcPr>
            <w:tcW w:w="8676" w:type="dxa"/>
          </w:tcPr>
          <w:p w14:paraId="60F12412" w14:textId="77777777" w:rsidR="00A60108" w:rsidRPr="00B81AF6" w:rsidRDefault="00A60108" w:rsidP="003427B3">
            <w:pPr>
              <w:spacing w:line="360" w:lineRule="auto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 w:rsidRPr="00B81AF6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СПИСОК ИСПОЛЬЗУЕМЫХ ИСТОЧНИКОВ……………………</w:t>
            </w:r>
            <w:proofErr w:type="gramStart"/>
            <w:r w:rsidRPr="00B81AF6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…….</w:t>
            </w:r>
            <w:proofErr w:type="gramEnd"/>
          </w:p>
        </w:tc>
        <w:tc>
          <w:tcPr>
            <w:tcW w:w="702" w:type="dxa"/>
          </w:tcPr>
          <w:p w14:paraId="1E01B85C" w14:textId="28CD64E5" w:rsidR="00A60108" w:rsidRPr="00B81AF6" w:rsidRDefault="00443F28" w:rsidP="00FA006E">
            <w:pPr>
              <w:spacing w:line="360" w:lineRule="auto"/>
              <w:jc w:val="right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23</w:t>
            </w:r>
          </w:p>
        </w:tc>
        <w:tc>
          <w:tcPr>
            <w:tcW w:w="702" w:type="dxa"/>
          </w:tcPr>
          <w:p w14:paraId="347D6D45" w14:textId="77777777" w:rsidR="00A60108" w:rsidRPr="00B81AF6" w:rsidRDefault="00A60108" w:rsidP="00FA006E">
            <w:pPr>
              <w:spacing w:line="360" w:lineRule="auto"/>
              <w:jc w:val="right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702" w:type="dxa"/>
          </w:tcPr>
          <w:p w14:paraId="7A37769D" w14:textId="759A1DFD" w:rsidR="00A60108" w:rsidRPr="00B81AF6" w:rsidRDefault="00A60108" w:rsidP="00FA006E">
            <w:pPr>
              <w:spacing w:line="360" w:lineRule="auto"/>
              <w:jc w:val="right"/>
              <w:rPr>
                <w:rFonts w:ascii="Times New Roman" w:hAnsi="Times New Roman"/>
                <w:color w:val="000000" w:themeColor="text1"/>
              </w:rPr>
            </w:pPr>
          </w:p>
        </w:tc>
      </w:tr>
      <w:tr w:rsidR="00A60108" w:rsidRPr="00B81AF6" w14:paraId="5DA86BD4" w14:textId="734763FD" w:rsidTr="00A60108">
        <w:trPr>
          <w:trHeight w:val="539"/>
        </w:trPr>
        <w:tc>
          <w:tcPr>
            <w:tcW w:w="8676" w:type="dxa"/>
          </w:tcPr>
          <w:p w14:paraId="376DFE75" w14:textId="6DBFF8EA" w:rsidR="00A60108" w:rsidRPr="00B81AF6" w:rsidRDefault="00A60108" w:rsidP="003427B3">
            <w:pPr>
              <w:spacing w:line="360" w:lineRule="auto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bookmarkStart w:id="4" w:name="_Hlk167787094"/>
            <w:r w:rsidRPr="00B81AF6">
              <w:rPr>
                <w:rFonts w:ascii="Times New Roman" w:hAnsi="Times New Roman"/>
                <w:color w:val="000000"/>
                <w:sz w:val="28"/>
                <w:szCs w:val="28"/>
              </w:rPr>
              <w:t>ПРИЛОЖЕНИЕ </w:t>
            </w:r>
            <w:r w:rsidR="00140F8A" w:rsidRPr="00B81AF6">
              <w:rPr>
                <w:rFonts w:ascii="Times New Roman" w:hAnsi="Times New Roman"/>
                <w:color w:val="000000"/>
                <w:sz w:val="28"/>
                <w:szCs w:val="28"/>
              </w:rPr>
              <w:t>А</w:t>
            </w:r>
            <w:r w:rsidRPr="00B81AF6">
              <w:rPr>
                <w:rFonts w:ascii="Times New Roman" w:hAnsi="Times New Roman"/>
                <w:color w:val="000000"/>
                <w:sz w:val="28"/>
                <w:szCs w:val="28"/>
              </w:rPr>
              <w:t> (Обязательное</w:t>
            </w:r>
            <w:r w:rsidR="00140F8A" w:rsidRPr="00B81AF6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) </w:t>
            </w:r>
            <w:r w:rsidR="00087BC0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Use</w:t>
            </w:r>
            <w:r w:rsidR="00087BC0" w:rsidRPr="00087BC0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 w:rsidR="00087BC0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Case</w:t>
            </w:r>
            <w:r w:rsidR="00087BC0" w:rsidRPr="00087BC0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 w:rsidR="00087BC0">
              <w:rPr>
                <w:rFonts w:ascii="Times New Roman" w:hAnsi="Times New Roman"/>
                <w:color w:val="000000"/>
                <w:sz w:val="28"/>
                <w:szCs w:val="28"/>
              </w:rPr>
              <w:t>диаграмма…</w:t>
            </w:r>
            <w:r w:rsidR="00140F8A" w:rsidRPr="00B81AF6">
              <w:rPr>
                <w:rFonts w:ascii="Times New Roman" w:hAnsi="Times New Roman"/>
                <w:color w:val="000000"/>
                <w:sz w:val="28"/>
                <w:szCs w:val="28"/>
              </w:rPr>
              <w:t>……………...</w:t>
            </w:r>
          </w:p>
          <w:p w14:paraId="6D4F55C2" w14:textId="51E048F2" w:rsidR="00A60108" w:rsidRDefault="00A60108" w:rsidP="003427B3">
            <w:pPr>
              <w:spacing w:line="360" w:lineRule="auto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 w:rsidRPr="00B81AF6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 xml:space="preserve">ПРИЛОЖЕНИЕ </w:t>
            </w:r>
            <w:r w:rsidR="00140F8A" w:rsidRPr="00B81AF6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Б</w:t>
            </w:r>
            <w:r w:rsidRPr="00B81AF6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 xml:space="preserve"> (Обязательное) </w:t>
            </w:r>
            <w:r w:rsidR="005E7A65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Макет, пользовательские истории, сценарии использовани</w:t>
            </w:r>
            <w:r w:rsidR="00073BB1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я</w:t>
            </w:r>
            <w:r w:rsidR="005E7A65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, описание функций приложения……………...</w:t>
            </w:r>
          </w:p>
          <w:p w14:paraId="23A01AD9" w14:textId="0107EA68" w:rsidR="00545E52" w:rsidRDefault="00545E52" w:rsidP="003427B3">
            <w:pPr>
              <w:spacing w:line="360" w:lineRule="auto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 xml:space="preserve">ПРИЛОЖЕНИЕ В (Обязательное) </w:t>
            </w:r>
            <w:r w:rsidR="005E7A65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 xml:space="preserve">Модель данных, </w:t>
            </w:r>
            <w:r w:rsidR="005E7A65">
              <w:rPr>
                <w:rFonts w:ascii="Times New Roman" w:hAnsi="Times New Roman"/>
                <w:bCs/>
                <w:color w:val="000000"/>
                <w:sz w:val="28"/>
                <w:szCs w:val="28"/>
                <w:lang w:val="en-US"/>
              </w:rPr>
              <w:t>ER</w:t>
            </w:r>
            <w:r w:rsidR="005E7A65" w:rsidRPr="005E7A65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-</w:t>
            </w:r>
            <w:r w:rsidR="005E7A65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диаграмма...</w:t>
            </w:r>
            <w:r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….</w:t>
            </w:r>
          </w:p>
          <w:p w14:paraId="3377C671" w14:textId="6CF4BC8F" w:rsidR="00F32A17" w:rsidRPr="00545E52" w:rsidRDefault="00F32A17" w:rsidP="003427B3">
            <w:pPr>
              <w:spacing w:line="360" w:lineRule="auto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 xml:space="preserve">ПРИЛОЖЕНИЕ Г (Обязательное) </w:t>
            </w:r>
            <w:r w:rsidR="005E7A65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 xml:space="preserve">Интерфейс </w:t>
            </w:r>
            <w:r w:rsidR="00D1393C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программы…</w:t>
            </w:r>
            <w:r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……</w:t>
            </w:r>
            <w:proofErr w:type="gramStart"/>
            <w:r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…….</w:t>
            </w:r>
            <w:proofErr w:type="gramEnd"/>
            <w:r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.</w:t>
            </w:r>
          </w:p>
          <w:p w14:paraId="79664CDD" w14:textId="7C05660C" w:rsidR="00946141" w:rsidRPr="005E7A65" w:rsidRDefault="00946141" w:rsidP="00946141">
            <w:pPr>
              <w:spacing w:line="360" w:lineRule="auto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 xml:space="preserve">ПРИЛОЖЕНИЕ </w:t>
            </w:r>
            <w:r w:rsidR="008202CF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Д</w:t>
            </w:r>
            <w:r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 xml:space="preserve"> (Обязательное) </w:t>
            </w:r>
            <w:r w:rsidR="005E7A65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Тестирование</w:t>
            </w:r>
            <w:r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………</w:t>
            </w:r>
            <w:r w:rsidR="008202CF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……...</w:t>
            </w:r>
            <w:r w:rsidR="005E7A65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...............</w:t>
            </w:r>
          </w:p>
        </w:tc>
        <w:tc>
          <w:tcPr>
            <w:tcW w:w="702" w:type="dxa"/>
          </w:tcPr>
          <w:p w14:paraId="1975FB92" w14:textId="3837909B" w:rsidR="00A60108" w:rsidRPr="00B81AF6" w:rsidRDefault="00443F28" w:rsidP="00FA006E">
            <w:pPr>
              <w:spacing w:line="360" w:lineRule="auto"/>
              <w:jc w:val="right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24</w:t>
            </w:r>
          </w:p>
          <w:p w14:paraId="0D340B4E" w14:textId="5B145FDB" w:rsidR="00A60108" w:rsidRPr="00B81AF6" w:rsidRDefault="00A60108" w:rsidP="00FA006E">
            <w:pPr>
              <w:spacing w:line="360" w:lineRule="auto"/>
              <w:jc w:val="right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  <w:p w14:paraId="6BB8CC15" w14:textId="69B97869" w:rsidR="00A60108" w:rsidRPr="00B81AF6" w:rsidRDefault="00443F28" w:rsidP="00FA006E">
            <w:pPr>
              <w:spacing w:line="360" w:lineRule="auto"/>
              <w:jc w:val="right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26</w:t>
            </w:r>
          </w:p>
          <w:p w14:paraId="3DDAE193" w14:textId="312E059B" w:rsidR="00946141" w:rsidRDefault="00073BB1" w:rsidP="00946141">
            <w:pPr>
              <w:spacing w:line="360" w:lineRule="auto"/>
              <w:jc w:val="right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26</w:t>
            </w:r>
          </w:p>
          <w:p w14:paraId="230FCCFD" w14:textId="433DB3CF" w:rsidR="00A60108" w:rsidRDefault="00443F28" w:rsidP="00946141">
            <w:pPr>
              <w:spacing w:line="360" w:lineRule="auto"/>
              <w:jc w:val="right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27</w:t>
            </w:r>
          </w:p>
          <w:p w14:paraId="649FB325" w14:textId="52CCB4AC" w:rsidR="008202CF" w:rsidRPr="00B81AF6" w:rsidRDefault="00443F28" w:rsidP="005E7A65">
            <w:pPr>
              <w:spacing w:line="360" w:lineRule="auto"/>
              <w:jc w:val="right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28</w:t>
            </w:r>
          </w:p>
        </w:tc>
        <w:tc>
          <w:tcPr>
            <w:tcW w:w="702" w:type="dxa"/>
          </w:tcPr>
          <w:p w14:paraId="1C7AA5CC" w14:textId="77777777" w:rsidR="00A60108" w:rsidRPr="00B81AF6" w:rsidRDefault="00A60108" w:rsidP="00FA006E">
            <w:pPr>
              <w:spacing w:line="360" w:lineRule="auto"/>
              <w:jc w:val="right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702" w:type="dxa"/>
          </w:tcPr>
          <w:p w14:paraId="14D3CC49" w14:textId="087C1D3F" w:rsidR="00A60108" w:rsidRPr="00B81AF6" w:rsidRDefault="00A60108" w:rsidP="00FA006E">
            <w:pPr>
              <w:spacing w:line="360" w:lineRule="auto"/>
              <w:jc w:val="right"/>
              <w:rPr>
                <w:rFonts w:ascii="Times New Roman" w:hAnsi="Times New Roman"/>
                <w:color w:val="000000" w:themeColor="text1"/>
              </w:rPr>
            </w:pPr>
          </w:p>
        </w:tc>
      </w:tr>
      <w:bookmarkEnd w:id="3"/>
      <w:bookmarkEnd w:id="4"/>
    </w:tbl>
    <w:p w14:paraId="410209F8" w14:textId="77777777" w:rsidR="003427B3" w:rsidRPr="00B81AF6" w:rsidRDefault="003427B3" w:rsidP="00473A38">
      <w:pPr>
        <w:tabs>
          <w:tab w:val="left" w:pos="709"/>
        </w:tabs>
        <w:spacing w:line="360" w:lineRule="auto"/>
        <w:contextualSpacing/>
        <w:jc w:val="center"/>
        <w:rPr>
          <w:b/>
          <w:bCs/>
          <w:color w:val="000000" w:themeColor="text1"/>
          <w:lang w:val="en-US"/>
        </w:rPr>
      </w:pPr>
    </w:p>
    <w:p w14:paraId="0EB0F9D4" w14:textId="77777777" w:rsidR="00BF4004" w:rsidRDefault="00BF4004" w:rsidP="004969A1">
      <w:pPr>
        <w:tabs>
          <w:tab w:val="left" w:pos="993"/>
        </w:tabs>
        <w:spacing w:line="360" w:lineRule="auto"/>
        <w:ind w:left="-142" w:firstLine="851"/>
        <w:contextualSpacing/>
        <w:rPr>
          <w:b/>
          <w:color w:val="000000" w:themeColor="text1"/>
        </w:rPr>
      </w:pPr>
    </w:p>
    <w:p w14:paraId="47C7F063" w14:textId="77777777" w:rsidR="00F32A17" w:rsidRDefault="00F32A17">
      <w:pPr>
        <w:jc w:val="left"/>
        <w:rPr>
          <w:b/>
          <w:color w:val="000000" w:themeColor="text1"/>
        </w:rPr>
      </w:pPr>
      <w:r>
        <w:rPr>
          <w:b/>
          <w:color w:val="000000" w:themeColor="text1"/>
        </w:rPr>
        <w:br w:type="page"/>
      </w:r>
    </w:p>
    <w:p w14:paraId="3D06BA5D" w14:textId="447B430C" w:rsidR="00473A38" w:rsidRPr="00B81AF6" w:rsidRDefault="00473A38" w:rsidP="004969A1">
      <w:pPr>
        <w:tabs>
          <w:tab w:val="left" w:pos="993"/>
        </w:tabs>
        <w:spacing w:line="360" w:lineRule="auto"/>
        <w:ind w:left="-142" w:firstLine="851"/>
        <w:contextualSpacing/>
        <w:rPr>
          <w:b/>
          <w:color w:val="000000" w:themeColor="text1"/>
        </w:rPr>
      </w:pPr>
      <w:r w:rsidRPr="00B81AF6">
        <w:rPr>
          <w:b/>
          <w:color w:val="000000" w:themeColor="text1"/>
        </w:rPr>
        <w:lastRenderedPageBreak/>
        <w:t>1 Правила безопасности на рабочем месте</w:t>
      </w:r>
    </w:p>
    <w:p w14:paraId="46285A93" w14:textId="77777777" w:rsidR="00473A38" w:rsidRPr="00B81AF6" w:rsidRDefault="00473A38" w:rsidP="00820ADC">
      <w:pPr>
        <w:tabs>
          <w:tab w:val="left" w:pos="993"/>
        </w:tabs>
        <w:spacing w:line="360" w:lineRule="auto"/>
        <w:ind w:firstLine="720"/>
        <w:contextualSpacing/>
        <w:rPr>
          <w:b/>
          <w:color w:val="000000" w:themeColor="text1"/>
        </w:rPr>
      </w:pPr>
    </w:p>
    <w:p w14:paraId="15279C9C" w14:textId="1A079D73" w:rsidR="00473A38" w:rsidRPr="00B81AF6" w:rsidRDefault="00473A38" w:rsidP="00473A38">
      <w:pPr>
        <w:tabs>
          <w:tab w:val="left" w:pos="993"/>
        </w:tabs>
        <w:spacing w:line="360" w:lineRule="auto"/>
        <w:ind w:firstLine="709"/>
        <w:rPr>
          <w:color w:val="000000" w:themeColor="text1"/>
        </w:rPr>
      </w:pPr>
      <w:bookmarkStart w:id="5" w:name="_Hlk27033501"/>
      <w:r w:rsidRPr="00B81AF6">
        <w:rPr>
          <w:color w:val="000000" w:themeColor="text1"/>
        </w:rPr>
        <w:t xml:space="preserve">Безопасные условия труда на рабочем месте </w:t>
      </w:r>
      <w:r w:rsidR="00D25A4E" w:rsidRPr="00B81AF6">
        <w:rPr>
          <w:color w:val="000000" w:themeColor="text1"/>
        </w:rPr>
        <w:t>–</w:t>
      </w:r>
      <w:r w:rsidR="00820ADC" w:rsidRPr="00B81AF6">
        <w:rPr>
          <w:color w:val="000000" w:themeColor="text1"/>
        </w:rPr>
        <w:t xml:space="preserve"> </w:t>
      </w:r>
      <w:r w:rsidRPr="00B81AF6">
        <w:rPr>
          <w:color w:val="000000" w:themeColor="text1"/>
        </w:rPr>
        <w:t>это состояние условий труда, при которых воздействие на работающего опасных и вредных производственных факторов исключено, или воздействие вредных производственных факторов не превышает предельно допустимых значений.</w:t>
      </w:r>
    </w:p>
    <w:p w14:paraId="2BAFD308" w14:textId="0F17534F" w:rsidR="00473A38" w:rsidRPr="00B81AF6" w:rsidRDefault="00473A38" w:rsidP="00473A38">
      <w:pPr>
        <w:tabs>
          <w:tab w:val="left" w:pos="993"/>
        </w:tabs>
        <w:spacing w:line="360" w:lineRule="auto"/>
        <w:ind w:firstLine="709"/>
        <w:rPr>
          <w:color w:val="000000" w:themeColor="text1"/>
        </w:rPr>
      </w:pPr>
      <w:r w:rsidRPr="00B81AF6">
        <w:rPr>
          <w:color w:val="000000" w:themeColor="text1"/>
        </w:rPr>
        <w:t xml:space="preserve">В день начала </w:t>
      </w:r>
      <w:r w:rsidR="00E154A9">
        <w:rPr>
          <w:color w:val="000000" w:themeColor="text1"/>
        </w:rPr>
        <w:t>производственной</w:t>
      </w:r>
      <w:r w:rsidR="004B0460" w:rsidRPr="00B81AF6">
        <w:rPr>
          <w:color w:val="000000" w:themeColor="text1"/>
        </w:rPr>
        <w:t xml:space="preserve"> практики, </w:t>
      </w:r>
      <w:r w:rsidR="00B32F8D">
        <w:rPr>
          <w:color w:val="000000" w:themeColor="text1"/>
        </w:rPr>
        <w:t>2</w:t>
      </w:r>
      <w:r w:rsidR="00E154A9">
        <w:rPr>
          <w:color w:val="000000" w:themeColor="text1"/>
        </w:rPr>
        <w:t>5</w:t>
      </w:r>
      <w:r w:rsidR="00B32F8D">
        <w:rPr>
          <w:color w:val="000000" w:themeColor="text1"/>
        </w:rPr>
        <w:t xml:space="preserve"> </w:t>
      </w:r>
      <w:r w:rsidR="00E154A9">
        <w:rPr>
          <w:color w:val="000000" w:themeColor="text1"/>
        </w:rPr>
        <w:t>мая</w:t>
      </w:r>
      <w:r w:rsidR="004B0460" w:rsidRPr="00B81AF6">
        <w:rPr>
          <w:color w:val="000000" w:themeColor="text1"/>
        </w:rPr>
        <w:t xml:space="preserve"> 202</w:t>
      </w:r>
      <w:r w:rsidR="00E154A9">
        <w:rPr>
          <w:color w:val="000000" w:themeColor="text1"/>
        </w:rPr>
        <w:t>4</w:t>
      </w:r>
      <w:r w:rsidRPr="00B81AF6">
        <w:rPr>
          <w:color w:val="000000" w:themeColor="text1"/>
        </w:rPr>
        <w:t xml:space="preserve"> года, была проведена установочная конференция, которая включала в себя инструктаж по технике безопасности.</w:t>
      </w:r>
    </w:p>
    <w:p w14:paraId="133FA2E4" w14:textId="77777777" w:rsidR="00473A38" w:rsidRPr="00B81AF6" w:rsidRDefault="00473A38" w:rsidP="00473A38">
      <w:pPr>
        <w:tabs>
          <w:tab w:val="left" w:pos="993"/>
        </w:tabs>
        <w:spacing w:line="360" w:lineRule="auto"/>
        <w:ind w:firstLine="709"/>
        <w:rPr>
          <w:color w:val="000000" w:themeColor="text1"/>
        </w:rPr>
      </w:pPr>
      <w:r w:rsidRPr="00B81AF6">
        <w:rPr>
          <w:color w:val="000000" w:themeColor="text1"/>
        </w:rPr>
        <w:t>Инструкция по технике безопасности при работе на компьютере включает в себя:</w:t>
      </w:r>
    </w:p>
    <w:p w14:paraId="0B58B529" w14:textId="6E658923" w:rsidR="00473A38" w:rsidRPr="00B81AF6" w:rsidRDefault="00473A38" w:rsidP="00DC31A9">
      <w:pPr>
        <w:pStyle w:val="af1"/>
        <w:numPr>
          <w:ilvl w:val="0"/>
          <w:numId w:val="4"/>
        </w:numPr>
        <w:tabs>
          <w:tab w:val="left" w:pos="993"/>
        </w:tabs>
        <w:spacing w:line="360" w:lineRule="auto"/>
        <w:ind w:left="0" w:firstLine="698"/>
        <w:rPr>
          <w:color w:val="000000" w:themeColor="text1"/>
        </w:rPr>
      </w:pPr>
      <w:r w:rsidRPr="00B81AF6">
        <w:rPr>
          <w:color w:val="000000" w:themeColor="text1"/>
        </w:rPr>
        <w:t>необходимо аккуратно обращаться с проводами</w:t>
      </w:r>
      <w:r w:rsidR="00133849">
        <w:rPr>
          <w:color w:val="000000" w:themeColor="text1"/>
        </w:rPr>
        <w:t>,</w:t>
      </w:r>
    </w:p>
    <w:p w14:paraId="652A9F70" w14:textId="7CE2CE28" w:rsidR="00473A38" w:rsidRPr="00B81AF6" w:rsidRDefault="00473A38" w:rsidP="00DC31A9">
      <w:pPr>
        <w:pStyle w:val="af1"/>
        <w:numPr>
          <w:ilvl w:val="0"/>
          <w:numId w:val="4"/>
        </w:numPr>
        <w:tabs>
          <w:tab w:val="left" w:pos="993"/>
        </w:tabs>
        <w:spacing w:line="360" w:lineRule="auto"/>
        <w:ind w:left="0" w:firstLine="698"/>
        <w:rPr>
          <w:color w:val="000000" w:themeColor="text1"/>
        </w:rPr>
      </w:pPr>
      <w:r w:rsidRPr="00B81AF6">
        <w:rPr>
          <w:color w:val="000000" w:themeColor="text1"/>
        </w:rPr>
        <w:t>запрещается работать с неисправным компьютером</w:t>
      </w:r>
      <w:r w:rsidR="00133849">
        <w:rPr>
          <w:color w:val="000000" w:themeColor="text1"/>
        </w:rPr>
        <w:t>,</w:t>
      </w:r>
    </w:p>
    <w:p w14:paraId="2F3378B6" w14:textId="718BC90B" w:rsidR="00473A38" w:rsidRPr="00B81AF6" w:rsidRDefault="00473A38" w:rsidP="00DC31A9">
      <w:pPr>
        <w:pStyle w:val="af1"/>
        <w:numPr>
          <w:ilvl w:val="0"/>
          <w:numId w:val="4"/>
        </w:numPr>
        <w:tabs>
          <w:tab w:val="left" w:pos="993"/>
        </w:tabs>
        <w:spacing w:line="360" w:lineRule="auto"/>
        <w:ind w:left="0" w:firstLine="698"/>
        <w:rPr>
          <w:color w:val="000000" w:themeColor="text1"/>
        </w:rPr>
      </w:pPr>
      <w:r w:rsidRPr="00B81AF6">
        <w:rPr>
          <w:color w:val="000000" w:themeColor="text1"/>
        </w:rPr>
        <w:t>нельзя заниматься очисткой компьютера, когда он находится под напряжением</w:t>
      </w:r>
      <w:r w:rsidR="00133849">
        <w:rPr>
          <w:color w:val="000000" w:themeColor="text1"/>
        </w:rPr>
        <w:t>,</w:t>
      </w:r>
    </w:p>
    <w:p w14:paraId="64AA9C9B" w14:textId="6B61CA2B" w:rsidR="00473A38" w:rsidRPr="00B81AF6" w:rsidRDefault="00473A38" w:rsidP="00DC31A9">
      <w:pPr>
        <w:pStyle w:val="af1"/>
        <w:numPr>
          <w:ilvl w:val="0"/>
          <w:numId w:val="4"/>
        </w:numPr>
        <w:tabs>
          <w:tab w:val="left" w:pos="993"/>
        </w:tabs>
        <w:spacing w:line="360" w:lineRule="auto"/>
        <w:ind w:left="0" w:firstLine="698"/>
        <w:rPr>
          <w:color w:val="000000" w:themeColor="text1"/>
        </w:rPr>
      </w:pPr>
      <w:r w:rsidRPr="00B81AF6">
        <w:rPr>
          <w:color w:val="000000" w:themeColor="text1"/>
        </w:rPr>
        <w:t>недопустимо самостоятельно проводить ремонт оборудования при отсутствии специальных навыков</w:t>
      </w:r>
      <w:r w:rsidR="00133849">
        <w:rPr>
          <w:color w:val="000000" w:themeColor="text1"/>
        </w:rPr>
        <w:t>,</w:t>
      </w:r>
    </w:p>
    <w:p w14:paraId="0046D2E2" w14:textId="09E3CEE3" w:rsidR="00473A38" w:rsidRPr="00B81AF6" w:rsidRDefault="00473A38" w:rsidP="00DC31A9">
      <w:pPr>
        <w:pStyle w:val="af1"/>
        <w:numPr>
          <w:ilvl w:val="0"/>
          <w:numId w:val="4"/>
        </w:numPr>
        <w:tabs>
          <w:tab w:val="left" w:pos="993"/>
        </w:tabs>
        <w:spacing w:line="360" w:lineRule="auto"/>
        <w:ind w:left="0" w:firstLine="698"/>
        <w:rPr>
          <w:color w:val="000000" w:themeColor="text1"/>
        </w:rPr>
      </w:pPr>
      <w:r w:rsidRPr="00B81AF6">
        <w:rPr>
          <w:color w:val="000000" w:themeColor="text1"/>
        </w:rPr>
        <w:t>нельзя располагать рядом с компьютером жидкости, а также работать с мокрыми руками</w:t>
      </w:r>
      <w:r w:rsidR="00133849">
        <w:rPr>
          <w:color w:val="000000" w:themeColor="text1"/>
        </w:rPr>
        <w:t>,</w:t>
      </w:r>
    </w:p>
    <w:p w14:paraId="3814E325" w14:textId="77777777" w:rsidR="00473A38" w:rsidRPr="00B81AF6" w:rsidRDefault="00473A38" w:rsidP="00DC31A9">
      <w:pPr>
        <w:pStyle w:val="af1"/>
        <w:numPr>
          <w:ilvl w:val="0"/>
          <w:numId w:val="4"/>
        </w:numPr>
        <w:tabs>
          <w:tab w:val="left" w:pos="993"/>
        </w:tabs>
        <w:spacing w:line="360" w:lineRule="auto"/>
        <w:ind w:left="0" w:firstLine="698"/>
        <w:rPr>
          <w:color w:val="000000" w:themeColor="text1"/>
        </w:rPr>
      </w:pPr>
      <w:r w:rsidRPr="00B81AF6">
        <w:rPr>
          <w:color w:val="000000" w:themeColor="text1"/>
        </w:rPr>
        <w:t>нельзя в процессе работы ПК прикасаться к другим металлическим конструкциям.</w:t>
      </w:r>
    </w:p>
    <w:p w14:paraId="145AE161" w14:textId="77777777" w:rsidR="00473A38" w:rsidRPr="00B81AF6" w:rsidRDefault="00473A38" w:rsidP="00473A38">
      <w:pPr>
        <w:tabs>
          <w:tab w:val="left" w:pos="993"/>
        </w:tabs>
        <w:spacing w:line="360" w:lineRule="auto"/>
        <w:ind w:firstLine="709"/>
        <w:rPr>
          <w:color w:val="000000" w:themeColor="text1"/>
        </w:rPr>
      </w:pPr>
      <w:r w:rsidRPr="00B81AF6">
        <w:rPr>
          <w:color w:val="000000" w:themeColor="text1"/>
        </w:rPr>
        <w:t>Студенты могут быть подвергнуты следующими опасным и вредным воздействиям:</w:t>
      </w:r>
    </w:p>
    <w:p w14:paraId="7D850D6B" w14:textId="0E1855CE" w:rsidR="00473A38" w:rsidRPr="00B81AF6" w:rsidRDefault="00473A38" w:rsidP="00DC31A9">
      <w:pPr>
        <w:pStyle w:val="af1"/>
        <w:numPr>
          <w:ilvl w:val="0"/>
          <w:numId w:val="5"/>
        </w:numPr>
        <w:tabs>
          <w:tab w:val="left" w:pos="993"/>
        </w:tabs>
        <w:spacing w:line="360" w:lineRule="auto"/>
        <w:ind w:left="0" w:firstLine="709"/>
        <w:rPr>
          <w:color w:val="000000" w:themeColor="text1"/>
        </w:rPr>
      </w:pPr>
      <w:r w:rsidRPr="00B81AF6">
        <w:rPr>
          <w:color w:val="000000" w:themeColor="text1"/>
        </w:rPr>
        <w:t>поражение электрическим током</w:t>
      </w:r>
      <w:r w:rsidR="00133849">
        <w:rPr>
          <w:color w:val="000000" w:themeColor="text1"/>
        </w:rPr>
        <w:t>,</w:t>
      </w:r>
    </w:p>
    <w:p w14:paraId="7460B123" w14:textId="65FE6404" w:rsidR="00473A38" w:rsidRPr="00B81AF6" w:rsidRDefault="00473A38" w:rsidP="00DC31A9">
      <w:pPr>
        <w:pStyle w:val="af1"/>
        <w:numPr>
          <w:ilvl w:val="0"/>
          <w:numId w:val="5"/>
        </w:numPr>
        <w:tabs>
          <w:tab w:val="left" w:pos="993"/>
        </w:tabs>
        <w:spacing w:line="360" w:lineRule="auto"/>
        <w:ind w:left="0" w:firstLine="709"/>
        <w:rPr>
          <w:color w:val="000000" w:themeColor="text1"/>
        </w:rPr>
      </w:pPr>
      <w:r w:rsidRPr="00B81AF6">
        <w:rPr>
          <w:color w:val="000000" w:themeColor="text1"/>
        </w:rPr>
        <w:t>механические повреждения</w:t>
      </w:r>
      <w:r w:rsidR="00133849">
        <w:rPr>
          <w:color w:val="000000" w:themeColor="text1"/>
        </w:rPr>
        <w:t>,</w:t>
      </w:r>
    </w:p>
    <w:p w14:paraId="3C7881E1" w14:textId="702CE7F0" w:rsidR="00473A38" w:rsidRPr="00B81AF6" w:rsidRDefault="00473A38" w:rsidP="00DC31A9">
      <w:pPr>
        <w:pStyle w:val="af1"/>
        <w:numPr>
          <w:ilvl w:val="0"/>
          <w:numId w:val="5"/>
        </w:numPr>
        <w:tabs>
          <w:tab w:val="left" w:pos="993"/>
        </w:tabs>
        <w:spacing w:line="360" w:lineRule="auto"/>
        <w:ind w:left="0" w:firstLine="709"/>
        <w:rPr>
          <w:color w:val="000000" w:themeColor="text1"/>
        </w:rPr>
      </w:pPr>
      <w:r w:rsidRPr="00B81AF6">
        <w:rPr>
          <w:color w:val="000000" w:themeColor="text1"/>
        </w:rPr>
        <w:t>электромагнитное излучения</w:t>
      </w:r>
      <w:r w:rsidR="00133849">
        <w:rPr>
          <w:color w:val="000000" w:themeColor="text1"/>
        </w:rPr>
        <w:t>,</w:t>
      </w:r>
    </w:p>
    <w:p w14:paraId="761B5972" w14:textId="53B22432" w:rsidR="00473A38" w:rsidRPr="00B81AF6" w:rsidRDefault="00473A38" w:rsidP="00DC31A9">
      <w:pPr>
        <w:pStyle w:val="af1"/>
        <w:numPr>
          <w:ilvl w:val="0"/>
          <w:numId w:val="5"/>
        </w:numPr>
        <w:tabs>
          <w:tab w:val="left" w:pos="993"/>
        </w:tabs>
        <w:spacing w:line="360" w:lineRule="auto"/>
        <w:ind w:left="0" w:firstLine="709"/>
        <w:rPr>
          <w:color w:val="000000" w:themeColor="text1"/>
        </w:rPr>
      </w:pPr>
      <w:r w:rsidRPr="00B81AF6">
        <w:rPr>
          <w:color w:val="000000" w:themeColor="text1"/>
        </w:rPr>
        <w:t>опасность пожара</w:t>
      </w:r>
      <w:r w:rsidR="00133849">
        <w:rPr>
          <w:color w:val="000000" w:themeColor="text1"/>
        </w:rPr>
        <w:t>,</w:t>
      </w:r>
    </w:p>
    <w:p w14:paraId="124359E9" w14:textId="77777777" w:rsidR="00473A38" w:rsidRPr="00B81AF6" w:rsidRDefault="00473A38" w:rsidP="00A40AD9">
      <w:pPr>
        <w:pStyle w:val="af1"/>
        <w:numPr>
          <w:ilvl w:val="0"/>
          <w:numId w:val="5"/>
        </w:numPr>
        <w:tabs>
          <w:tab w:val="left" w:pos="993"/>
        </w:tabs>
        <w:spacing w:line="360" w:lineRule="auto"/>
        <w:ind w:left="0" w:firstLine="709"/>
        <w:rPr>
          <w:color w:val="000000" w:themeColor="text1"/>
        </w:rPr>
      </w:pPr>
      <w:r w:rsidRPr="00B81AF6">
        <w:rPr>
          <w:color w:val="000000" w:themeColor="text1"/>
        </w:rPr>
        <w:t>повышенный уровень шума и вибрации.</w:t>
      </w:r>
    </w:p>
    <w:p w14:paraId="220CA404" w14:textId="77777777" w:rsidR="00B82819" w:rsidRPr="00B81AF6" w:rsidRDefault="00B82819">
      <w:pPr>
        <w:jc w:val="left"/>
        <w:rPr>
          <w:b/>
          <w:color w:val="000000" w:themeColor="text1"/>
        </w:rPr>
      </w:pPr>
      <w:bookmarkStart w:id="6" w:name="_Hlk27033518"/>
      <w:bookmarkEnd w:id="5"/>
      <w:r w:rsidRPr="00B81AF6">
        <w:rPr>
          <w:b/>
          <w:color w:val="000000" w:themeColor="text1"/>
        </w:rPr>
        <w:br w:type="page"/>
      </w:r>
    </w:p>
    <w:p w14:paraId="23EA171B" w14:textId="63DEA3F6" w:rsidR="005F2B60" w:rsidRDefault="00B82819" w:rsidP="005F2B60">
      <w:pPr>
        <w:tabs>
          <w:tab w:val="left" w:pos="709"/>
          <w:tab w:val="left" w:pos="993"/>
        </w:tabs>
        <w:spacing w:line="360" w:lineRule="auto"/>
        <w:ind w:firstLine="709"/>
        <w:rPr>
          <w:b/>
          <w:color w:val="000000" w:themeColor="text1"/>
        </w:rPr>
      </w:pPr>
      <w:r w:rsidRPr="00B81AF6">
        <w:rPr>
          <w:b/>
          <w:color w:val="000000" w:themeColor="text1"/>
        </w:rPr>
        <w:lastRenderedPageBreak/>
        <w:t>2 Общая характеристика базы практики</w:t>
      </w:r>
    </w:p>
    <w:p w14:paraId="6F44F3C0" w14:textId="77777777" w:rsidR="005F2B60" w:rsidRPr="005F2B60" w:rsidRDefault="005F2B60" w:rsidP="005F2B60">
      <w:pPr>
        <w:tabs>
          <w:tab w:val="left" w:pos="709"/>
          <w:tab w:val="left" w:pos="993"/>
        </w:tabs>
        <w:spacing w:line="360" w:lineRule="auto"/>
        <w:ind w:firstLine="709"/>
        <w:rPr>
          <w:b/>
          <w:color w:val="000000" w:themeColor="text1"/>
        </w:rPr>
      </w:pPr>
    </w:p>
    <w:p w14:paraId="37933E2C" w14:textId="6FEA5A59" w:rsidR="00AC24E1" w:rsidRDefault="00714354" w:rsidP="00AC24E1">
      <w:pPr>
        <w:shd w:val="clear" w:color="auto" w:fill="FFFFFF"/>
        <w:spacing w:line="360" w:lineRule="auto"/>
        <w:ind w:firstLine="709"/>
        <w:rPr>
          <w:rFonts w:eastAsiaTheme="majorEastAsia"/>
          <w:color w:val="000000"/>
          <w:shd w:val="clear" w:color="auto" w:fill="FFFFFF"/>
        </w:rPr>
      </w:pPr>
      <w:r w:rsidRPr="00714354">
        <w:rPr>
          <w:rFonts w:eastAsiaTheme="majorEastAsia"/>
          <w:color w:val="000000"/>
          <w:shd w:val="clear" w:color="auto" w:fill="FFFFFF"/>
        </w:rPr>
        <w:t>База практики – г. Саранск ИНФОМАКСИМУМ ООО оснащена системным и программным обеспечением, используемым для организации производственного процесса. Она позволяет студентам проектировать, внедрять и эксплуатировать системное и прикладное программное обеспечения, тестировать и отлаживать программный продукт</w:t>
      </w:r>
      <w:r w:rsidR="00AC24E1" w:rsidRPr="00AC24E1">
        <w:rPr>
          <w:rFonts w:eastAsiaTheme="majorEastAsia"/>
          <w:color w:val="000000"/>
          <w:shd w:val="clear" w:color="auto" w:fill="FFFFFF"/>
        </w:rPr>
        <w:t>.</w:t>
      </w:r>
    </w:p>
    <w:p w14:paraId="0AC968BA" w14:textId="77777777" w:rsidR="00AC24E1" w:rsidRDefault="00AC24E1">
      <w:pPr>
        <w:jc w:val="left"/>
        <w:rPr>
          <w:rFonts w:eastAsiaTheme="majorEastAsia"/>
          <w:color w:val="000000"/>
          <w:shd w:val="clear" w:color="auto" w:fill="FFFFFF"/>
        </w:rPr>
      </w:pPr>
      <w:r>
        <w:rPr>
          <w:rFonts w:eastAsiaTheme="majorEastAsia"/>
          <w:color w:val="000000"/>
          <w:shd w:val="clear" w:color="auto" w:fill="FFFFFF"/>
        </w:rPr>
        <w:br w:type="page"/>
      </w:r>
    </w:p>
    <w:p w14:paraId="2624A536" w14:textId="023DC0FB" w:rsidR="00BF4004" w:rsidRPr="00BF4004" w:rsidRDefault="00BF4004" w:rsidP="00BF4004">
      <w:pPr>
        <w:tabs>
          <w:tab w:val="left" w:pos="1134"/>
        </w:tabs>
        <w:spacing w:line="360" w:lineRule="auto"/>
        <w:ind w:firstLine="709"/>
        <w:jc w:val="left"/>
        <w:rPr>
          <w:b/>
          <w:color w:val="000000" w:themeColor="text1"/>
        </w:rPr>
      </w:pPr>
      <w:r w:rsidRPr="00BF4004">
        <w:rPr>
          <w:b/>
          <w:color w:val="000000" w:themeColor="text1"/>
        </w:rPr>
        <w:lastRenderedPageBreak/>
        <w:t>3 День 1. Ознакомление с компанией «</w:t>
      </w:r>
      <w:proofErr w:type="spellStart"/>
      <w:r w:rsidR="00714354">
        <w:rPr>
          <w:b/>
          <w:color w:val="000000" w:themeColor="text1"/>
        </w:rPr>
        <w:t>Инфомаксимум</w:t>
      </w:r>
      <w:proofErr w:type="spellEnd"/>
      <w:r w:rsidRPr="00BF4004">
        <w:rPr>
          <w:b/>
          <w:color w:val="000000" w:themeColor="text1"/>
        </w:rPr>
        <w:t>»</w:t>
      </w:r>
    </w:p>
    <w:p w14:paraId="66E2C1B6" w14:textId="77777777" w:rsidR="00BF4004" w:rsidRPr="00BF4004" w:rsidRDefault="00BF4004" w:rsidP="00BF4004">
      <w:pPr>
        <w:tabs>
          <w:tab w:val="left" w:pos="1134"/>
        </w:tabs>
        <w:spacing w:line="360" w:lineRule="auto"/>
        <w:ind w:firstLine="709"/>
        <w:jc w:val="left"/>
        <w:rPr>
          <w:b/>
          <w:color w:val="000000" w:themeColor="text1"/>
        </w:rPr>
      </w:pPr>
    </w:p>
    <w:p w14:paraId="242E4CB1" w14:textId="59BD4146" w:rsidR="00BF4004" w:rsidRPr="00BF4004" w:rsidRDefault="00BF4004" w:rsidP="00BF4004">
      <w:pPr>
        <w:spacing w:line="360" w:lineRule="auto"/>
        <w:ind w:firstLine="709"/>
        <w:rPr>
          <w:iCs/>
          <w:szCs w:val="20"/>
        </w:rPr>
      </w:pPr>
      <w:r w:rsidRPr="00BF4004">
        <w:rPr>
          <w:iCs/>
          <w:szCs w:val="20"/>
        </w:rPr>
        <w:t xml:space="preserve">В первый день мы ознакомились с компанией ООО </w:t>
      </w:r>
      <w:r w:rsidR="00714354">
        <w:rPr>
          <w:iCs/>
          <w:szCs w:val="20"/>
        </w:rPr>
        <w:t>ИНФОМАКСИМУМ</w:t>
      </w:r>
      <w:r w:rsidRPr="00BF4004">
        <w:rPr>
          <w:iCs/>
          <w:szCs w:val="20"/>
        </w:rPr>
        <w:t>, где нам показали и рассказали её особенности и разработки, а также ознакомили с внутренней системой.</w:t>
      </w:r>
    </w:p>
    <w:p w14:paraId="1F40F985" w14:textId="0B3581C7" w:rsidR="00BF4004" w:rsidRDefault="00BF4004" w:rsidP="00087BC0">
      <w:pPr>
        <w:spacing w:line="360" w:lineRule="auto"/>
        <w:ind w:firstLine="709"/>
        <w:rPr>
          <w:iCs/>
          <w:szCs w:val="20"/>
        </w:rPr>
      </w:pPr>
      <w:r w:rsidRPr="00BF4004">
        <w:rPr>
          <w:iCs/>
          <w:szCs w:val="20"/>
        </w:rPr>
        <w:t>После ознакомления с компанией и её продуктом, мы приступили к выполнению задания.</w:t>
      </w:r>
    </w:p>
    <w:p w14:paraId="47CCE94E" w14:textId="77777777" w:rsidR="00BF4004" w:rsidRDefault="00BF4004">
      <w:pPr>
        <w:jc w:val="left"/>
        <w:rPr>
          <w:iCs/>
          <w:szCs w:val="20"/>
        </w:rPr>
      </w:pPr>
      <w:r>
        <w:rPr>
          <w:iCs/>
          <w:szCs w:val="20"/>
        </w:rPr>
        <w:br w:type="page"/>
      </w:r>
    </w:p>
    <w:p w14:paraId="1B1F3F70" w14:textId="77777777" w:rsidR="00BF4004" w:rsidRDefault="00BF4004" w:rsidP="00BF4004">
      <w:pPr>
        <w:tabs>
          <w:tab w:val="left" w:pos="1134"/>
        </w:tabs>
        <w:spacing w:line="360" w:lineRule="auto"/>
        <w:ind w:left="708"/>
        <w:outlineLvl w:val="0"/>
        <w:rPr>
          <w:b/>
          <w:i/>
        </w:rPr>
      </w:pPr>
      <w:bookmarkStart w:id="7" w:name="_Toc106364966"/>
      <w:r>
        <w:rPr>
          <w:b/>
        </w:rPr>
        <w:lastRenderedPageBreak/>
        <w:t xml:space="preserve">4 </w:t>
      </w:r>
      <w:r w:rsidRPr="00D062FD">
        <w:rPr>
          <w:b/>
        </w:rPr>
        <w:t xml:space="preserve">День </w:t>
      </w:r>
      <w:r>
        <w:rPr>
          <w:b/>
        </w:rPr>
        <w:t>2</w:t>
      </w:r>
      <w:r w:rsidRPr="00D062FD">
        <w:rPr>
          <w:b/>
        </w:rPr>
        <w:t xml:space="preserve">. </w:t>
      </w:r>
      <w:bookmarkEnd w:id="7"/>
      <w:r>
        <w:rPr>
          <w:b/>
        </w:rPr>
        <w:t>Описание предметной области</w:t>
      </w:r>
    </w:p>
    <w:p w14:paraId="18D166F5" w14:textId="77777777" w:rsidR="00BF4004" w:rsidRPr="00D062FD" w:rsidRDefault="00BF4004" w:rsidP="00BF4004">
      <w:pPr>
        <w:tabs>
          <w:tab w:val="left" w:pos="1134"/>
        </w:tabs>
        <w:spacing w:line="360" w:lineRule="auto"/>
        <w:ind w:left="708"/>
        <w:outlineLvl w:val="0"/>
        <w:rPr>
          <w:i/>
        </w:rPr>
      </w:pPr>
    </w:p>
    <w:p w14:paraId="3467927B" w14:textId="5E31DCEE" w:rsidR="00BF4004" w:rsidRPr="004F27AF" w:rsidRDefault="00BF4004" w:rsidP="000E7F12">
      <w:pPr>
        <w:tabs>
          <w:tab w:val="left" w:pos="1134"/>
        </w:tabs>
        <w:spacing w:line="360" w:lineRule="auto"/>
        <w:ind w:firstLine="709"/>
        <w:rPr>
          <w:i/>
        </w:rPr>
      </w:pPr>
      <w:r w:rsidRPr="004F27AF">
        <w:t xml:space="preserve">При описании бизнес-процессов </w:t>
      </w:r>
      <w:r>
        <w:t xml:space="preserve">ООО </w:t>
      </w:r>
      <w:r w:rsidR="00714354">
        <w:t>ИНФОМАКСИМУМ</w:t>
      </w:r>
      <w:r>
        <w:t xml:space="preserve"> </w:t>
      </w:r>
      <w:r w:rsidRPr="004F27AF">
        <w:t>было проведено обследование предметной области.</w:t>
      </w:r>
    </w:p>
    <w:p w14:paraId="1882A2F2" w14:textId="7FCB1044" w:rsidR="00B36921" w:rsidRPr="00B36921" w:rsidRDefault="000E7F12" w:rsidP="00B36921">
      <w:pPr>
        <w:spacing w:line="360" w:lineRule="auto"/>
        <w:ind w:firstLine="708"/>
        <w:rPr>
          <w:bCs/>
          <w:color w:val="000000" w:themeColor="text1"/>
          <w:shd w:val="clear" w:color="auto" w:fill="FFFFFF"/>
        </w:rPr>
      </w:pPr>
      <w:r w:rsidRPr="000E7F12">
        <w:rPr>
          <w:bCs/>
          <w:color w:val="000000" w:themeColor="text1"/>
          <w:shd w:val="clear" w:color="auto" w:fill="FFFFFF"/>
        </w:rPr>
        <w:t xml:space="preserve">ООО </w:t>
      </w:r>
      <w:r w:rsidR="00714354">
        <w:rPr>
          <w:bCs/>
          <w:color w:val="000000" w:themeColor="text1"/>
          <w:shd w:val="clear" w:color="auto" w:fill="FFFFFF"/>
        </w:rPr>
        <w:t>«</w:t>
      </w:r>
      <w:proofErr w:type="spellStart"/>
      <w:r w:rsidR="00714354">
        <w:rPr>
          <w:bCs/>
          <w:color w:val="000000" w:themeColor="text1"/>
          <w:shd w:val="clear" w:color="auto" w:fill="FFFFFF"/>
        </w:rPr>
        <w:t>Инфомаксимум</w:t>
      </w:r>
      <w:proofErr w:type="spellEnd"/>
      <w:r w:rsidR="00714354">
        <w:rPr>
          <w:bCs/>
          <w:color w:val="000000" w:themeColor="text1"/>
          <w:shd w:val="clear" w:color="auto" w:fill="FFFFFF"/>
        </w:rPr>
        <w:t>»</w:t>
      </w:r>
      <w:r w:rsidRPr="000E7F12">
        <w:rPr>
          <w:bCs/>
          <w:color w:val="000000" w:themeColor="text1"/>
          <w:shd w:val="clear" w:color="auto" w:fill="FFFFFF"/>
        </w:rPr>
        <w:t xml:space="preserve"> специализируется на разработке и внедрении программного обеспечения для </w:t>
      </w:r>
      <w:r w:rsidR="00B36921">
        <w:rPr>
          <w:bCs/>
          <w:color w:val="000000" w:themeColor="text1"/>
          <w:shd w:val="clear" w:color="auto" w:fill="FFFFFF"/>
        </w:rPr>
        <w:t>анализа</w:t>
      </w:r>
      <w:r w:rsidRPr="000E7F12">
        <w:rPr>
          <w:bCs/>
          <w:color w:val="000000" w:themeColor="text1"/>
          <w:shd w:val="clear" w:color="auto" w:fill="FFFFFF"/>
        </w:rPr>
        <w:t xml:space="preserve"> бизнес-процессов. Компания предлагает широкий спектр решений</w:t>
      </w:r>
      <w:r w:rsidR="00B36921">
        <w:rPr>
          <w:bCs/>
          <w:color w:val="000000" w:themeColor="text1"/>
          <w:shd w:val="clear" w:color="auto" w:fill="FFFFFF"/>
        </w:rPr>
        <w:t xml:space="preserve"> п</w:t>
      </w:r>
      <w:r w:rsidR="00B36921" w:rsidRPr="00B36921">
        <w:rPr>
          <w:bCs/>
          <w:color w:val="000000" w:themeColor="text1"/>
          <w:shd w:val="clear" w:color="auto" w:fill="FFFFFF"/>
        </w:rPr>
        <w:t>роцессн</w:t>
      </w:r>
      <w:r w:rsidR="00B36921">
        <w:rPr>
          <w:bCs/>
          <w:color w:val="000000" w:themeColor="text1"/>
          <w:shd w:val="clear" w:color="auto" w:fill="FFFFFF"/>
        </w:rPr>
        <w:t>ую</w:t>
      </w:r>
      <w:r w:rsidR="00B36921" w:rsidRPr="00B36921">
        <w:rPr>
          <w:bCs/>
          <w:color w:val="000000" w:themeColor="text1"/>
          <w:shd w:val="clear" w:color="auto" w:fill="FFFFFF"/>
        </w:rPr>
        <w:t xml:space="preserve"> аналитик</w:t>
      </w:r>
      <w:r w:rsidR="00B36921">
        <w:rPr>
          <w:bCs/>
          <w:color w:val="000000" w:themeColor="text1"/>
          <w:shd w:val="clear" w:color="auto" w:fill="FFFFFF"/>
        </w:rPr>
        <w:t>у</w:t>
      </w:r>
      <w:r w:rsidR="00B36921" w:rsidRPr="00B36921">
        <w:rPr>
          <w:bCs/>
          <w:color w:val="000000" w:themeColor="text1"/>
          <w:shd w:val="clear" w:color="auto" w:fill="FFFFFF"/>
        </w:rPr>
        <w:t xml:space="preserve"> для контроля качества выполнения процессов и нахождения в них проблемных зон</w:t>
      </w:r>
    </w:p>
    <w:p w14:paraId="7120EE80" w14:textId="5D43143E" w:rsidR="000E7F12" w:rsidRDefault="000E7F12" w:rsidP="00B36921">
      <w:pPr>
        <w:spacing w:line="360" w:lineRule="auto"/>
        <w:ind w:firstLine="708"/>
        <w:rPr>
          <w:bCs/>
          <w:color w:val="000000" w:themeColor="text1"/>
          <w:shd w:val="clear" w:color="auto" w:fill="FFFFFF"/>
        </w:rPr>
      </w:pPr>
      <w:r w:rsidRPr="000E7F12">
        <w:rPr>
          <w:bCs/>
          <w:color w:val="000000" w:themeColor="text1"/>
          <w:shd w:val="clear" w:color="auto" w:fill="FFFFFF"/>
        </w:rPr>
        <w:t xml:space="preserve">Основной целью ООО </w:t>
      </w:r>
      <w:r w:rsidR="00E154A9">
        <w:rPr>
          <w:bCs/>
          <w:color w:val="000000" w:themeColor="text1"/>
          <w:shd w:val="clear" w:color="auto" w:fill="FFFFFF"/>
        </w:rPr>
        <w:t>«</w:t>
      </w:r>
      <w:proofErr w:type="spellStart"/>
      <w:r w:rsidR="00E154A9">
        <w:rPr>
          <w:bCs/>
          <w:color w:val="000000" w:themeColor="text1"/>
          <w:shd w:val="clear" w:color="auto" w:fill="FFFFFF"/>
        </w:rPr>
        <w:t>Инфомаксимум</w:t>
      </w:r>
      <w:proofErr w:type="spellEnd"/>
      <w:r w:rsidR="00E154A9">
        <w:rPr>
          <w:bCs/>
          <w:color w:val="000000" w:themeColor="text1"/>
          <w:shd w:val="clear" w:color="auto" w:fill="FFFFFF"/>
        </w:rPr>
        <w:t>»</w:t>
      </w:r>
      <w:r w:rsidRPr="000E7F12">
        <w:rPr>
          <w:bCs/>
          <w:color w:val="000000" w:themeColor="text1"/>
          <w:shd w:val="clear" w:color="auto" w:fill="FFFFFF"/>
        </w:rPr>
        <w:t xml:space="preserve"> является предоставление </w:t>
      </w:r>
      <w:r w:rsidR="00B36921">
        <w:rPr>
          <w:bCs/>
          <w:color w:val="000000" w:themeColor="text1"/>
          <w:shd w:val="clear" w:color="auto" w:fill="FFFFFF"/>
        </w:rPr>
        <w:t>а</w:t>
      </w:r>
      <w:r w:rsidR="00B36921" w:rsidRPr="00B36921">
        <w:rPr>
          <w:bCs/>
          <w:color w:val="000000" w:themeColor="text1"/>
          <w:shd w:val="clear" w:color="auto" w:fill="FFFFFF"/>
        </w:rPr>
        <w:t xml:space="preserve">ктивной бизнес-аналитики, которая повышает эффективность бизнес-процессов с помощью таких технологичных инструментов как Process Mining, Task Mining, </w:t>
      </w:r>
      <w:proofErr w:type="spellStart"/>
      <w:r w:rsidR="00B36921" w:rsidRPr="00B36921">
        <w:rPr>
          <w:bCs/>
          <w:color w:val="000000" w:themeColor="text1"/>
          <w:shd w:val="clear" w:color="auto" w:fill="FFFFFF"/>
        </w:rPr>
        <w:t>Automation</w:t>
      </w:r>
      <w:proofErr w:type="spellEnd"/>
      <w:r w:rsidR="00B36921" w:rsidRPr="00B36921">
        <w:rPr>
          <w:bCs/>
          <w:color w:val="000000" w:themeColor="text1"/>
          <w:shd w:val="clear" w:color="auto" w:fill="FFFFFF"/>
        </w:rPr>
        <w:t xml:space="preserve"> и др.</w:t>
      </w:r>
    </w:p>
    <w:p w14:paraId="68578294" w14:textId="2474C294" w:rsidR="000E6F8F" w:rsidRPr="000E7F12" w:rsidRDefault="000E6F8F" w:rsidP="00B36921">
      <w:pPr>
        <w:spacing w:line="360" w:lineRule="auto"/>
        <w:ind w:firstLine="708"/>
        <w:rPr>
          <w:bCs/>
          <w:color w:val="000000" w:themeColor="text1"/>
          <w:shd w:val="clear" w:color="auto" w:fill="FFFFFF"/>
        </w:rPr>
      </w:pPr>
      <w:r>
        <w:rPr>
          <w:bCs/>
          <w:color w:val="000000" w:themeColor="text1"/>
          <w:shd w:val="clear" w:color="auto" w:fill="FFFFFF"/>
        </w:rPr>
        <w:t>На основе анализа предметной области, было принято решение создать приложение для учёта сотрудников и графика их работы.</w:t>
      </w:r>
    </w:p>
    <w:p w14:paraId="4CD931DA" w14:textId="2238E10E" w:rsidR="00BF4004" w:rsidRPr="00BF4004" w:rsidRDefault="00BF4004" w:rsidP="000E7F12">
      <w:pPr>
        <w:spacing w:line="360" w:lineRule="auto"/>
        <w:ind w:firstLine="708"/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br w:type="page"/>
      </w:r>
    </w:p>
    <w:p w14:paraId="3CDCFDE9" w14:textId="5F54DEB1" w:rsidR="00473A38" w:rsidRPr="00087BC0" w:rsidRDefault="00BF4004" w:rsidP="00774B7E">
      <w:pPr>
        <w:spacing w:line="360" w:lineRule="auto"/>
        <w:ind w:firstLine="708"/>
        <w:contextualSpacing/>
        <w:textAlignment w:val="baseline"/>
        <w:rPr>
          <w:b/>
          <w:color w:val="000000" w:themeColor="text1"/>
        </w:rPr>
      </w:pPr>
      <w:r>
        <w:rPr>
          <w:b/>
          <w:color w:val="000000" w:themeColor="text1"/>
        </w:rPr>
        <w:lastRenderedPageBreak/>
        <w:t>5</w:t>
      </w:r>
      <w:r w:rsidR="00AC24E1">
        <w:rPr>
          <w:b/>
          <w:color w:val="000000" w:themeColor="text1"/>
        </w:rPr>
        <w:t xml:space="preserve"> День </w:t>
      </w:r>
      <w:r>
        <w:rPr>
          <w:b/>
          <w:color w:val="000000" w:themeColor="text1"/>
        </w:rPr>
        <w:t>3</w:t>
      </w:r>
      <w:r w:rsidR="00AC24E1">
        <w:rPr>
          <w:b/>
          <w:color w:val="000000" w:themeColor="text1"/>
        </w:rPr>
        <w:t>.</w:t>
      </w:r>
      <w:r w:rsidR="00795BDF" w:rsidRPr="00B81AF6">
        <w:rPr>
          <w:b/>
          <w:color w:val="000000" w:themeColor="text1"/>
        </w:rPr>
        <w:t> </w:t>
      </w:r>
      <w:r w:rsidR="00473A38" w:rsidRPr="00B81AF6">
        <w:rPr>
          <w:b/>
          <w:color w:val="000000" w:themeColor="text1"/>
        </w:rPr>
        <w:t>Выбор методов, инструментов и технологий для реализации поставленных задач</w:t>
      </w:r>
      <w:r>
        <w:rPr>
          <w:b/>
          <w:color w:val="000000" w:themeColor="text1"/>
        </w:rPr>
        <w:t xml:space="preserve">. </w:t>
      </w:r>
      <w:r w:rsidR="00087BC0">
        <w:rPr>
          <w:b/>
          <w:color w:val="000000" w:themeColor="text1"/>
        </w:rPr>
        <w:t xml:space="preserve">Разработка </w:t>
      </w:r>
      <w:r w:rsidR="00087BC0">
        <w:rPr>
          <w:b/>
          <w:color w:val="000000" w:themeColor="text1"/>
          <w:lang w:val="en-US"/>
        </w:rPr>
        <w:t>Use</w:t>
      </w:r>
      <w:r w:rsidR="00087BC0" w:rsidRPr="00D1393C">
        <w:rPr>
          <w:b/>
          <w:color w:val="000000" w:themeColor="text1"/>
        </w:rPr>
        <w:t xml:space="preserve"> </w:t>
      </w:r>
      <w:r w:rsidR="00087BC0">
        <w:rPr>
          <w:b/>
          <w:color w:val="000000" w:themeColor="text1"/>
          <w:lang w:val="en-US"/>
        </w:rPr>
        <w:t>Case</w:t>
      </w:r>
      <w:r w:rsidR="00087BC0" w:rsidRPr="00D1393C">
        <w:rPr>
          <w:b/>
          <w:color w:val="000000" w:themeColor="text1"/>
        </w:rPr>
        <w:t xml:space="preserve"> </w:t>
      </w:r>
      <w:r w:rsidR="00087BC0">
        <w:rPr>
          <w:b/>
          <w:color w:val="000000" w:themeColor="text1"/>
        </w:rPr>
        <w:t>диаграммы.</w:t>
      </w:r>
    </w:p>
    <w:p w14:paraId="0505AB51" w14:textId="77777777" w:rsidR="00473A38" w:rsidRPr="00B81AF6" w:rsidRDefault="00473A38" w:rsidP="00473A38">
      <w:pPr>
        <w:spacing w:line="360" w:lineRule="auto"/>
        <w:ind w:firstLine="708"/>
        <w:contextualSpacing/>
        <w:textAlignment w:val="baseline"/>
        <w:rPr>
          <w:color w:val="000000" w:themeColor="text1"/>
        </w:rPr>
      </w:pPr>
    </w:p>
    <w:bookmarkEnd w:id="6"/>
    <w:p w14:paraId="6E1E653D" w14:textId="77777777" w:rsidR="00B36921" w:rsidRPr="00B36921" w:rsidRDefault="00B36921" w:rsidP="00B36921">
      <w:pPr>
        <w:tabs>
          <w:tab w:val="left" w:pos="993"/>
        </w:tabs>
        <w:spacing w:line="360" w:lineRule="auto"/>
        <w:ind w:firstLine="709"/>
        <w:contextualSpacing/>
        <w:textAlignment w:val="baseline"/>
        <w:rPr>
          <w:color w:val="000000" w:themeColor="text1"/>
        </w:rPr>
      </w:pPr>
      <w:r w:rsidRPr="00B36921">
        <w:rPr>
          <w:color w:val="000000" w:themeColor="text1"/>
        </w:rPr>
        <w:t>Для реализации поставленных задач были использованы такие программы и языки программирования:</w:t>
      </w:r>
    </w:p>
    <w:p w14:paraId="1F1EB5D2" w14:textId="395C6BCE" w:rsidR="00B36921" w:rsidRPr="00B36921" w:rsidRDefault="00B36921" w:rsidP="00B36921">
      <w:pPr>
        <w:pStyle w:val="af1"/>
        <w:numPr>
          <w:ilvl w:val="0"/>
          <w:numId w:val="31"/>
        </w:numPr>
        <w:tabs>
          <w:tab w:val="left" w:pos="993"/>
        </w:tabs>
        <w:spacing w:line="360" w:lineRule="auto"/>
        <w:textAlignment w:val="baseline"/>
        <w:rPr>
          <w:color w:val="000000" w:themeColor="text1"/>
          <w:lang w:val="en-US"/>
        </w:rPr>
      </w:pPr>
      <w:r w:rsidRPr="00B36921">
        <w:rPr>
          <w:color w:val="000000" w:themeColor="text1"/>
          <w:lang w:val="en-US"/>
        </w:rPr>
        <w:t>Pencil,</w:t>
      </w:r>
    </w:p>
    <w:p w14:paraId="7831F90D" w14:textId="460B5BAF" w:rsidR="00B36921" w:rsidRPr="00B36921" w:rsidRDefault="00B36921" w:rsidP="00B36921">
      <w:pPr>
        <w:pStyle w:val="af1"/>
        <w:numPr>
          <w:ilvl w:val="0"/>
          <w:numId w:val="31"/>
        </w:numPr>
        <w:tabs>
          <w:tab w:val="left" w:pos="993"/>
        </w:tabs>
        <w:spacing w:line="360" w:lineRule="auto"/>
        <w:textAlignment w:val="baseline"/>
        <w:rPr>
          <w:color w:val="000000" w:themeColor="text1"/>
          <w:lang w:val="en-US"/>
        </w:rPr>
      </w:pPr>
      <w:r w:rsidRPr="00B36921">
        <w:rPr>
          <w:color w:val="000000" w:themeColor="text1"/>
          <w:lang w:val="en-US"/>
        </w:rPr>
        <w:t>Microsoft Visual Studio,</w:t>
      </w:r>
    </w:p>
    <w:p w14:paraId="302C57AB" w14:textId="3F98BA89" w:rsidR="00B36921" w:rsidRDefault="00B36921" w:rsidP="00B36921">
      <w:pPr>
        <w:pStyle w:val="af1"/>
        <w:numPr>
          <w:ilvl w:val="0"/>
          <w:numId w:val="31"/>
        </w:numPr>
        <w:tabs>
          <w:tab w:val="left" w:pos="993"/>
        </w:tabs>
        <w:spacing w:line="360" w:lineRule="auto"/>
        <w:textAlignment w:val="baseline"/>
        <w:rPr>
          <w:color w:val="000000" w:themeColor="text1"/>
          <w:lang w:val="en-US"/>
        </w:rPr>
      </w:pPr>
      <w:r w:rsidRPr="00B36921">
        <w:rPr>
          <w:color w:val="000000" w:themeColor="text1"/>
          <w:lang w:val="en-US"/>
        </w:rPr>
        <w:t>Microsoft SQL Server Management Studio.</w:t>
      </w:r>
    </w:p>
    <w:p w14:paraId="6138E6F2" w14:textId="6F01FDD2" w:rsidR="00B36921" w:rsidRPr="00B36921" w:rsidRDefault="00CE6B27" w:rsidP="00B36921">
      <w:pPr>
        <w:pStyle w:val="af1"/>
        <w:numPr>
          <w:ilvl w:val="0"/>
          <w:numId w:val="31"/>
        </w:numPr>
        <w:tabs>
          <w:tab w:val="left" w:pos="993"/>
        </w:tabs>
        <w:spacing w:line="360" w:lineRule="auto"/>
        <w:textAlignment w:val="baseline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GitHub</w:t>
      </w:r>
    </w:p>
    <w:p w14:paraId="302BFCFC" w14:textId="77777777" w:rsidR="00B36921" w:rsidRPr="00B36921" w:rsidRDefault="00B36921" w:rsidP="00B36921">
      <w:pPr>
        <w:tabs>
          <w:tab w:val="left" w:pos="993"/>
        </w:tabs>
        <w:spacing w:line="360" w:lineRule="auto"/>
        <w:ind w:firstLine="709"/>
        <w:contextualSpacing/>
        <w:textAlignment w:val="baseline"/>
        <w:rPr>
          <w:color w:val="000000" w:themeColor="text1"/>
        </w:rPr>
      </w:pPr>
      <w:proofErr w:type="spellStart"/>
      <w:r w:rsidRPr="00B36921">
        <w:rPr>
          <w:color w:val="000000" w:themeColor="text1"/>
        </w:rPr>
        <w:t>Pencil</w:t>
      </w:r>
      <w:proofErr w:type="spellEnd"/>
      <w:r w:rsidRPr="00B36921">
        <w:rPr>
          <w:color w:val="000000" w:themeColor="text1"/>
        </w:rPr>
        <w:t xml:space="preserve"> – это бесплатный и открытый инструмент для создания макетов пользовательского интерфейса и прототипов. Он позволяет быстро создавать схемы, диаграммы и прототипы веб-приложений и мобильных интерфейсов. </w:t>
      </w:r>
      <w:proofErr w:type="spellStart"/>
      <w:r w:rsidRPr="00B36921">
        <w:rPr>
          <w:color w:val="000000" w:themeColor="text1"/>
        </w:rPr>
        <w:t>Pencil</w:t>
      </w:r>
      <w:proofErr w:type="spellEnd"/>
      <w:r w:rsidRPr="00B36921">
        <w:rPr>
          <w:color w:val="000000" w:themeColor="text1"/>
        </w:rPr>
        <w:t xml:space="preserve"> поддерживает множество встроенных шаблонов и виджетов, упрощая процесс проектирования и визуализации идей.</w:t>
      </w:r>
    </w:p>
    <w:p w14:paraId="22951C6D" w14:textId="77777777" w:rsidR="00B36921" w:rsidRPr="00B36921" w:rsidRDefault="00B36921" w:rsidP="00B36921">
      <w:pPr>
        <w:tabs>
          <w:tab w:val="left" w:pos="993"/>
        </w:tabs>
        <w:spacing w:line="360" w:lineRule="auto"/>
        <w:ind w:firstLine="709"/>
        <w:contextualSpacing/>
        <w:textAlignment w:val="baseline"/>
        <w:rPr>
          <w:color w:val="000000" w:themeColor="text1"/>
        </w:rPr>
      </w:pPr>
      <w:r w:rsidRPr="00B36921">
        <w:rPr>
          <w:color w:val="000000" w:themeColor="text1"/>
        </w:rPr>
        <w:t>Microsoft Visual Studio – интегрированная среда разработки Visual Studio является стартовой площадкой, которую можно использовать для редактирования, отладки и сборки кода, а также для публикации приложения. В дополнение к стандартному редактору и отладчику Visual Studio включает компиляторы, средства завершения кода, графические конструкторы и многие другие функции для улучшения процесса разработки программного обеспечения.</w:t>
      </w:r>
    </w:p>
    <w:p w14:paraId="2CF8D572" w14:textId="72F7E3FD" w:rsidR="00087BC0" w:rsidRPr="00D1393C" w:rsidRDefault="00B36921" w:rsidP="00CE6B27">
      <w:pPr>
        <w:tabs>
          <w:tab w:val="left" w:pos="993"/>
        </w:tabs>
        <w:spacing w:line="360" w:lineRule="auto"/>
        <w:ind w:firstLine="709"/>
        <w:contextualSpacing/>
        <w:textAlignment w:val="baseline"/>
        <w:rPr>
          <w:color w:val="000000" w:themeColor="text1"/>
        </w:rPr>
      </w:pPr>
      <w:r w:rsidRPr="00B36921">
        <w:rPr>
          <w:color w:val="000000" w:themeColor="text1"/>
        </w:rPr>
        <w:t>Microsoft SQL Server Management Studio (SSMS) – это интегрированная среда для работы с базами данных SQL Server. SSMS предоставляет инструменты для разработки, администрирования и оптимизации баз данных. Основные возможности включают подключение к SQL Server, создание и изменение структуры баз данных, написание и выполнение SQL-запросов, мониторинг производительности, управление безопасностью, а также импорт и экспорт данных. SSMS интегрируется с другими продуктами Microsoft, обеспечивая удобство взаимодействия с различными компонентами и технологиями SQL Server</w:t>
      </w:r>
      <w:r w:rsidR="000E7F12" w:rsidRPr="000E7F12">
        <w:rPr>
          <w:color w:val="000000" w:themeColor="text1"/>
        </w:rPr>
        <w:t xml:space="preserve">. </w:t>
      </w:r>
    </w:p>
    <w:p w14:paraId="3398C2B4" w14:textId="38123144" w:rsidR="00BF4004" w:rsidRPr="00B81AF6" w:rsidRDefault="00BF4004" w:rsidP="00BF4004">
      <w:pPr>
        <w:spacing w:line="360" w:lineRule="auto"/>
        <w:ind w:firstLine="720"/>
      </w:pPr>
      <w:proofErr w:type="spellStart"/>
      <w:r w:rsidRPr="00B81AF6">
        <w:lastRenderedPageBreak/>
        <w:t>GitHub</w:t>
      </w:r>
      <w:proofErr w:type="spellEnd"/>
      <w:r w:rsidRPr="00B81AF6">
        <w:t xml:space="preserve"> – это система управления проектами и версиями кода, а также платформа социальных сетей, созданная для разработчиков. </w:t>
      </w:r>
      <w:proofErr w:type="spellStart"/>
      <w:r w:rsidRPr="00B81AF6">
        <w:t>GitHub</w:t>
      </w:r>
      <w:proofErr w:type="spellEnd"/>
      <w:r w:rsidRPr="00B81AF6">
        <w:t xml:space="preserve"> позволяет вам работать совместно с другими людьми по всему миру, планировать свои проекты и отслеживать свою работу.</w:t>
      </w:r>
    </w:p>
    <w:p w14:paraId="5ECE2037" w14:textId="57CE0B12" w:rsidR="00F32A17" w:rsidRDefault="00F32A17" w:rsidP="00F32A17">
      <w:pPr>
        <w:tabs>
          <w:tab w:val="left" w:pos="993"/>
        </w:tabs>
        <w:spacing w:line="360" w:lineRule="auto"/>
        <w:ind w:firstLine="709"/>
        <w:contextualSpacing/>
        <w:textAlignment w:val="baseline"/>
        <w:rPr>
          <w:color w:val="000000" w:themeColor="text1"/>
        </w:rPr>
      </w:pPr>
      <w:r w:rsidRPr="00B81AF6">
        <w:rPr>
          <w:color w:val="000000" w:themeColor="text1"/>
        </w:rPr>
        <w:t xml:space="preserve">Система контроля версии </w:t>
      </w:r>
      <w:proofErr w:type="spellStart"/>
      <w:r w:rsidRPr="00B81AF6">
        <w:rPr>
          <w:color w:val="000000" w:themeColor="text1"/>
        </w:rPr>
        <w:t>Git</w:t>
      </w:r>
      <w:proofErr w:type="spellEnd"/>
      <w:r w:rsidRPr="00B81AF6">
        <w:rPr>
          <w:color w:val="000000" w:themeColor="text1"/>
        </w:rPr>
        <w:t xml:space="preserve"> – это распределенная система контроля версий, которая позволяет отслеживать историю разработки ПО и совместно работать над сложными проектами из любой точки мира.</w:t>
      </w:r>
    </w:p>
    <w:p w14:paraId="168B9E1D" w14:textId="3B52F310" w:rsidR="00650614" w:rsidRPr="00B81AF6" w:rsidRDefault="00650614" w:rsidP="00F32A17">
      <w:pPr>
        <w:tabs>
          <w:tab w:val="left" w:pos="993"/>
        </w:tabs>
        <w:spacing w:line="360" w:lineRule="auto"/>
        <w:ind w:firstLine="709"/>
        <w:contextualSpacing/>
        <w:textAlignment w:val="baseline"/>
        <w:rPr>
          <w:color w:val="000000" w:themeColor="text1"/>
        </w:rPr>
      </w:pPr>
      <w:r w:rsidRPr="00650614">
        <w:rPr>
          <w:color w:val="000000" w:themeColor="text1"/>
        </w:rPr>
        <w:t xml:space="preserve">Диаграмма вариантов использования (англ. </w:t>
      </w:r>
      <w:proofErr w:type="spellStart"/>
      <w:r w:rsidRPr="00650614">
        <w:rPr>
          <w:color w:val="000000" w:themeColor="text1"/>
        </w:rPr>
        <w:t>use-case</w:t>
      </w:r>
      <w:proofErr w:type="spellEnd"/>
      <w:r w:rsidRPr="00650614">
        <w:rPr>
          <w:color w:val="000000" w:themeColor="text1"/>
        </w:rPr>
        <w:t xml:space="preserve"> </w:t>
      </w:r>
      <w:proofErr w:type="spellStart"/>
      <w:r w:rsidRPr="00650614">
        <w:rPr>
          <w:color w:val="000000" w:themeColor="text1"/>
        </w:rPr>
        <w:t>diagram</w:t>
      </w:r>
      <w:proofErr w:type="spellEnd"/>
      <w:r w:rsidRPr="00650614">
        <w:rPr>
          <w:color w:val="000000" w:themeColor="text1"/>
        </w:rPr>
        <w:t xml:space="preserve">) </w:t>
      </w:r>
      <w:r>
        <w:rPr>
          <w:color w:val="000000" w:themeColor="text1"/>
        </w:rPr>
        <w:t>–</w:t>
      </w:r>
      <w:r w:rsidRPr="00650614">
        <w:rPr>
          <w:color w:val="000000" w:themeColor="text1"/>
        </w:rPr>
        <w:t xml:space="preserve"> диаграмма, описывающая, какой функционал разрабатываемой программной системы доступен каждой группе пользователей.</w:t>
      </w:r>
    </w:p>
    <w:p w14:paraId="590FD00F" w14:textId="584C230B" w:rsidR="00BF4004" w:rsidRDefault="00BF4004" w:rsidP="00BF4004">
      <w:pPr>
        <w:spacing w:line="360" w:lineRule="auto"/>
        <w:ind w:firstLine="708"/>
        <w:contextualSpacing/>
        <w:textAlignment w:val="baseline"/>
        <w:rPr>
          <w:rStyle w:val="normaltextrun"/>
          <w:rFonts w:eastAsiaTheme="majorEastAsia"/>
          <w:color w:val="000000"/>
          <w:shd w:val="clear" w:color="auto" w:fill="FFFFFF"/>
        </w:rPr>
      </w:pPr>
      <w:r w:rsidRPr="00545E52">
        <w:rPr>
          <w:color w:val="000000"/>
        </w:rPr>
        <w:t>Выполненная работа представлена в приложении А, рисунок А.1</w:t>
      </w:r>
      <w:r w:rsidRPr="00B81AF6">
        <w:rPr>
          <w:rStyle w:val="normaltextrun"/>
          <w:rFonts w:eastAsiaTheme="majorEastAsia"/>
          <w:color w:val="000000"/>
          <w:shd w:val="clear" w:color="auto" w:fill="FFFFFF"/>
        </w:rPr>
        <w:t xml:space="preserve"> </w:t>
      </w:r>
    </w:p>
    <w:p w14:paraId="57001F54" w14:textId="77777777" w:rsidR="00BF4004" w:rsidRDefault="00BF4004">
      <w:pPr>
        <w:jc w:val="left"/>
        <w:rPr>
          <w:rStyle w:val="normaltextrun"/>
          <w:rFonts w:eastAsiaTheme="majorEastAsia"/>
          <w:color w:val="000000"/>
          <w:shd w:val="clear" w:color="auto" w:fill="FFFFFF"/>
        </w:rPr>
      </w:pPr>
      <w:r>
        <w:rPr>
          <w:rStyle w:val="normaltextrun"/>
          <w:rFonts w:eastAsiaTheme="majorEastAsia"/>
          <w:color w:val="000000"/>
          <w:shd w:val="clear" w:color="auto" w:fill="FFFFFF"/>
        </w:rPr>
        <w:br w:type="page"/>
      </w:r>
    </w:p>
    <w:p w14:paraId="4D834D35" w14:textId="316E311C" w:rsidR="00BF4004" w:rsidRPr="00073BB1" w:rsidRDefault="00BF4004" w:rsidP="00782AAE">
      <w:pPr>
        <w:spacing w:line="360" w:lineRule="auto"/>
        <w:ind w:right="-2" w:firstLine="709"/>
        <w:contextualSpacing/>
        <w:textAlignment w:val="baseline"/>
        <w:rPr>
          <w:b/>
          <w:bCs/>
        </w:rPr>
      </w:pPr>
      <w:r>
        <w:rPr>
          <w:b/>
          <w:bCs/>
        </w:rPr>
        <w:lastRenderedPageBreak/>
        <w:t>6</w:t>
      </w:r>
      <w:r w:rsidR="00F01317" w:rsidRPr="00B81AF6">
        <w:rPr>
          <w:b/>
          <w:bCs/>
        </w:rPr>
        <w:t xml:space="preserve"> День </w:t>
      </w:r>
      <w:r>
        <w:rPr>
          <w:b/>
          <w:bCs/>
        </w:rPr>
        <w:t>4</w:t>
      </w:r>
      <w:r w:rsidR="00F01317" w:rsidRPr="00B81AF6">
        <w:rPr>
          <w:b/>
          <w:bCs/>
        </w:rPr>
        <w:t>.</w:t>
      </w:r>
      <w:r w:rsidR="00782AAE" w:rsidRPr="00B81AF6">
        <w:rPr>
          <w:b/>
          <w:bCs/>
        </w:rPr>
        <w:t xml:space="preserve"> </w:t>
      </w:r>
      <w:r w:rsidR="00073BB1">
        <w:rPr>
          <w:b/>
          <w:bCs/>
        </w:rPr>
        <w:t>Разработка макета приложения, пользовательских историй, сценариев использования, описание функций</w:t>
      </w:r>
    </w:p>
    <w:p w14:paraId="7003E32B" w14:textId="602EE7FF" w:rsidR="00BF4004" w:rsidRDefault="00BF4004" w:rsidP="00782AAE">
      <w:pPr>
        <w:spacing w:line="360" w:lineRule="auto"/>
        <w:ind w:right="-2" w:firstLine="709"/>
        <w:contextualSpacing/>
        <w:textAlignment w:val="baseline"/>
        <w:rPr>
          <w:b/>
          <w:bCs/>
        </w:rPr>
      </w:pPr>
    </w:p>
    <w:p w14:paraId="1E1507EC" w14:textId="77777777" w:rsidR="00650614" w:rsidRDefault="00650614" w:rsidP="00650614">
      <w:pPr>
        <w:spacing w:line="360" w:lineRule="auto"/>
        <w:ind w:firstLine="709"/>
      </w:pPr>
      <w:r>
        <w:t xml:space="preserve">В этот день на основе предметной области был разработан макет приложения с помощью приложения </w:t>
      </w:r>
      <w:r>
        <w:rPr>
          <w:lang w:val="en-US"/>
        </w:rPr>
        <w:t>Pencil</w:t>
      </w:r>
      <w:r w:rsidRPr="00650614">
        <w:t>.</w:t>
      </w:r>
    </w:p>
    <w:p w14:paraId="13A78A66" w14:textId="77777777" w:rsidR="00546BB4" w:rsidRDefault="00650614" w:rsidP="00546BB4">
      <w:pPr>
        <w:spacing w:line="360" w:lineRule="auto"/>
        <w:ind w:firstLine="709"/>
      </w:pPr>
      <w:r>
        <w:t>На основе созданного макета были составлены</w:t>
      </w:r>
      <w:r w:rsidR="00546BB4">
        <w:t xml:space="preserve"> пользовательские истории.</w:t>
      </w:r>
    </w:p>
    <w:p w14:paraId="102FA37E" w14:textId="374B65A6" w:rsidR="00546BB4" w:rsidRPr="004C57B8" w:rsidRDefault="00546BB4" w:rsidP="00546BB4">
      <w:pPr>
        <w:spacing w:line="360" w:lineRule="auto"/>
        <w:ind w:firstLine="709"/>
        <w:rPr>
          <w:i/>
        </w:rPr>
      </w:pPr>
      <w:r>
        <w:t>На основе пользовательских историй были составлены</w:t>
      </w:r>
      <w:r w:rsidRPr="004C57B8">
        <w:t xml:space="preserve"> сценарии использования</w:t>
      </w:r>
      <w:r>
        <w:t xml:space="preserve"> роли «Пользователь»</w:t>
      </w:r>
      <w:r w:rsidRPr="004C57B8">
        <w:t>.</w:t>
      </w:r>
    </w:p>
    <w:p w14:paraId="0E9FDB3D" w14:textId="77777777" w:rsidR="00546BB4" w:rsidRPr="004C57B8" w:rsidRDefault="00546BB4" w:rsidP="00546BB4">
      <w:pPr>
        <w:spacing w:line="360" w:lineRule="auto"/>
        <w:ind w:firstLine="709"/>
        <w:rPr>
          <w:i/>
        </w:rPr>
      </w:pPr>
      <w:r>
        <w:t>На основе сценариев были выделены основные функции для ролей</w:t>
      </w:r>
      <w:r w:rsidRPr="004C57B8">
        <w:t>.</w:t>
      </w:r>
    </w:p>
    <w:p w14:paraId="7066A357" w14:textId="25AA6B0F" w:rsidR="00650614" w:rsidRPr="00650614" w:rsidRDefault="00546BB4" w:rsidP="00546BB4">
      <w:pPr>
        <w:spacing w:line="360" w:lineRule="auto"/>
        <w:ind w:firstLine="709"/>
      </w:pPr>
      <w:r>
        <w:t>Б</w:t>
      </w:r>
      <w:r w:rsidRPr="004C57B8">
        <w:t xml:space="preserve">ыли созданы пользовательские истории для каждой роли. </w:t>
      </w:r>
      <w:r>
        <w:t>В история описаны действия для каждой роли и их цель</w:t>
      </w:r>
    </w:p>
    <w:p w14:paraId="46B8725E" w14:textId="5445618D" w:rsidR="00BF4004" w:rsidRDefault="00650614" w:rsidP="00650614">
      <w:pPr>
        <w:spacing w:line="360" w:lineRule="auto"/>
        <w:ind w:firstLine="709"/>
      </w:pPr>
      <w:r w:rsidRPr="00545E52">
        <w:rPr>
          <w:color w:val="000000"/>
        </w:rPr>
        <w:t xml:space="preserve">Выполненная работа представлена в приложении </w:t>
      </w:r>
      <w:r>
        <w:rPr>
          <w:color w:val="000000"/>
        </w:rPr>
        <w:t>Б</w:t>
      </w:r>
      <w:r w:rsidR="00B10246">
        <w:t xml:space="preserve">, </w:t>
      </w:r>
      <w:r w:rsidR="00B10246" w:rsidRPr="0038171F">
        <w:rPr>
          <w:color w:val="000000" w:themeColor="text1"/>
        </w:rPr>
        <w:t>рисун</w:t>
      </w:r>
      <w:r w:rsidR="00B10246">
        <w:rPr>
          <w:color w:val="000000" w:themeColor="text1"/>
        </w:rPr>
        <w:t>ок</w:t>
      </w:r>
      <w:r w:rsidR="00B10246" w:rsidRPr="0038171F">
        <w:rPr>
          <w:color w:val="000000" w:themeColor="text1"/>
        </w:rPr>
        <w:t xml:space="preserve"> </w:t>
      </w:r>
      <w:r w:rsidR="00B10246">
        <w:rPr>
          <w:color w:val="000000" w:themeColor="text1"/>
        </w:rPr>
        <w:t>Б</w:t>
      </w:r>
      <w:r w:rsidR="00B10246" w:rsidRPr="0038171F">
        <w:rPr>
          <w:color w:val="000000" w:themeColor="text1"/>
        </w:rPr>
        <w:t xml:space="preserve">.1 – </w:t>
      </w:r>
      <w:r w:rsidR="00B10246">
        <w:rPr>
          <w:color w:val="000000" w:themeColor="text1"/>
        </w:rPr>
        <w:t>Б</w:t>
      </w:r>
      <w:r w:rsidR="00B10246" w:rsidRPr="0038171F">
        <w:rPr>
          <w:color w:val="000000" w:themeColor="text1"/>
        </w:rPr>
        <w:t>.</w:t>
      </w:r>
      <w:r w:rsidR="00B10246">
        <w:rPr>
          <w:color w:val="000000" w:themeColor="text1"/>
        </w:rPr>
        <w:t>5</w:t>
      </w:r>
      <w:r w:rsidR="00B10246" w:rsidRPr="0038171F">
        <w:rPr>
          <w:color w:val="000000" w:themeColor="text1"/>
        </w:rPr>
        <w:t>.</w:t>
      </w:r>
      <w:r w:rsidR="00BF4004">
        <w:br w:type="page"/>
      </w:r>
    </w:p>
    <w:p w14:paraId="7ACB52CC" w14:textId="3DD8AE8D" w:rsidR="00F2595B" w:rsidRPr="00073BB1" w:rsidRDefault="00BF4004" w:rsidP="009E7675">
      <w:pPr>
        <w:spacing w:line="360" w:lineRule="auto"/>
        <w:ind w:firstLine="709"/>
        <w:jc w:val="left"/>
        <w:rPr>
          <w:b/>
          <w:bCs/>
        </w:rPr>
      </w:pPr>
      <w:r>
        <w:rPr>
          <w:b/>
          <w:bCs/>
        </w:rPr>
        <w:lastRenderedPageBreak/>
        <w:t>7 День 5</w:t>
      </w:r>
      <w:r w:rsidR="00073BB1">
        <w:rPr>
          <w:b/>
          <w:bCs/>
        </w:rPr>
        <w:t>-8</w:t>
      </w:r>
      <w:r>
        <w:rPr>
          <w:b/>
          <w:bCs/>
        </w:rPr>
        <w:t xml:space="preserve">. </w:t>
      </w:r>
      <w:r w:rsidR="00073BB1">
        <w:rPr>
          <w:b/>
          <w:bCs/>
        </w:rPr>
        <w:t>Создание базы данных</w:t>
      </w:r>
    </w:p>
    <w:p w14:paraId="6EC5271A" w14:textId="77777777" w:rsidR="00F2595B" w:rsidRDefault="00F2595B" w:rsidP="009E7675">
      <w:pPr>
        <w:spacing w:line="360" w:lineRule="auto"/>
        <w:ind w:firstLine="709"/>
        <w:jc w:val="left"/>
        <w:rPr>
          <w:b/>
          <w:bCs/>
        </w:rPr>
      </w:pPr>
    </w:p>
    <w:p w14:paraId="15EAEA86" w14:textId="65C8742E" w:rsidR="00546BB4" w:rsidRDefault="00546BB4" w:rsidP="00546BB4">
      <w:pPr>
        <w:spacing w:line="360" w:lineRule="auto"/>
        <w:ind w:firstLine="709"/>
      </w:pPr>
      <w:r>
        <w:t>В этот день была разработана база данных с использованием инструментария Microsoft SQL Server Management Studio (SSMS). Начальным этапом был анализ описания функций. Процесс анализа позволил определить основные сущности, их атрибуты и взаимосвязи, что стало основой для последующего проектирования структуры базы данных.</w:t>
      </w:r>
    </w:p>
    <w:p w14:paraId="5B13F50B" w14:textId="69D20AC0" w:rsidR="00F2595B" w:rsidRDefault="00546BB4" w:rsidP="00546BB4">
      <w:pPr>
        <w:spacing w:line="360" w:lineRule="auto"/>
        <w:ind w:firstLine="709"/>
      </w:pPr>
      <w:r>
        <w:t>Далее программа будет разрабатываться, опираясь, в том числе, на созданную базу данных</w:t>
      </w:r>
      <w:r w:rsidR="00F2595B">
        <w:t>.</w:t>
      </w:r>
    </w:p>
    <w:p w14:paraId="39F34915" w14:textId="34E26A63" w:rsidR="00546BB4" w:rsidRDefault="00546BB4" w:rsidP="00546BB4">
      <w:pPr>
        <w:spacing w:line="360" w:lineRule="auto"/>
        <w:ind w:firstLine="709"/>
      </w:pPr>
      <w:r w:rsidRPr="00545E52">
        <w:rPr>
          <w:color w:val="000000"/>
        </w:rPr>
        <w:t xml:space="preserve">Выполненная работа представлена в приложении </w:t>
      </w:r>
      <w:r>
        <w:rPr>
          <w:color w:val="000000"/>
        </w:rPr>
        <w:t>В</w:t>
      </w:r>
      <w:r w:rsidR="00B10246">
        <w:t xml:space="preserve">, </w:t>
      </w:r>
      <w:r w:rsidR="00B10246" w:rsidRPr="0038171F">
        <w:rPr>
          <w:color w:val="000000" w:themeColor="text1"/>
        </w:rPr>
        <w:t>рисун</w:t>
      </w:r>
      <w:r w:rsidR="00B10246">
        <w:rPr>
          <w:color w:val="000000" w:themeColor="text1"/>
        </w:rPr>
        <w:t>ок</w:t>
      </w:r>
      <w:r w:rsidR="00B10246" w:rsidRPr="0038171F">
        <w:rPr>
          <w:color w:val="000000" w:themeColor="text1"/>
        </w:rPr>
        <w:t xml:space="preserve"> </w:t>
      </w:r>
      <w:r w:rsidR="00B10246">
        <w:rPr>
          <w:color w:val="000000" w:themeColor="text1"/>
        </w:rPr>
        <w:t>В</w:t>
      </w:r>
      <w:r w:rsidR="00B10246" w:rsidRPr="0038171F">
        <w:rPr>
          <w:color w:val="000000" w:themeColor="text1"/>
        </w:rPr>
        <w:t xml:space="preserve">.1 – </w:t>
      </w:r>
      <w:r w:rsidR="00B10246">
        <w:rPr>
          <w:color w:val="000000" w:themeColor="text1"/>
        </w:rPr>
        <w:t>В</w:t>
      </w:r>
      <w:r w:rsidR="00B10246" w:rsidRPr="0038171F">
        <w:rPr>
          <w:color w:val="000000" w:themeColor="text1"/>
        </w:rPr>
        <w:t>.</w:t>
      </w:r>
      <w:r w:rsidR="00B10246">
        <w:rPr>
          <w:color w:val="000000" w:themeColor="text1"/>
        </w:rPr>
        <w:t>4</w:t>
      </w:r>
      <w:r w:rsidR="00B10246" w:rsidRPr="0038171F">
        <w:rPr>
          <w:color w:val="000000" w:themeColor="text1"/>
        </w:rPr>
        <w:t>.</w:t>
      </w:r>
    </w:p>
    <w:p w14:paraId="56C4DA1F" w14:textId="4B014301" w:rsidR="009E7675" w:rsidRPr="00F2595B" w:rsidRDefault="00F2595B" w:rsidP="00F2595B">
      <w:pPr>
        <w:jc w:val="left"/>
      </w:pPr>
      <w:r>
        <w:br w:type="page"/>
      </w:r>
    </w:p>
    <w:p w14:paraId="137D5D06" w14:textId="61025483" w:rsidR="00F01317" w:rsidRPr="00073BB1" w:rsidRDefault="00BF4004" w:rsidP="00782AAE">
      <w:pPr>
        <w:spacing w:line="360" w:lineRule="auto"/>
        <w:ind w:right="-2" w:firstLine="709"/>
        <w:contextualSpacing/>
        <w:textAlignment w:val="baseline"/>
        <w:rPr>
          <w:b/>
          <w:bCs/>
        </w:rPr>
      </w:pPr>
      <w:r>
        <w:rPr>
          <w:b/>
          <w:bCs/>
        </w:rPr>
        <w:lastRenderedPageBreak/>
        <w:t xml:space="preserve">8 День </w:t>
      </w:r>
      <w:r w:rsidR="00073BB1">
        <w:rPr>
          <w:b/>
          <w:bCs/>
        </w:rPr>
        <w:t>8-20</w:t>
      </w:r>
      <w:r>
        <w:rPr>
          <w:b/>
          <w:bCs/>
        </w:rPr>
        <w:t xml:space="preserve">. </w:t>
      </w:r>
      <w:r w:rsidR="00073BB1">
        <w:rPr>
          <w:b/>
          <w:bCs/>
        </w:rPr>
        <w:t>Разработка программного решения</w:t>
      </w:r>
    </w:p>
    <w:p w14:paraId="4F428A56" w14:textId="77777777" w:rsidR="00F60F74" w:rsidRPr="00B81AF6" w:rsidRDefault="00F60F74" w:rsidP="00F01317">
      <w:pPr>
        <w:spacing w:line="360" w:lineRule="auto"/>
        <w:ind w:firstLine="708"/>
        <w:contextualSpacing/>
        <w:textAlignment w:val="baseline"/>
        <w:rPr>
          <w:b/>
          <w:bCs/>
        </w:rPr>
      </w:pPr>
    </w:p>
    <w:p w14:paraId="75CB61D7" w14:textId="77777777" w:rsidR="00546BB4" w:rsidRPr="00546BB4" w:rsidRDefault="00546BB4" w:rsidP="00546BB4">
      <w:pPr>
        <w:spacing w:line="360" w:lineRule="auto"/>
        <w:ind w:firstLine="709"/>
        <w:jc w:val="left"/>
        <w:rPr>
          <w:color w:val="000000" w:themeColor="text1"/>
        </w:rPr>
      </w:pPr>
      <w:r w:rsidRPr="00546BB4">
        <w:rPr>
          <w:color w:val="000000" w:themeColor="text1"/>
        </w:rPr>
        <w:t xml:space="preserve">В эти дни была проведена разработка приложения. Для разработки использовалась среда разработки </w:t>
      </w:r>
      <w:r w:rsidRPr="00546BB4">
        <w:rPr>
          <w:color w:val="000000" w:themeColor="text1"/>
          <w:lang w:val="en-US"/>
        </w:rPr>
        <w:t>Microsoft</w:t>
      </w:r>
      <w:r w:rsidRPr="00546BB4">
        <w:rPr>
          <w:color w:val="000000" w:themeColor="text1"/>
        </w:rPr>
        <w:t xml:space="preserve"> </w:t>
      </w:r>
      <w:r w:rsidRPr="00546BB4">
        <w:rPr>
          <w:color w:val="000000" w:themeColor="text1"/>
          <w:lang w:val="en-US"/>
        </w:rPr>
        <w:t>Visual</w:t>
      </w:r>
      <w:r w:rsidRPr="00546BB4">
        <w:rPr>
          <w:color w:val="000000" w:themeColor="text1"/>
        </w:rPr>
        <w:t xml:space="preserve"> </w:t>
      </w:r>
      <w:r w:rsidRPr="00546BB4">
        <w:rPr>
          <w:color w:val="000000" w:themeColor="text1"/>
          <w:lang w:val="en-US"/>
        </w:rPr>
        <w:t>Studio</w:t>
      </w:r>
      <w:r w:rsidRPr="00546BB4">
        <w:rPr>
          <w:color w:val="000000" w:themeColor="text1"/>
        </w:rPr>
        <w:t>.</w:t>
      </w:r>
    </w:p>
    <w:p w14:paraId="1675765C" w14:textId="4B59289A" w:rsidR="00546BB4" w:rsidRPr="00546BB4" w:rsidRDefault="00546BB4" w:rsidP="00546BB4">
      <w:pPr>
        <w:spacing w:line="360" w:lineRule="auto"/>
        <w:ind w:firstLine="709"/>
        <w:jc w:val="left"/>
        <w:rPr>
          <w:color w:val="000000" w:themeColor="text1"/>
        </w:rPr>
      </w:pPr>
      <w:r w:rsidRPr="00546BB4">
        <w:rPr>
          <w:color w:val="000000" w:themeColor="text1"/>
        </w:rPr>
        <w:t>Сначала была проведена расстановка элементов интерфейса, таких как кнопки, строки ввода, изображений, надписей. Далее к приложения была подключена база данных. С её помощью были реализованы авторизация и функции</w:t>
      </w:r>
      <w:r>
        <w:rPr>
          <w:color w:val="000000" w:themeColor="text1"/>
        </w:rPr>
        <w:t>.</w:t>
      </w:r>
    </w:p>
    <w:p w14:paraId="154A7458" w14:textId="367787FE" w:rsidR="00546BB4" w:rsidRDefault="00546BB4" w:rsidP="00546BB4">
      <w:pPr>
        <w:spacing w:line="360" w:lineRule="auto"/>
        <w:ind w:firstLine="709"/>
        <w:jc w:val="left"/>
        <w:rPr>
          <w:color w:val="000000" w:themeColor="text1"/>
        </w:rPr>
      </w:pPr>
      <w:r w:rsidRPr="00546BB4">
        <w:rPr>
          <w:color w:val="000000" w:themeColor="text1"/>
        </w:rPr>
        <w:t>После окончания работы с функционалом, началась работа над оформлением визуальной части приложения. Были подобраны цвета для элементов приложения, шрифты для текста.</w:t>
      </w:r>
    </w:p>
    <w:p w14:paraId="41A383A9" w14:textId="3E78DBF8" w:rsidR="00546BB4" w:rsidRDefault="00546BB4" w:rsidP="00546BB4">
      <w:pPr>
        <w:spacing w:line="360" w:lineRule="auto"/>
        <w:ind w:firstLine="709"/>
      </w:pPr>
      <w:r w:rsidRPr="00545E52">
        <w:rPr>
          <w:color w:val="000000"/>
        </w:rPr>
        <w:t xml:space="preserve">Выполненная работа представлена в приложении </w:t>
      </w:r>
      <w:r w:rsidR="000E6F8F">
        <w:rPr>
          <w:color w:val="000000"/>
        </w:rPr>
        <w:t>Г</w:t>
      </w:r>
      <w:r>
        <w:t>.</w:t>
      </w:r>
      <w:r w:rsidR="00B10246">
        <w:t xml:space="preserve"> </w:t>
      </w:r>
      <w:r w:rsidR="00B10246" w:rsidRPr="0038171F">
        <w:rPr>
          <w:color w:val="000000" w:themeColor="text1"/>
        </w:rPr>
        <w:t>рисун</w:t>
      </w:r>
      <w:r w:rsidR="00B10246">
        <w:rPr>
          <w:color w:val="000000" w:themeColor="text1"/>
        </w:rPr>
        <w:t>ок</w:t>
      </w:r>
      <w:r w:rsidR="00B10246" w:rsidRPr="0038171F">
        <w:rPr>
          <w:color w:val="000000" w:themeColor="text1"/>
        </w:rPr>
        <w:t xml:space="preserve"> </w:t>
      </w:r>
      <w:r w:rsidR="00B10246">
        <w:rPr>
          <w:color w:val="000000" w:themeColor="text1"/>
        </w:rPr>
        <w:t>Г</w:t>
      </w:r>
      <w:r w:rsidR="00B10246" w:rsidRPr="0038171F">
        <w:rPr>
          <w:color w:val="000000" w:themeColor="text1"/>
        </w:rPr>
        <w:t xml:space="preserve">.1 – </w:t>
      </w:r>
      <w:r w:rsidR="00B10246">
        <w:rPr>
          <w:color w:val="000000" w:themeColor="text1"/>
        </w:rPr>
        <w:t>Г</w:t>
      </w:r>
      <w:r w:rsidR="00B10246" w:rsidRPr="0038171F">
        <w:rPr>
          <w:color w:val="000000" w:themeColor="text1"/>
        </w:rPr>
        <w:t>.</w:t>
      </w:r>
      <w:r w:rsidR="00B10246">
        <w:rPr>
          <w:color w:val="000000" w:themeColor="text1"/>
        </w:rPr>
        <w:t>2</w:t>
      </w:r>
      <w:r w:rsidR="00B10246" w:rsidRPr="0038171F">
        <w:rPr>
          <w:color w:val="000000" w:themeColor="text1"/>
        </w:rPr>
        <w:t>.</w:t>
      </w:r>
    </w:p>
    <w:p w14:paraId="22A8F244" w14:textId="77777777" w:rsidR="00546BB4" w:rsidRPr="00546BB4" w:rsidRDefault="00546BB4" w:rsidP="00546BB4">
      <w:pPr>
        <w:spacing w:line="360" w:lineRule="auto"/>
        <w:ind w:firstLine="709"/>
        <w:jc w:val="left"/>
        <w:rPr>
          <w:color w:val="000000" w:themeColor="text1"/>
        </w:rPr>
      </w:pPr>
    </w:p>
    <w:p w14:paraId="14C010BC" w14:textId="027D203D" w:rsidR="00545E52" w:rsidRDefault="00545E52" w:rsidP="00546BB4">
      <w:pPr>
        <w:ind w:firstLine="709"/>
        <w:jc w:val="left"/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6E1E1C8C" w14:textId="6647F0DB" w:rsidR="00545E52" w:rsidRPr="00714354" w:rsidRDefault="00545E52" w:rsidP="00545E52">
      <w:pPr>
        <w:tabs>
          <w:tab w:val="left" w:pos="993"/>
        </w:tabs>
        <w:spacing w:line="360" w:lineRule="auto"/>
        <w:ind w:firstLine="709"/>
        <w:contextualSpacing/>
        <w:textAlignment w:val="baseline"/>
        <w:rPr>
          <w:b/>
          <w:bCs/>
          <w:color w:val="000000" w:themeColor="text1"/>
        </w:rPr>
      </w:pPr>
      <w:r w:rsidRPr="00545E52">
        <w:rPr>
          <w:b/>
          <w:bCs/>
          <w:color w:val="000000" w:themeColor="text1"/>
        </w:rPr>
        <w:lastRenderedPageBreak/>
        <w:t xml:space="preserve">9 День </w:t>
      </w:r>
      <w:r w:rsidR="00073BB1">
        <w:rPr>
          <w:b/>
          <w:bCs/>
          <w:color w:val="000000" w:themeColor="text1"/>
        </w:rPr>
        <w:t>20-25</w:t>
      </w:r>
      <w:r w:rsidRPr="00545E52">
        <w:rPr>
          <w:b/>
          <w:bCs/>
          <w:color w:val="000000" w:themeColor="text1"/>
        </w:rPr>
        <w:t>.</w:t>
      </w:r>
      <w:r w:rsidR="00073BB1">
        <w:rPr>
          <w:b/>
          <w:bCs/>
          <w:color w:val="000000" w:themeColor="text1"/>
        </w:rPr>
        <w:t xml:space="preserve"> Выполнение тестирования</w:t>
      </w:r>
    </w:p>
    <w:p w14:paraId="4400B70C" w14:textId="6A7B2E3C" w:rsidR="00545E52" w:rsidRDefault="00545E52" w:rsidP="00545E52">
      <w:pPr>
        <w:tabs>
          <w:tab w:val="left" w:pos="993"/>
        </w:tabs>
        <w:spacing w:line="360" w:lineRule="auto"/>
        <w:ind w:firstLine="709"/>
        <w:contextualSpacing/>
        <w:textAlignment w:val="baseline"/>
        <w:rPr>
          <w:color w:val="000000" w:themeColor="text1"/>
        </w:rPr>
      </w:pPr>
    </w:p>
    <w:p w14:paraId="2369E1B4" w14:textId="77777777" w:rsidR="000E6F8F" w:rsidRPr="00101AAD" w:rsidRDefault="000E6F8F" w:rsidP="000E6F8F">
      <w:pPr>
        <w:spacing w:line="360" w:lineRule="auto"/>
        <w:ind w:firstLine="709"/>
        <w:rPr>
          <w:i/>
        </w:rPr>
      </w:pPr>
      <w:r>
        <w:t>Последним этапом разработки стало тестирования разработанного функционала. В случае несовпадения ожидаемого результата тестов с реальным, приложение дорабатывалось и тестировалось повторно.</w:t>
      </w:r>
    </w:p>
    <w:p w14:paraId="30048D89" w14:textId="31D0B8DF" w:rsidR="000E6F8F" w:rsidRDefault="000E6F8F" w:rsidP="000E6F8F">
      <w:pPr>
        <w:spacing w:line="360" w:lineRule="auto"/>
        <w:ind w:firstLine="709"/>
        <w:rPr>
          <w:i/>
          <w:color w:val="000000" w:themeColor="text1"/>
          <w:highlight w:val="yellow"/>
        </w:rPr>
      </w:pPr>
      <w:r>
        <w:t xml:space="preserve">Основные экраны приложения продемонстрированы в </w:t>
      </w:r>
      <w:r w:rsidRPr="00B63979">
        <w:rPr>
          <w:color w:val="000000" w:themeColor="text1"/>
        </w:rPr>
        <w:t xml:space="preserve">приложении </w:t>
      </w:r>
      <w:r>
        <w:rPr>
          <w:color w:val="000000" w:themeColor="text1"/>
        </w:rPr>
        <w:t>Д</w:t>
      </w:r>
      <w:r w:rsidRPr="00B63979">
        <w:rPr>
          <w:color w:val="000000" w:themeColor="text1"/>
        </w:rPr>
        <w:t xml:space="preserve">, </w:t>
      </w:r>
      <w:r w:rsidRPr="0038171F">
        <w:rPr>
          <w:color w:val="000000" w:themeColor="text1"/>
        </w:rPr>
        <w:t>рисун</w:t>
      </w:r>
      <w:r>
        <w:rPr>
          <w:color w:val="000000" w:themeColor="text1"/>
        </w:rPr>
        <w:t>ок</w:t>
      </w:r>
      <w:r w:rsidRPr="0038171F">
        <w:rPr>
          <w:color w:val="000000" w:themeColor="text1"/>
        </w:rPr>
        <w:t xml:space="preserve"> </w:t>
      </w:r>
      <w:r w:rsidR="00B10246">
        <w:rPr>
          <w:color w:val="000000" w:themeColor="text1"/>
        </w:rPr>
        <w:t>Д</w:t>
      </w:r>
      <w:r w:rsidRPr="0038171F">
        <w:rPr>
          <w:color w:val="000000" w:themeColor="text1"/>
        </w:rPr>
        <w:t xml:space="preserve">.1 – </w:t>
      </w:r>
      <w:r w:rsidR="00B10246">
        <w:rPr>
          <w:color w:val="000000" w:themeColor="text1"/>
        </w:rPr>
        <w:t>Д</w:t>
      </w:r>
      <w:r w:rsidRPr="0038171F">
        <w:rPr>
          <w:color w:val="000000" w:themeColor="text1"/>
        </w:rPr>
        <w:t>.</w:t>
      </w:r>
      <w:r>
        <w:rPr>
          <w:color w:val="000000" w:themeColor="text1"/>
        </w:rPr>
        <w:t>5</w:t>
      </w:r>
      <w:r w:rsidRPr="0038171F">
        <w:rPr>
          <w:color w:val="000000" w:themeColor="text1"/>
        </w:rPr>
        <w:t>.</w:t>
      </w:r>
    </w:p>
    <w:p w14:paraId="36C85162" w14:textId="41C86FCA" w:rsidR="0061240C" w:rsidRPr="00B81AF6" w:rsidRDefault="00545E52" w:rsidP="00073BB1">
      <w:pPr>
        <w:jc w:val="left"/>
        <w:rPr>
          <w:b/>
          <w:color w:val="000000" w:themeColor="text1"/>
        </w:rPr>
      </w:pPr>
      <w:r>
        <w:rPr>
          <w:color w:val="000000" w:themeColor="text1"/>
        </w:rPr>
        <w:br w:type="page"/>
      </w:r>
    </w:p>
    <w:p w14:paraId="01993F2B" w14:textId="556BA805" w:rsidR="00C07DFB" w:rsidRPr="00B81AF6" w:rsidRDefault="0094657C" w:rsidP="00F11DC2">
      <w:pPr>
        <w:spacing w:line="360" w:lineRule="auto"/>
        <w:ind w:firstLine="709"/>
        <w:contextualSpacing/>
        <w:textAlignment w:val="baseline"/>
        <w:rPr>
          <w:b/>
          <w:color w:val="000000" w:themeColor="text1"/>
        </w:rPr>
      </w:pPr>
      <w:r>
        <w:rPr>
          <w:b/>
          <w:color w:val="000000" w:themeColor="text1"/>
        </w:rPr>
        <w:lastRenderedPageBreak/>
        <w:t>1</w:t>
      </w:r>
      <w:r w:rsidR="00073BB1">
        <w:rPr>
          <w:b/>
          <w:color w:val="000000" w:themeColor="text1"/>
        </w:rPr>
        <w:t>0</w:t>
      </w:r>
      <w:r w:rsidR="00C07DFB" w:rsidRPr="00B81AF6">
        <w:rPr>
          <w:b/>
          <w:color w:val="000000" w:themeColor="text1"/>
        </w:rPr>
        <w:t xml:space="preserve"> День </w:t>
      </w:r>
      <w:r w:rsidR="00073BB1">
        <w:rPr>
          <w:b/>
          <w:color w:val="000000" w:themeColor="text1"/>
        </w:rPr>
        <w:t>25-28</w:t>
      </w:r>
      <w:r w:rsidR="00C07DFB" w:rsidRPr="00B81AF6">
        <w:rPr>
          <w:b/>
          <w:color w:val="000000" w:themeColor="text1"/>
        </w:rPr>
        <w:t xml:space="preserve">. </w:t>
      </w:r>
      <w:r w:rsidR="00A60108" w:rsidRPr="00B81AF6">
        <w:rPr>
          <w:b/>
          <w:color w:val="000000" w:themeColor="text1"/>
        </w:rPr>
        <w:t>Оформление</w:t>
      </w:r>
      <w:r w:rsidR="00D41C25" w:rsidRPr="00B81AF6">
        <w:rPr>
          <w:b/>
          <w:color w:val="000000" w:themeColor="text1"/>
        </w:rPr>
        <w:t xml:space="preserve"> </w:t>
      </w:r>
      <w:r w:rsidR="00A60108" w:rsidRPr="00B81AF6">
        <w:rPr>
          <w:b/>
          <w:color w:val="000000" w:themeColor="text1"/>
        </w:rPr>
        <w:t>отчета в соответствии со стандартом СТО СМК 020 – 2021</w:t>
      </w:r>
    </w:p>
    <w:p w14:paraId="0BF54E43" w14:textId="15A04F45" w:rsidR="00D41C25" w:rsidRPr="00B81AF6" w:rsidRDefault="00D41C25" w:rsidP="00C07DFB">
      <w:pPr>
        <w:spacing w:line="360" w:lineRule="auto"/>
        <w:ind w:firstLine="708"/>
        <w:contextualSpacing/>
        <w:textAlignment w:val="baseline"/>
        <w:rPr>
          <w:b/>
          <w:color w:val="000000" w:themeColor="text1"/>
        </w:rPr>
      </w:pPr>
    </w:p>
    <w:p w14:paraId="420DBD3E" w14:textId="4EC0D80D" w:rsidR="00D41C25" w:rsidRPr="00B81AF6" w:rsidRDefault="00D41C25" w:rsidP="00C07DFB">
      <w:pPr>
        <w:spacing w:line="360" w:lineRule="auto"/>
        <w:ind w:firstLine="708"/>
        <w:contextualSpacing/>
        <w:textAlignment w:val="baseline"/>
        <w:rPr>
          <w:bCs/>
          <w:color w:val="000000" w:themeColor="text1"/>
        </w:rPr>
      </w:pPr>
      <w:r w:rsidRPr="00B81AF6">
        <w:rPr>
          <w:bCs/>
          <w:color w:val="000000" w:themeColor="text1"/>
        </w:rPr>
        <w:t>При создании отчета необходимо придерживаться стандартов оформления, чтобы обеспечить единообразие и удобство восприятия информации. Это включает использование одинакового шрифта, размера и стиля текста, а также правильное форматирование таблиц, графиков и других элементов отчета.</w:t>
      </w:r>
    </w:p>
    <w:p w14:paraId="78161702" w14:textId="04E60510" w:rsidR="00B81AF6" w:rsidRDefault="00B81AF6" w:rsidP="00D41C25">
      <w:pPr>
        <w:spacing w:line="360" w:lineRule="auto"/>
        <w:ind w:firstLine="708"/>
        <w:contextualSpacing/>
        <w:textAlignment w:val="baseline"/>
        <w:rPr>
          <w:bCs/>
          <w:color w:val="000000" w:themeColor="text1"/>
        </w:rPr>
      </w:pPr>
    </w:p>
    <w:p w14:paraId="075CD7DC" w14:textId="0FD1CA5F" w:rsidR="00FB0808" w:rsidRDefault="00FB0808" w:rsidP="00D41C25">
      <w:pPr>
        <w:spacing w:line="360" w:lineRule="auto"/>
        <w:ind w:firstLine="708"/>
        <w:contextualSpacing/>
        <w:textAlignment w:val="baseline"/>
        <w:rPr>
          <w:bCs/>
          <w:color w:val="000000" w:themeColor="text1"/>
        </w:rPr>
      </w:pPr>
    </w:p>
    <w:p w14:paraId="7E4D61DE" w14:textId="79B08D29" w:rsidR="00FB0808" w:rsidRDefault="00FB0808" w:rsidP="00D41C25">
      <w:pPr>
        <w:spacing w:line="360" w:lineRule="auto"/>
        <w:ind w:firstLine="708"/>
        <w:contextualSpacing/>
        <w:textAlignment w:val="baseline"/>
        <w:rPr>
          <w:bCs/>
          <w:color w:val="000000" w:themeColor="text1"/>
        </w:rPr>
      </w:pPr>
    </w:p>
    <w:p w14:paraId="0524667E" w14:textId="607CA858" w:rsidR="00FB0808" w:rsidRDefault="00FB0808" w:rsidP="00D41C25">
      <w:pPr>
        <w:spacing w:line="360" w:lineRule="auto"/>
        <w:ind w:firstLine="708"/>
        <w:contextualSpacing/>
        <w:textAlignment w:val="baseline"/>
        <w:rPr>
          <w:bCs/>
          <w:color w:val="000000" w:themeColor="text1"/>
        </w:rPr>
      </w:pPr>
    </w:p>
    <w:p w14:paraId="29531721" w14:textId="73AB1AB0" w:rsidR="00FB0808" w:rsidRDefault="00FB0808" w:rsidP="00D41C25">
      <w:pPr>
        <w:spacing w:line="360" w:lineRule="auto"/>
        <w:ind w:firstLine="708"/>
        <w:contextualSpacing/>
        <w:textAlignment w:val="baseline"/>
        <w:rPr>
          <w:bCs/>
          <w:color w:val="000000" w:themeColor="text1"/>
        </w:rPr>
      </w:pPr>
    </w:p>
    <w:p w14:paraId="062BB9A4" w14:textId="567D8B0A" w:rsidR="00FB0808" w:rsidRDefault="00FB0808" w:rsidP="00D41C25">
      <w:pPr>
        <w:spacing w:line="360" w:lineRule="auto"/>
        <w:ind w:firstLine="708"/>
        <w:contextualSpacing/>
        <w:textAlignment w:val="baseline"/>
        <w:rPr>
          <w:bCs/>
          <w:color w:val="000000" w:themeColor="text1"/>
        </w:rPr>
      </w:pPr>
    </w:p>
    <w:p w14:paraId="294BDCE5" w14:textId="5E6603FF" w:rsidR="00FB0808" w:rsidRDefault="00FB0808" w:rsidP="00D41C25">
      <w:pPr>
        <w:spacing w:line="360" w:lineRule="auto"/>
        <w:ind w:firstLine="708"/>
        <w:contextualSpacing/>
        <w:textAlignment w:val="baseline"/>
        <w:rPr>
          <w:bCs/>
          <w:color w:val="000000" w:themeColor="text1"/>
        </w:rPr>
      </w:pPr>
    </w:p>
    <w:p w14:paraId="0AB4406E" w14:textId="401879ED" w:rsidR="00FB0808" w:rsidRDefault="00FB0808" w:rsidP="00D41C25">
      <w:pPr>
        <w:spacing w:line="360" w:lineRule="auto"/>
        <w:ind w:firstLine="708"/>
        <w:contextualSpacing/>
        <w:textAlignment w:val="baseline"/>
        <w:rPr>
          <w:bCs/>
          <w:color w:val="000000" w:themeColor="text1"/>
        </w:rPr>
      </w:pPr>
    </w:p>
    <w:p w14:paraId="060A5B42" w14:textId="565BA481" w:rsidR="00FB0808" w:rsidRDefault="00FB0808" w:rsidP="00D41C25">
      <w:pPr>
        <w:spacing w:line="360" w:lineRule="auto"/>
        <w:ind w:firstLine="708"/>
        <w:contextualSpacing/>
        <w:textAlignment w:val="baseline"/>
        <w:rPr>
          <w:bCs/>
          <w:color w:val="000000" w:themeColor="text1"/>
        </w:rPr>
      </w:pPr>
    </w:p>
    <w:p w14:paraId="14C2C52E" w14:textId="0F1320CC" w:rsidR="00FB0808" w:rsidRDefault="00FB0808" w:rsidP="00D41C25">
      <w:pPr>
        <w:spacing w:line="360" w:lineRule="auto"/>
        <w:ind w:firstLine="708"/>
        <w:contextualSpacing/>
        <w:textAlignment w:val="baseline"/>
        <w:rPr>
          <w:bCs/>
          <w:color w:val="000000" w:themeColor="text1"/>
        </w:rPr>
      </w:pPr>
    </w:p>
    <w:p w14:paraId="6BDDF697" w14:textId="3D49FFCF" w:rsidR="00FB0808" w:rsidRDefault="00FB0808" w:rsidP="00D41C25">
      <w:pPr>
        <w:spacing w:line="360" w:lineRule="auto"/>
        <w:ind w:firstLine="708"/>
        <w:contextualSpacing/>
        <w:textAlignment w:val="baseline"/>
        <w:rPr>
          <w:bCs/>
          <w:color w:val="000000" w:themeColor="text1"/>
        </w:rPr>
      </w:pPr>
    </w:p>
    <w:p w14:paraId="5AE772E7" w14:textId="77777777" w:rsidR="00FB0808" w:rsidRDefault="00FB0808" w:rsidP="00D41C25">
      <w:pPr>
        <w:spacing w:line="360" w:lineRule="auto"/>
        <w:ind w:firstLine="708"/>
        <w:contextualSpacing/>
        <w:textAlignment w:val="baseline"/>
        <w:rPr>
          <w:bCs/>
          <w:color w:val="000000" w:themeColor="text1"/>
        </w:rPr>
      </w:pPr>
    </w:p>
    <w:p w14:paraId="284456EF" w14:textId="60C7CFB6" w:rsidR="00B81AF6" w:rsidRDefault="00B81AF6" w:rsidP="00D41C25">
      <w:pPr>
        <w:spacing w:line="360" w:lineRule="auto"/>
        <w:ind w:firstLine="708"/>
        <w:contextualSpacing/>
        <w:textAlignment w:val="baseline"/>
        <w:rPr>
          <w:bCs/>
          <w:color w:val="000000" w:themeColor="text1"/>
        </w:rPr>
      </w:pPr>
    </w:p>
    <w:p w14:paraId="6C78757F" w14:textId="6440770E" w:rsidR="00B81AF6" w:rsidRDefault="00B81AF6" w:rsidP="00D41C25">
      <w:pPr>
        <w:spacing w:line="360" w:lineRule="auto"/>
        <w:ind w:firstLine="708"/>
        <w:contextualSpacing/>
        <w:textAlignment w:val="baseline"/>
        <w:rPr>
          <w:bCs/>
          <w:color w:val="000000" w:themeColor="text1"/>
        </w:rPr>
      </w:pPr>
    </w:p>
    <w:p w14:paraId="18243FE9" w14:textId="41B48FBB" w:rsidR="00B81AF6" w:rsidRDefault="00B81AF6" w:rsidP="00D41C25">
      <w:pPr>
        <w:spacing w:line="360" w:lineRule="auto"/>
        <w:ind w:firstLine="708"/>
        <w:contextualSpacing/>
        <w:textAlignment w:val="baseline"/>
        <w:rPr>
          <w:bCs/>
          <w:color w:val="000000" w:themeColor="text1"/>
        </w:rPr>
      </w:pPr>
    </w:p>
    <w:p w14:paraId="46FADAB7" w14:textId="20A579E5" w:rsidR="00B81AF6" w:rsidRDefault="00B81AF6" w:rsidP="00D41C25">
      <w:pPr>
        <w:spacing w:line="360" w:lineRule="auto"/>
        <w:ind w:firstLine="708"/>
        <w:contextualSpacing/>
        <w:textAlignment w:val="baseline"/>
        <w:rPr>
          <w:bCs/>
          <w:color w:val="000000" w:themeColor="text1"/>
        </w:rPr>
      </w:pPr>
    </w:p>
    <w:p w14:paraId="074210C0" w14:textId="0C893EF7" w:rsidR="00B81AF6" w:rsidRDefault="00B81AF6" w:rsidP="00D41C25">
      <w:pPr>
        <w:spacing w:line="360" w:lineRule="auto"/>
        <w:ind w:firstLine="708"/>
        <w:contextualSpacing/>
        <w:textAlignment w:val="baseline"/>
        <w:rPr>
          <w:bCs/>
          <w:color w:val="000000" w:themeColor="text1"/>
        </w:rPr>
      </w:pPr>
    </w:p>
    <w:p w14:paraId="08413977" w14:textId="49463264" w:rsidR="00B81AF6" w:rsidRDefault="00B81AF6" w:rsidP="00D41C25">
      <w:pPr>
        <w:spacing w:line="360" w:lineRule="auto"/>
        <w:ind w:firstLine="708"/>
        <w:contextualSpacing/>
        <w:textAlignment w:val="baseline"/>
        <w:rPr>
          <w:bCs/>
          <w:color w:val="000000" w:themeColor="text1"/>
        </w:rPr>
      </w:pPr>
    </w:p>
    <w:p w14:paraId="25080DF5" w14:textId="410C2B7F" w:rsidR="00B81AF6" w:rsidRDefault="00B81AF6" w:rsidP="00D41C25">
      <w:pPr>
        <w:spacing w:line="360" w:lineRule="auto"/>
        <w:ind w:firstLine="708"/>
        <w:contextualSpacing/>
        <w:textAlignment w:val="baseline"/>
        <w:rPr>
          <w:bCs/>
          <w:color w:val="000000" w:themeColor="text1"/>
        </w:rPr>
      </w:pPr>
    </w:p>
    <w:p w14:paraId="0AED8985" w14:textId="55C179BF" w:rsidR="00B81AF6" w:rsidRDefault="00B81AF6" w:rsidP="00D41C25">
      <w:pPr>
        <w:spacing w:line="360" w:lineRule="auto"/>
        <w:ind w:firstLine="708"/>
        <w:contextualSpacing/>
        <w:textAlignment w:val="baseline"/>
        <w:rPr>
          <w:bCs/>
          <w:color w:val="000000" w:themeColor="text1"/>
        </w:rPr>
      </w:pPr>
    </w:p>
    <w:p w14:paraId="7A688AB2" w14:textId="179DC79A" w:rsidR="00B81AF6" w:rsidRDefault="00B81AF6" w:rsidP="00D41C25">
      <w:pPr>
        <w:spacing w:line="360" w:lineRule="auto"/>
        <w:ind w:firstLine="708"/>
        <w:contextualSpacing/>
        <w:textAlignment w:val="baseline"/>
        <w:rPr>
          <w:bCs/>
          <w:color w:val="000000" w:themeColor="text1"/>
        </w:rPr>
      </w:pPr>
    </w:p>
    <w:p w14:paraId="0CB4B8D5" w14:textId="77777777" w:rsidR="00C07DFB" w:rsidRPr="00B81AF6" w:rsidRDefault="00C07DFB" w:rsidP="00133849">
      <w:pPr>
        <w:spacing w:line="360" w:lineRule="auto"/>
        <w:contextualSpacing/>
        <w:textAlignment w:val="baseline"/>
        <w:rPr>
          <w:b/>
          <w:color w:val="000000" w:themeColor="text1"/>
        </w:rPr>
      </w:pPr>
    </w:p>
    <w:p w14:paraId="6D1B8EAF" w14:textId="0955CBA3" w:rsidR="00D60385" w:rsidRPr="00B81AF6" w:rsidRDefault="00FE4BCA" w:rsidP="00133849">
      <w:pPr>
        <w:jc w:val="center"/>
        <w:rPr>
          <w:b/>
          <w:color w:val="000000" w:themeColor="text1"/>
        </w:rPr>
      </w:pPr>
      <w:r w:rsidRPr="00B81AF6">
        <w:rPr>
          <w:b/>
          <w:bCs/>
          <w:color w:val="000000"/>
        </w:rPr>
        <w:lastRenderedPageBreak/>
        <w:t>ЗАКЛЮЧЕНИЕ</w:t>
      </w:r>
    </w:p>
    <w:p w14:paraId="275DBDD6" w14:textId="77777777" w:rsidR="00D60385" w:rsidRPr="00B81AF6" w:rsidRDefault="00D60385" w:rsidP="00D60385">
      <w:pPr>
        <w:spacing w:line="360" w:lineRule="auto"/>
        <w:ind w:firstLine="720"/>
        <w:jc w:val="center"/>
      </w:pPr>
    </w:p>
    <w:p w14:paraId="0AD21848" w14:textId="348AB618" w:rsidR="00D60385" w:rsidRPr="00B81AF6" w:rsidRDefault="00D60385" w:rsidP="00D60385">
      <w:pPr>
        <w:spacing w:line="360" w:lineRule="auto"/>
        <w:ind w:firstLine="720"/>
      </w:pPr>
      <w:r w:rsidRPr="00B81AF6">
        <w:t>В результате прохождения учебной практики по ПМ.0</w:t>
      </w:r>
      <w:r w:rsidR="00073BB1">
        <w:t>5</w:t>
      </w:r>
      <w:r w:rsidRPr="00B81AF6">
        <w:t xml:space="preserve"> были приобретены и усовершенствованы навыки программирования на языке программирования </w:t>
      </w:r>
      <w:r w:rsidR="00374675">
        <w:rPr>
          <w:lang w:val="en-US"/>
        </w:rPr>
        <w:t>C</w:t>
      </w:r>
      <w:r w:rsidR="00374675" w:rsidRPr="00374675">
        <w:t>#</w:t>
      </w:r>
      <w:r w:rsidR="00912172" w:rsidRPr="00B81AF6">
        <w:t xml:space="preserve">, </w:t>
      </w:r>
      <w:r w:rsidR="00140F8A" w:rsidRPr="00B81AF6">
        <w:t>а также навыки работы в</w:t>
      </w:r>
      <w:r w:rsidR="00073BB1" w:rsidRPr="00073BB1">
        <w:t xml:space="preserve"> </w:t>
      </w:r>
      <w:r w:rsidR="00374675">
        <w:rPr>
          <w:lang w:val="en-US"/>
        </w:rPr>
        <w:t>Visual</w:t>
      </w:r>
      <w:r w:rsidR="00073BB1" w:rsidRPr="00073BB1">
        <w:t xml:space="preserve"> </w:t>
      </w:r>
      <w:r w:rsidR="00073BB1">
        <w:rPr>
          <w:lang w:val="en-US"/>
        </w:rPr>
        <w:t>Studio</w:t>
      </w:r>
      <w:r w:rsidR="00140F8A" w:rsidRPr="00B81AF6">
        <w:t xml:space="preserve">, SQL и </w:t>
      </w:r>
      <w:r w:rsidR="00374675">
        <w:rPr>
          <w:lang w:val="en-US"/>
        </w:rPr>
        <w:t>Pencil</w:t>
      </w:r>
      <w:r w:rsidR="00140F8A" w:rsidRPr="00B81AF6">
        <w:t>.</w:t>
      </w:r>
    </w:p>
    <w:p w14:paraId="38FA29B8" w14:textId="77777777" w:rsidR="00D60385" w:rsidRPr="00B81AF6" w:rsidRDefault="00D60385" w:rsidP="00D60385">
      <w:pPr>
        <w:spacing w:line="360" w:lineRule="auto"/>
        <w:ind w:firstLine="720"/>
      </w:pPr>
      <w:r w:rsidRPr="00B81AF6">
        <w:t>В результате прохождения учебной практики были освоены общие и профессиональные компетенции:</w:t>
      </w:r>
    </w:p>
    <w:p w14:paraId="33AFC82C" w14:textId="77777777" w:rsidR="00EE3849" w:rsidRPr="00EE3849" w:rsidRDefault="00EE3849" w:rsidP="00EE3849">
      <w:pPr>
        <w:spacing w:line="360" w:lineRule="auto"/>
        <w:ind w:firstLine="720"/>
      </w:pPr>
      <w:r w:rsidRPr="00EE3849">
        <w:t>ОК 1. Выбирать способы решения задач профессиональной деятельности, применительно к различным контекстам.</w:t>
      </w:r>
    </w:p>
    <w:p w14:paraId="799F1F37" w14:textId="77777777" w:rsidR="00EE3849" w:rsidRPr="00EE3849" w:rsidRDefault="00EE3849" w:rsidP="00EE3849">
      <w:pPr>
        <w:spacing w:line="360" w:lineRule="auto"/>
        <w:ind w:firstLine="720"/>
      </w:pPr>
      <w:r w:rsidRPr="00EE3849">
        <w:t>ОК 2. Использовать современные средства поиска, анализа и интерпретации информации, и информационные технологии для выполнения задач профессиональной деятельности.</w:t>
      </w:r>
    </w:p>
    <w:p w14:paraId="687D7C03" w14:textId="77777777" w:rsidR="00EE3849" w:rsidRPr="00EE3849" w:rsidRDefault="00EE3849" w:rsidP="00EE3849">
      <w:pPr>
        <w:spacing w:line="360" w:lineRule="auto"/>
        <w:ind w:firstLine="720"/>
      </w:pPr>
      <w:r w:rsidRPr="00EE3849">
        <w:t>ОК 3. Планировать и реализовывать собственное профессиональное и личностное развитие, предпринимательскую деятельность в профессиональной сфере, использовать знания по финансовой грамотности в различных жизненных ситуациях.</w:t>
      </w:r>
    </w:p>
    <w:p w14:paraId="310B62D2" w14:textId="0C114ACE" w:rsidR="00EE3849" w:rsidRPr="00EE3849" w:rsidRDefault="00EE3849" w:rsidP="00EE3849">
      <w:pPr>
        <w:spacing w:line="360" w:lineRule="auto"/>
        <w:ind w:firstLine="720"/>
      </w:pPr>
      <w:r w:rsidRPr="00EE3849">
        <w:t>ОК 4. Эффективно взаимодействовать и работать в коллективе и команде.</w:t>
      </w:r>
    </w:p>
    <w:p w14:paraId="1CDAE310" w14:textId="77777777" w:rsidR="00EE3849" w:rsidRPr="00EE3849" w:rsidRDefault="00EE3849" w:rsidP="00EE3849">
      <w:pPr>
        <w:spacing w:line="360" w:lineRule="auto"/>
        <w:ind w:firstLine="720"/>
      </w:pPr>
      <w:r w:rsidRPr="00EE3849">
        <w:t>ОК 5. Осуществлять устную и письменную коммуникацию на государственном языке Российской Федерации с учетом особенностей социального и культурного контекста.</w:t>
      </w:r>
    </w:p>
    <w:p w14:paraId="1445AF50" w14:textId="77777777" w:rsidR="00EE3849" w:rsidRPr="00EE3849" w:rsidRDefault="00EE3849" w:rsidP="00EE3849">
      <w:pPr>
        <w:spacing w:line="360" w:lineRule="auto"/>
        <w:ind w:firstLine="720"/>
      </w:pPr>
      <w:r w:rsidRPr="00EE3849">
        <w:t>ОК 6. Проявлять гражданско-патриотическую позицию, демонстрировать осознанное поведение на основе традиционных общечеловеческих ценностей, в том числе с учетом гармонизации межнациональных и межрелигиозных отношений, применять стандарты антикоррупционного поведения.</w:t>
      </w:r>
    </w:p>
    <w:p w14:paraId="4EAA90FD" w14:textId="628E84BE" w:rsidR="00EE3849" w:rsidRPr="00EE3849" w:rsidRDefault="00EE3849" w:rsidP="00133849">
      <w:pPr>
        <w:spacing w:line="360" w:lineRule="auto"/>
        <w:ind w:firstLine="720"/>
      </w:pPr>
      <w:r w:rsidRPr="00EE3849">
        <w:t>ОК 7. Содействовать сохранению окружающей среды, ресурсосбережению, применять знания об изменении климата, эффективно действовать в чрезвычайных ситуациях.</w:t>
      </w:r>
    </w:p>
    <w:p w14:paraId="296514C8" w14:textId="10876B48" w:rsidR="00EE3849" w:rsidRPr="00EE3849" w:rsidRDefault="00EE3849" w:rsidP="00133849">
      <w:pPr>
        <w:spacing w:line="360" w:lineRule="auto"/>
        <w:ind w:firstLine="720"/>
      </w:pPr>
      <w:r w:rsidRPr="00EE3849">
        <w:lastRenderedPageBreak/>
        <w:t>ОК 8. 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подготовленности.</w:t>
      </w:r>
    </w:p>
    <w:p w14:paraId="25DAFF6C" w14:textId="362B5F1B" w:rsidR="00EE3849" w:rsidRPr="00EE3849" w:rsidRDefault="00EE3849" w:rsidP="00EE3849">
      <w:pPr>
        <w:spacing w:line="360" w:lineRule="auto"/>
        <w:ind w:firstLine="720"/>
      </w:pPr>
      <w:r w:rsidRPr="00EE3849">
        <w:t>ОК 9. Пользоваться профессиональной документацией на государственном и иностранном языках.</w:t>
      </w:r>
    </w:p>
    <w:p w14:paraId="03380036" w14:textId="3BB7F3A0" w:rsidR="00EE3849" w:rsidRPr="00B81AF6" w:rsidRDefault="00EE3849" w:rsidP="00EE3849">
      <w:pPr>
        <w:spacing w:line="360" w:lineRule="auto"/>
        <w:ind w:firstLine="720"/>
      </w:pPr>
      <w:r w:rsidRPr="00B81AF6">
        <w:t xml:space="preserve">ПК 3.1. Осуществлять </w:t>
      </w:r>
      <w:proofErr w:type="spellStart"/>
      <w:r w:rsidRPr="00B81AF6">
        <w:t>ревьюирование</w:t>
      </w:r>
      <w:proofErr w:type="spellEnd"/>
      <w:r w:rsidRPr="00B81AF6">
        <w:t xml:space="preserve"> программного кода в соответствии с технической документацией.</w:t>
      </w:r>
    </w:p>
    <w:p w14:paraId="1B0A15B9" w14:textId="12328A5A" w:rsidR="00EE3849" w:rsidRPr="00B81AF6" w:rsidRDefault="00EE3849" w:rsidP="00EE3849">
      <w:pPr>
        <w:spacing w:line="360" w:lineRule="auto"/>
        <w:ind w:firstLine="720"/>
      </w:pPr>
      <w:r w:rsidRPr="00B81AF6">
        <w:t>ПК 3.2. Выполнять процесс измерения характеристик компонент программного продукта для определения соответствия заданным критериям.</w:t>
      </w:r>
    </w:p>
    <w:p w14:paraId="37F2535F" w14:textId="68BF4068" w:rsidR="00EE3849" w:rsidRPr="00B81AF6" w:rsidRDefault="00EE3849" w:rsidP="00EE3849">
      <w:pPr>
        <w:spacing w:line="360" w:lineRule="auto"/>
        <w:ind w:firstLine="720"/>
      </w:pPr>
      <w:r w:rsidRPr="00B81AF6">
        <w:t>ПК 3.3. Производить исследование созданного программного кода с использованием специализированных программных средств с целью выявления ошибок и отклонения от алгоритма.</w:t>
      </w:r>
    </w:p>
    <w:p w14:paraId="0C16BD69" w14:textId="3B5D239E" w:rsidR="00EE3849" w:rsidRPr="00B81AF6" w:rsidRDefault="00EE3849" w:rsidP="00EE3849">
      <w:pPr>
        <w:spacing w:line="360" w:lineRule="auto"/>
        <w:ind w:firstLine="720"/>
      </w:pPr>
      <w:r w:rsidRPr="00B81AF6">
        <w:t>ПК 3.4. Проводить сравнительный анализ программных продуктов и средств разработки, с целью выявления наилучшего решения согласно критериям, определенным техническим заданием.</w:t>
      </w:r>
    </w:p>
    <w:p w14:paraId="20F12D33" w14:textId="77777777" w:rsidR="00FE4BCA" w:rsidRPr="00B81AF6" w:rsidRDefault="00FE4BCA">
      <w:pPr>
        <w:jc w:val="left"/>
        <w:rPr>
          <w:b/>
          <w:bCs/>
          <w:color w:val="000000"/>
        </w:rPr>
      </w:pPr>
      <w:r w:rsidRPr="00B81AF6">
        <w:rPr>
          <w:b/>
          <w:bCs/>
          <w:color w:val="000000"/>
        </w:rPr>
        <w:br w:type="page"/>
      </w:r>
    </w:p>
    <w:p w14:paraId="59FBD55B" w14:textId="358741B9" w:rsidR="00AA51A9" w:rsidRPr="00B81AF6" w:rsidRDefault="00FE4BCA" w:rsidP="00FE4BCA">
      <w:pPr>
        <w:spacing w:line="360" w:lineRule="auto"/>
        <w:ind w:firstLine="709"/>
        <w:jc w:val="center"/>
        <w:rPr>
          <w:b/>
          <w:bCs/>
          <w:color w:val="000000"/>
        </w:rPr>
      </w:pPr>
      <w:r w:rsidRPr="00B81AF6">
        <w:rPr>
          <w:b/>
          <w:bCs/>
          <w:color w:val="000000"/>
        </w:rPr>
        <w:lastRenderedPageBreak/>
        <w:t>СПИСОК ИСПОЛЬЗОВАННЫХ ИСТОЧНИКОВ</w:t>
      </w:r>
    </w:p>
    <w:p w14:paraId="7353677B" w14:textId="77777777" w:rsidR="00DE2BF5" w:rsidRPr="00B81AF6" w:rsidRDefault="00DE2BF5" w:rsidP="004070EF">
      <w:pPr>
        <w:pStyle w:val="a8"/>
        <w:shd w:val="clear" w:color="auto" w:fill="FFFFFF"/>
        <w:spacing w:line="360" w:lineRule="auto"/>
        <w:rPr>
          <w:b/>
          <w:bCs/>
          <w:color w:val="000000"/>
        </w:rPr>
      </w:pPr>
    </w:p>
    <w:p w14:paraId="4CE62E67" w14:textId="77D97F98" w:rsidR="00541836" w:rsidRPr="00B81AF6" w:rsidRDefault="0068545A" w:rsidP="0043590F">
      <w:pPr>
        <w:pStyle w:val="af1"/>
        <w:numPr>
          <w:ilvl w:val="0"/>
          <w:numId w:val="20"/>
        </w:numPr>
        <w:spacing w:line="360" w:lineRule="auto"/>
        <w:ind w:left="0" w:firstLine="709"/>
      </w:pPr>
      <w:r w:rsidRPr="00B81AF6">
        <w:t xml:space="preserve">СМК СТО 020–2021. Практика студентов среднего профессионального образования. Общие требования, правила оформления отчётности. Стандарт </w:t>
      </w:r>
      <w:proofErr w:type="gramStart"/>
      <w:r w:rsidRPr="00B81AF6">
        <w:t>организации :</w:t>
      </w:r>
      <w:proofErr w:type="gramEnd"/>
      <w:r w:rsidRPr="00B81AF6">
        <w:t xml:space="preserve"> издание официальное : утвержден и введен в действие приказом ФГБОУ ВО «МГУ им. Н.П. Огарёва» от 18 августа 2021 г. № 596 : введен взамен СТО СМК 020-2018 «Практика студентов среднего профессионального образования. Организация, общие требования, правила оформления отчётности</w:t>
      </w:r>
      <w:proofErr w:type="gramStart"/>
      <w:r w:rsidRPr="00B81AF6">
        <w:t>»</w:t>
      </w:r>
      <w:r w:rsidR="00B14C83" w:rsidRPr="00B81AF6">
        <w:t xml:space="preserve"> </w:t>
      </w:r>
      <w:r w:rsidRPr="00B81AF6">
        <w:t>:</w:t>
      </w:r>
      <w:proofErr w:type="gramEnd"/>
      <w:r w:rsidRPr="00B81AF6">
        <w:t xml:space="preserve"> дата введения 2021-08-18 / подготовлен отделом менеджмента качества образовательной деятельности ФГБОУ ВО «МГУ им. Н. П. Огарёва». – Саранск, 2021. – 30 с. – </w:t>
      </w:r>
      <w:proofErr w:type="gramStart"/>
      <w:r w:rsidRPr="00B81AF6">
        <w:t>Текст</w:t>
      </w:r>
      <w:r w:rsidR="00B14C83" w:rsidRPr="00B81AF6">
        <w:t xml:space="preserve"> </w:t>
      </w:r>
      <w:r w:rsidRPr="00B81AF6">
        <w:t>:</w:t>
      </w:r>
      <w:proofErr w:type="gramEnd"/>
      <w:r w:rsidRPr="00B81AF6">
        <w:t xml:space="preserve"> электронный.</w:t>
      </w:r>
    </w:p>
    <w:p w14:paraId="5D556D04" w14:textId="2D439E29" w:rsidR="00541836" w:rsidRDefault="002C6054" w:rsidP="0043590F">
      <w:pPr>
        <w:pStyle w:val="af1"/>
        <w:numPr>
          <w:ilvl w:val="0"/>
          <w:numId w:val="20"/>
        </w:numPr>
        <w:spacing w:line="360" w:lineRule="auto"/>
        <w:ind w:left="0" w:firstLine="709"/>
      </w:pPr>
      <w:r w:rsidRPr="00B81AF6">
        <w:t>СМК СТО 006–202</w:t>
      </w:r>
      <w:r w:rsidR="00133849">
        <w:t>2</w:t>
      </w:r>
      <w:r w:rsidRPr="00B81AF6">
        <w:t>. Общие требования к построению, изложению и оформлению документов учебной деятельности. Стандарт организации : издание официальное : утвержден и введен в действие приказом врио ректора ФГБОУ ВО «МГУ им. Н.П. Огарёва» от 08 сентября 202</w:t>
      </w:r>
      <w:r w:rsidR="00133849">
        <w:t>2</w:t>
      </w:r>
      <w:r w:rsidRPr="00B81AF6">
        <w:t xml:space="preserve"> г. № 490 : введен взамен СТО 006–20</w:t>
      </w:r>
      <w:r w:rsidR="00133849">
        <w:t>20</w:t>
      </w:r>
      <w:r w:rsidRPr="00B81AF6">
        <w:t xml:space="preserve"> «Общие требования к построению, изложению и оформлению документов учебной деятельности» : дата введения 202</w:t>
      </w:r>
      <w:r w:rsidR="00133849">
        <w:t>2</w:t>
      </w:r>
      <w:r w:rsidRPr="00B81AF6">
        <w:t>-09-08 / подготовлен отделом менеджмента качества образовательной деятельности. – Саранск, 202</w:t>
      </w:r>
      <w:r w:rsidR="00133849">
        <w:t>2</w:t>
      </w:r>
      <w:r w:rsidRPr="00B81AF6">
        <w:t xml:space="preserve">. – </w:t>
      </w:r>
      <w:r w:rsidR="00AA2AE7">
        <w:t>78</w:t>
      </w:r>
      <w:r w:rsidRPr="00B81AF6">
        <w:t xml:space="preserve"> с. – </w:t>
      </w:r>
      <w:proofErr w:type="gramStart"/>
      <w:r w:rsidRPr="00B81AF6">
        <w:t>Текст :</w:t>
      </w:r>
      <w:proofErr w:type="gramEnd"/>
      <w:r w:rsidRPr="00B81AF6">
        <w:t xml:space="preserve"> электронный.</w:t>
      </w:r>
    </w:p>
    <w:p w14:paraId="7DF47E7C" w14:textId="07201F68" w:rsidR="00A73789" w:rsidRPr="00B81AF6" w:rsidRDefault="00A73789" w:rsidP="00A73789">
      <w:pPr>
        <w:pStyle w:val="af1"/>
        <w:numPr>
          <w:ilvl w:val="0"/>
          <w:numId w:val="20"/>
        </w:numPr>
        <w:spacing w:line="360" w:lineRule="auto"/>
        <w:ind w:left="0" w:firstLine="709"/>
      </w:pPr>
      <w:r w:rsidRPr="00B81AF6">
        <w:t>Павловская Т. А. С#. Программирование на языке высокого уровня. Учебник для вузов / Т. А. Павловская. – СПб</w:t>
      </w:r>
      <w:proofErr w:type="gramStart"/>
      <w:r w:rsidRPr="00B81AF6">
        <w:t>. :</w:t>
      </w:r>
      <w:proofErr w:type="gramEnd"/>
      <w:r w:rsidRPr="00B81AF6">
        <w:t xml:space="preserve"> Питер, 20</w:t>
      </w:r>
      <w:r w:rsidR="00133849">
        <w:t>22</w:t>
      </w:r>
      <w:r w:rsidRPr="00B81AF6">
        <w:t xml:space="preserve">. – 432 с. – ISBN 978-5-496-00861-7. – </w:t>
      </w:r>
      <w:proofErr w:type="gramStart"/>
      <w:r w:rsidRPr="00B81AF6">
        <w:t>Текст :</w:t>
      </w:r>
      <w:proofErr w:type="gramEnd"/>
      <w:r w:rsidRPr="00B81AF6">
        <w:t xml:space="preserve"> непосредственный.</w:t>
      </w:r>
    </w:p>
    <w:p w14:paraId="27302B29" w14:textId="77777777" w:rsidR="00A73789" w:rsidRPr="00B81AF6" w:rsidRDefault="00A73789" w:rsidP="00A73789">
      <w:pPr>
        <w:pStyle w:val="af1"/>
        <w:spacing w:line="360" w:lineRule="auto"/>
        <w:ind w:left="709"/>
      </w:pPr>
    </w:p>
    <w:p w14:paraId="5D0D959B" w14:textId="77777777" w:rsidR="001D51FA" w:rsidRPr="00B81AF6" w:rsidRDefault="00FE4BCA" w:rsidP="0058170A">
      <w:pPr>
        <w:spacing w:line="360" w:lineRule="auto"/>
        <w:jc w:val="center"/>
        <w:rPr>
          <w:b/>
          <w:color w:val="000000" w:themeColor="text1"/>
        </w:rPr>
      </w:pPr>
      <w:r w:rsidRPr="00B81AF6">
        <w:rPr>
          <w:bCs/>
          <w:color w:val="000000" w:themeColor="text1"/>
          <w:highlight w:val="yellow"/>
        </w:rPr>
        <w:br w:type="page"/>
      </w:r>
      <w:r w:rsidR="001D51FA" w:rsidRPr="00B81AF6">
        <w:rPr>
          <w:b/>
          <w:color w:val="000000" w:themeColor="text1"/>
        </w:rPr>
        <w:lastRenderedPageBreak/>
        <w:t>ПРИЛОЖЕНИЕ А</w:t>
      </w:r>
    </w:p>
    <w:p w14:paraId="614ACD28" w14:textId="04C4A8E5" w:rsidR="00583AD5" w:rsidRPr="00B81AF6" w:rsidRDefault="001D51FA" w:rsidP="00FA006E">
      <w:pPr>
        <w:spacing w:line="360" w:lineRule="auto"/>
        <w:jc w:val="center"/>
        <w:rPr>
          <w:b/>
          <w:color w:val="000000" w:themeColor="text1"/>
        </w:rPr>
      </w:pPr>
      <w:r w:rsidRPr="00B81AF6">
        <w:rPr>
          <w:b/>
          <w:color w:val="000000" w:themeColor="text1"/>
        </w:rPr>
        <w:t>(</w:t>
      </w:r>
      <w:r w:rsidR="00C07C13" w:rsidRPr="00B81AF6">
        <w:rPr>
          <w:b/>
          <w:color w:val="000000" w:themeColor="text1"/>
        </w:rPr>
        <w:t>О</w:t>
      </w:r>
      <w:r w:rsidRPr="00B81AF6">
        <w:rPr>
          <w:b/>
          <w:color w:val="000000" w:themeColor="text1"/>
        </w:rPr>
        <w:t>бязательное)</w:t>
      </w:r>
    </w:p>
    <w:p w14:paraId="2A9A1B54" w14:textId="25C52099" w:rsidR="004A651B" w:rsidRPr="00087BC0" w:rsidRDefault="00087BC0" w:rsidP="00624822">
      <w:pPr>
        <w:spacing w:line="360" w:lineRule="auto"/>
        <w:jc w:val="center"/>
        <w:rPr>
          <w:b/>
          <w:bCs/>
        </w:rPr>
      </w:pPr>
      <w:r>
        <w:rPr>
          <w:b/>
          <w:bCs/>
          <w:lang w:val="en-US"/>
        </w:rPr>
        <w:t>Use</w:t>
      </w:r>
      <w:r w:rsidRPr="00D1393C">
        <w:rPr>
          <w:b/>
          <w:bCs/>
        </w:rPr>
        <w:t xml:space="preserve"> </w:t>
      </w:r>
      <w:r>
        <w:rPr>
          <w:b/>
          <w:bCs/>
          <w:lang w:val="en-US"/>
        </w:rPr>
        <w:t>Case</w:t>
      </w:r>
      <w:r w:rsidRPr="00D1393C">
        <w:rPr>
          <w:b/>
          <w:bCs/>
        </w:rPr>
        <w:t xml:space="preserve"> </w:t>
      </w:r>
      <w:r>
        <w:rPr>
          <w:b/>
          <w:bCs/>
        </w:rPr>
        <w:t>диаграмм</w:t>
      </w:r>
      <w:r w:rsidR="00762E35">
        <w:rPr>
          <w:b/>
          <w:bCs/>
        </w:rPr>
        <w:t>а</w:t>
      </w:r>
    </w:p>
    <w:p w14:paraId="434A22E6" w14:textId="77777777" w:rsidR="00133849" w:rsidRPr="00B81AF6" w:rsidRDefault="00133849" w:rsidP="00624822">
      <w:pPr>
        <w:spacing w:line="360" w:lineRule="auto"/>
        <w:jc w:val="center"/>
        <w:rPr>
          <w:b/>
          <w:bCs/>
        </w:rPr>
      </w:pPr>
    </w:p>
    <w:p w14:paraId="7909319A" w14:textId="5E5897F7" w:rsidR="004A651B" w:rsidRDefault="001C6BA4" w:rsidP="00133849">
      <w:pPr>
        <w:spacing w:line="360" w:lineRule="auto"/>
        <w:jc w:val="center"/>
        <w:rPr>
          <w:bCs/>
          <w:color w:val="000000" w:themeColor="text1"/>
          <w:highlight w:val="yellow"/>
        </w:rPr>
      </w:pPr>
      <w:r>
        <w:rPr>
          <w:noProof/>
        </w:rPr>
        <w:drawing>
          <wp:inline distT="0" distB="0" distL="0" distR="0" wp14:anchorId="160DD0AE" wp14:editId="27DA5DE5">
            <wp:extent cx="5935980" cy="3429000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AD63F" w14:textId="77777777" w:rsidR="001C6BA4" w:rsidRPr="00B81AF6" w:rsidRDefault="001C6BA4" w:rsidP="00133849">
      <w:pPr>
        <w:spacing w:line="360" w:lineRule="auto"/>
        <w:jc w:val="center"/>
        <w:rPr>
          <w:bCs/>
          <w:color w:val="000000" w:themeColor="text1"/>
          <w:highlight w:val="yellow"/>
        </w:rPr>
      </w:pPr>
    </w:p>
    <w:p w14:paraId="238E6D47" w14:textId="1680482E" w:rsidR="0058170A" w:rsidRPr="00B81AF6" w:rsidRDefault="004A651B" w:rsidP="00F0167C">
      <w:pPr>
        <w:spacing w:line="360" w:lineRule="auto"/>
        <w:jc w:val="center"/>
        <w:rPr>
          <w:bCs/>
          <w:color w:val="000000" w:themeColor="text1"/>
        </w:rPr>
      </w:pPr>
      <w:r w:rsidRPr="00B81AF6">
        <w:rPr>
          <w:bCs/>
          <w:color w:val="000000" w:themeColor="text1"/>
        </w:rPr>
        <w:t xml:space="preserve">Рисунок А.1 </w:t>
      </w:r>
      <w:r w:rsidR="00D249B2" w:rsidRPr="00B81AF6">
        <w:rPr>
          <w:bCs/>
          <w:color w:val="000000" w:themeColor="text1"/>
        </w:rPr>
        <w:t>–</w:t>
      </w:r>
      <w:r w:rsidR="00087BC0">
        <w:rPr>
          <w:bCs/>
          <w:color w:val="000000" w:themeColor="text1"/>
        </w:rPr>
        <w:t xml:space="preserve"> </w:t>
      </w:r>
      <w:r w:rsidR="00087BC0">
        <w:rPr>
          <w:bCs/>
          <w:color w:val="000000" w:themeColor="text1"/>
          <w:lang w:val="en-US"/>
        </w:rPr>
        <w:t>Use</w:t>
      </w:r>
      <w:r w:rsidR="00087BC0" w:rsidRPr="00762E35">
        <w:rPr>
          <w:bCs/>
          <w:color w:val="000000" w:themeColor="text1"/>
        </w:rPr>
        <w:t xml:space="preserve"> </w:t>
      </w:r>
      <w:r w:rsidR="00087BC0">
        <w:rPr>
          <w:bCs/>
          <w:color w:val="000000" w:themeColor="text1"/>
          <w:lang w:val="en-US"/>
        </w:rPr>
        <w:t>Case</w:t>
      </w:r>
      <w:r w:rsidR="00087BC0" w:rsidRPr="00762E35">
        <w:rPr>
          <w:bCs/>
          <w:color w:val="000000" w:themeColor="text1"/>
        </w:rPr>
        <w:t xml:space="preserve"> </w:t>
      </w:r>
      <w:r w:rsidR="00087BC0">
        <w:rPr>
          <w:bCs/>
          <w:color w:val="000000" w:themeColor="text1"/>
        </w:rPr>
        <w:t>диагр</w:t>
      </w:r>
      <w:r w:rsidR="00762E35">
        <w:rPr>
          <w:bCs/>
          <w:color w:val="000000" w:themeColor="text1"/>
        </w:rPr>
        <w:t>а</w:t>
      </w:r>
      <w:r w:rsidR="00087BC0">
        <w:rPr>
          <w:bCs/>
          <w:color w:val="000000" w:themeColor="text1"/>
        </w:rPr>
        <w:t>мма</w:t>
      </w:r>
    </w:p>
    <w:p w14:paraId="70CD1395" w14:textId="5C57B177" w:rsidR="004A651B" w:rsidRPr="00B81AF6" w:rsidRDefault="004A651B" w:rsidP="00583AD5">
      <w:pPr>
        <w:spacing w:line="360" w:lineRule="auto"/>
        <w:jc w:val="center"/>
        <w:rPr>
          <w:color w:val="000000" w:themeColor="text1"/>
        </w:rPr>
      </w:pPr>
    </w:p>
    <w:p w14:paraId="2B401971" w14:textId="551CDD84" w:rsidR="00782AAE" w:rsidRPr="00B81AF6" w:rsidRDefault="00782AAE" w:rsidP="00583AD5">
      <w:pPr>
        <w:spacing w:line="360" w:lineRule="auto"/>
        <w:jc w:val="center"/>
        <w:rPr>
          <w:color w:val="000000" w:themeColor="text1"/>
        </w:rPr>
      </w:pPr>
    </w:p>
    <w:p w14:paraId="4F6AE625" w14:textId="530C076F" w:rsidR="00782AAE" w:rsidRPr="00B81AF6" w:rsidRDefault="00782AAE" w:rsidP="00583AD5">
      <w:pPr>
        <w:spacing w:line="360" w:lineRule="auto"/>
        <w:jc w:val="center"/>
        <w:rPr>
          <w:color w:val="000000" w:themeColor="text1"/>
        </w:rPr>
      </w:pPr>
    </w:p>
    <w:p w14:paraId="0F86200B" w14:textId="2787FCFF" w:rsidR="00782AAE" w:rsidRPr="00B81AF6" w:rsidRDefault="00782AAE" w:rsidP="00583AD5">
      <w:pPr>
        <w:spacing w:line="360" w:lineRule="auto"/>
        <w:jc w:val="center"/>
        <w:rPr>
          <w:color w:val="000000" w:themeColor="text1"/>
        </w:rPr>
      </w:pPr>
    </w:p>
    <w:p w14:paraId="421D0E36" w14:textId="6FB6F6BF" w:rsidR="00C7704A" w:rsidRDefault="001C6BA4" w:rsidP="001C6BA4">
      <w:pPr>
        <w:jc w:val="left"/>
        <w:rPr>
          <w:b/>
          <w:color w:val="000000" w:themeColor="text1"/>
        </w:rPr>
      </w:pPr>
      <w:r>
        <w:rPr>
          <w:b/>
          <w:color w:val="000000" w:themeColor="text1"/>
        </w:rPr>
        <w:br w:type="page"/>
      </w:r>
    </w:p>
    <w:p w14:paraId="56A0D836" w14:textId="26AB80CE" w:rsidR="00FB5443" w:rsidRPr="00B81AF6" w:rsidRDefault="00FB5443" w:rsidP="00FB5443">
      <w:pPr>
        <w:spacing w:line="360" w:lineRule="auto"/>
        <w:jc w:val="center"/>
        <w:rPr>
          <w:b/>
          <w:color w:val="000000" w:themeColor="text1"/>
        </w:rPr>
      </w:pPr>
      <w:r w:rsidRPr="00B81AF6">
        <w:rPr>
          <w:b/>
          <w:color w:val="000000" w:themeColor="text1"/>
        </w:rPr>
        <w:lastRenderedPageBreak/>
        <w:t xml:space="preserve">ПРИЛОЖЕНИЕ </w:t>
      </w:r>
      <w:r w:rsidR="00A52668" w:rsidRPr="00B81AF6">
        <w:rPr>
          <w:b/>
          <w:color w:val="000000" w:themeColor="text1"/>
        </w:rPr>
        <w:t>Б</w:t>
      </w:r>
    </w:p>
    <w:p w14:paraId="455F310C" w14:textId="3FA1A7F4" w:rsidR="001B64B4" w:rsidRPr="00B81AF6" w:rsidRDefault="00FB5443" w:rsidP="00FA006E">
      <w:pPr>
        <w:pStyle w:val="a8"/>
        <w:tabs>
          <w:tab w:val="left" w:pos="1134"/>
          <w:tab w:val="left" w:pos="8647"/>
        </w:tabs>
        <w:spacing w:line="360" w:lineRule="auto"/>
        <w:ind w:firstLine="0"/>
        <w:jc w:val="center"/>
        <w:rPr>
          <w:b/>
          <w:color w:val="000000" w:themeColor="text1"/>
        </w:rPr>
      </w:pPr>
      <w:r w:rsidRPr="00B81AF6">
        <w:rPr>
          <w:b/>
          <w:color w:val="000000" w:themeColor="text1"/>
        </w:rPr>
        <w:t>(</w:t>
      </w:r>
      <w:r w:rsidR="00C07C13" w:rsidRPr="00B81AF6">
        <w:rPr>
          <w:b/>
          <w:color w:val="000000" w:themeColor="text1"/>
        </w:rPr>
        <w:t>О</w:t>
      </w:r>
      <w:r w:rsidRPr="00B81AF6">
        <w:rPr>
          <w:b/>
          <w:color w:val="000000" w:themeColor="text1"/>
        </w:rPr>
        <w:t>бязательное)</w:t>
      </w:r>
    </w:p>
    <w:p w14:paraId="6C35BCFF" w14:textId="40A9FC80" w:rsidR="00133849" w:rsidRPr="00762E35" w:rsidRDefault="00762E35" w:rsidP="00545E52">
      <w:pPr>
        <w:spacing w:line="360" w:lineRule="auto"/>
        <w:jc w:val="center"/>
        <w:rPr>
          <w:b/>
          <w:color w:val="000000"/>
        </w:rPr>
      </w:pPr>
      <w:r>
        <w:rPr>
          <w:b/>
          <w:color w:val="000000"/>
        </w:rPr>
        <w:t>Макет, пользовательские истории, сценарии использования, описание функций приложения</w:t>
      </w:r>
    </w:p>
    <w:p w14:paraId="65A82844" w14:textId="77777777" w:rsidR="00762E35" w:rsidRDefault="00762E35" w:rsidP="00133849">
      <w:pPr>
        <w:spacing w:line="360" w:lineRule="auto"/>
        <w:jc w:val="center"/>
        <w:rPr>
          <w:bCs/>
          <w:color w:val="000000"/>
        </w:rPr>
      </w:pPr>
    </w:p>
    <w:p w14:paraId="7BE85922" w14:textId="675996C3" w:rsidR="001B64B4" w:rsidRDefault="001C6BA4" w:rsidP="00133849">
      <w:pPr>
        <w:spacing w:line="360" w:lineRule="auto"/>
        <w:jc w:val="center"/>
        <w:rPr>
          <w:bCs/>
          <w:color w:val="000000"/>
        </w:rPr>
      </w:pPr>
      <w:r>
        <w:rPr>
          <w:noProof/>
        </w:rPr>
        <w:drawing>
          <wp:inline distT="0" distB="0" distL="0" distR="0" wp14:anchorId="6C0B9020" wp14:editId="6B5CEF6A">
            <wp:extent cx="5356860" cy="38862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86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F6EC2" w14:textId="77777777" w:rsidR="00762E35" w:rsidRDefault="00762E35" w:rsidP="0068545A">
      <w:pPr>
        <w:spacing w:line="360" w:lineRule="auto"/>
        <w:jc w:val="center"/>
        <w:rPr>
          <w:bCs/>
          <w:color w:val="000000"/>
        </w:rPr>
      </w:pPr>
    </w:p>
    <w:p w14:paraId="48EE6FD6" w14:textId="01585F18" w:rsidR="00545E52" w:rsidRPr="00762E35" w:rsidRDefault="001B64B4" w:rsidP="0068545A">
      <w:pPr>
        <w:spacing w:line="360" w:lineRule="auto"/>
        <w:jc w:val="center"/>
        <w:rPr>
          <w:bCs/>
          <w:color w:val="000000"/>
        </w:rPr>
      </w:pPr>
      <w:r w:rsidRPr="00B81AF6">
        <w:rPr>
          <w:bCs/>
          <w:color w:val="000000"/>
        </w:rPr>
        <w:t xml:space="preserve">Рисунок </w:t>
      </w:r>
      <w:r w:rsidR="00EE4A2F" w:rsidRPr="00B81AF6">
        <w:rPr>
          <w:bCs/>
          <w:color w:val="000000"/>
        </w:rPr>
        <w:t>Б</w:t>
      </w:r>
      <w:r w:rsidRPr="00B81AF6">
        <w:rPr>
          <w:bCs/>
          <w:color w:val="000000"/>
        </w:rPr>
        <w:t>.</w:t>
      </w:r>
      <w:r w:rsidR="00FB5443" w:rsidRPr="00B81AF6">
        <w:rPr>
          <w:bCs/>
          <w:color w:val="000000"/>
        </w:rPr>
        <w:t>1</w:t>
      </w:r>
      <w:r w:rsidRPr="00B81AF6">
        <w:rPr>
          <w:bCs/>
          <w:color w:val="000000"/>
        </w:rPr>
        <w:t xml:space="preserve"> – </w:t>
      </w:r>
      <w:r w:rsidR="00762E35">
        <w:rPr>
          <w:bCs/>
          <w:color w:val="000000"/>
        </w:rPr>
        <w:t xml:space="preserve">Экран </w:t>
      </w:r>
      <w:r w:rsidR="001C6BA4">
        <w:rPr>
          <w:bCs/>
          <w:color w:val="000000"/>
        </w:rPr>
        <w:t>авторизации</w:t>
      </w:r>
    </w:p>
    <w:p w14:paraId="130644BD" w14:textId="7A0DF610" w:rsidR="00762E35" w:rsidRDefault="00762E35">
      <w:pPr>
        <w:jc w:val="left"/>
        <w:rPr>
          <w:bCs/>
          <w:color w:val="000000"/>
        </w:rPr>
      </w:pPr>
      <w:r>
        <w:rPr>
          <w:bCs/>
          <w:color w:val="000000"/>
        </w:rPr>
        <w:br w:type="page"/>
      </w:r>
    </w:p>
    <w:p w14:paraId="644F96CA" w14:textId="1D2432BE" w:rsidR="00762E35" w:rsidRPr="008202CF" w:rsidRDefault="00762E35" w:rsidP="00762E35">
      <w:pPr>
        <w:spacing w:line="360" w:lineRule="auto"/>
        <w:jc w:val="right"/>
        <w:rPr>
          <w:b/>
          <w:color w:val="000000"/>
        </w:rPr>
      </w:pPr>
      <w:r>
        <w:rPr>
          <w:b/>
          <w:color w:val="000000"/>
        </w:rPr>
        <w:lastRenderedPageBreak/>
        <w:t>Продолжение приложения Б</w:t>
      </w:r>
    </w:p>
    <w:p w14:paraId="04A5B64F" w14:textId="77777777" w:rsidR="00762E35" w:rsidRDefault="00762E35" w:rsidP="0068545A">
      <w:pPr>
        <w:spacing w:line="360" w:lineRule="auto"/>
        <w:jc w:val="center"/>
        <w:rPr>
          <w:bCs/>
          <w:color w:val="000000"/>
        </w:rPr>
      </w:pPr>
    </w:p>
    <w:p w14:paraId="7E72AAA8" w14:textId="6B9661DE" w:rsidR="00762E35" w:rsidRDefault="001C6BA4" w:rsidP="0068545A">
      <w:pPr>
        <w:spacing w:line="360" w:lineRule="auto"/>
        <w:jc w:val="center"/>
        <w:rPr>
          <w:bCs/>
          <w:color w:val="000000"/>
        </w:rPr>
      </w:pPr>
      <w:r>
        <w:rPr>
          <w:noProof/>
        </w:rPr>
        <w:drawing>
          <wp:inline distT="0" distB="0" distL="0" distR="0" wp14:anchorId="25E22B10" wp14:editId="27B52698">
            <wp:extent cx="5935980" cy="3886200"/>
            <wp:effectExtent l="0" t="0" r="762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D8527" w14:textId="77777777" w:rsidR="00762E35" w:rsidRDefault="00762E35" w:rsidP="0068545A">
      <w:pPr>
        <w:spacing w:line="360" w:lineRule="auto"/>
        <w:jc w:val="center"/>
        <w:rPr>
          <w:bCs/>
          <w:color w:val="000000"/>
        </w:rPr>
      </w:pPr>
    </w:p>
    <w:p w14:paraId="64F58787" w14:textId="7E422838" w:rsidR="00762E35" w:rsidRDefault="00762E35" w:rsidP="0068545A">
      <w:pPr>
        <w:spacing w:line="360" w:lineRule="auto"/>
        <w:jc w:val="center"/>
        <w:rPr>
          <w:bCs/>
          <w:color w:val="000000"/>
        </w:rPr>
      </w:pPr>
      <w:r>
        <w:rPr>
          <w:bCs/>
          <w:color w:val="000000"/>
        </w:rPr>
        <w:t xml:space="preserve">Рисунок Б.2 – Экран </w:t>
      </w:r>
      <w:r w:rsidR="001C6BA4">
        <w:rPr>
          <w:bCs/>
          <w:color w:val="000000"/>
        </w:rPr>
        <w:t>сотрудников</w:t>
      </w:r>
    </w:p>
    <w:p w14:paraId="5A1BDC3E" w14:textId="79DD2A6F" w:rsidR="00762E35" w:rsidRDefault="00762E35">
      <w:pPr>
        <w:jc w:val="left"/>
        <w:rPr>
          <w:bCs/>
          <w:color w:val="000000"/>
        </w:rPr>
      </w:pPr>
      <w:r>
        <w:rPr>
          <w:bCs/>
          <w:color w:val="000000"/>
        </w:rPr>
        <w:br w:type="page"/>
      </w:r>
    </w:p>
    <w:p w14:paraId="7C56B3D8" w14:textId="133F7949" w:rsidR="00762E35" w:rsidRPr="008202CF" w:rsidRDefault="00762E35" w:rsidP="00762E35">
      <w:pPr>
        <w:spacing w:line="360" w:lineRule="auto"/>
        <w:jc w:val="right"/>
        <w:rPr>
          <w:b/>
          <w:color w:val="000000"/>
        </w:rPr>
      </w:pPr>
      <w:r>
        <w:rPr>
          <w:b/>
          <w:color w:val="000000"/>
        </w:rPr>
        <w:lastRenderedPageBreak/>
        <w:t>Продолжение приложения Б</w:t>
      </w:r>
    </w:p>
    <w:p w14:paraId="061C96DB" w14:textId="4CAEBA85" w:rsidR="00762E35" w:rsidRDefault="00762E35" w:rsidP="00762E35">
      <w:pPr>
        <w:spacing w:line="360" w:lineRule="auto"/>
        <w:jc w:val="left"/>
        <w:rPr>
          <w:bCs/>
          <w:color w:val="000000"/>
        </w:rPr>
      </w:pPr>
    </w:p>
    <w:p w14:paraId="0CFB4827" w14:textId="75BE3C27" w:rsidR="00762E35" w:rsidRDefault="00B10246" w:rsidP="00B10246">
      <w:pPr>
        <w:spacing w:line="360" w:lineRule="auto"/>
        <w:jc w:val="center"/>
        <w:rPr>
          <w:bCs/>
          <w:color w:val="000000"/>
        </w:rPr>
      </w:pPr>
      <w:bookmarkStart w:id="8" w:name="_Hlk169768775"/>
      <w:r>
        <w:rPr>
          <w:bCs/>
          <w:noProof/>
          <w:color w:val="000000"/>
        </w:rPr>
        <w:drawing>
          <wp:inline distT="0" distB="0" distL="0" distR="0" wp14:anchorId="77CD06F8" wp14:editId="1A912B10">
            <wp:extent cx="4858291" cy="4259580"/>
            <wp:effectExtent l="0" t="0" r="0" b="762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145" cy="4261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30918" w14:textId="1E168BA5" w:rsidR="00B10246" w:rsidRDefault="00B10246" w:rsidP="00B10246">
      <w:pPr>
        <w:spacing w:line="360" w:lineRule="auto"/>
        <w:jc w:val="center"/>
        <w:rPr>
          <w:bCs/>
          <w:color w:val="000000"/>
        </w:rPr>
      </w:pPr>
    </w:p>
    <w:p w14:paraId="61F80CEF" w14:textId="5CCE22C6" w:rsidR="00B10246" w:rsidRDefault="00B10246" w:rsidP="00B10246">
      <w:pPr>
        <w:spacing w:line="360" w:lineRule="auto"/>
        <w:jc w:val="center"/>
        <w:rPr>
          <w:bCs/>
          <w:color w:val="000000"/>
        </w:rPr>
      </w:pPr>
      <w:r>
        <w:rPr>
          <w:bCs/>
          <w:color w:val="000000"/>
        </w:rPr>
        <w:t>Рисунок Б.3 – Сценарий использования роли «Пользователь»</w:t>
      </w:r>
    </w:p>
    <w:p w14:paraId="7F8A6BCE" w14:textId="05DCE3D2" w:rsidR="00762E35" w:rsidRDefault="00762E35" w:rsidP="00762E35">
      <w:pPr>
        <w:spacing w:line="360" w:lineRule="auto"/>
        <w:jc w:val="left"/>
        <w:rPr>
          <w:bCs/>
          <w:color w:val="000000"/>
        </w:rPr>
      </w:pPr>
      <w:r>
        <w:rPr>
          <w:bCs/>
          <w:color w:val="000000"/>
        </w:rPr>
        <w:br w:type="page"/>
      </w:r>
    </w:p>
    <w:p w14:paraId="1730125F" w14:textId="436D1CEE" w:rsidR="00762E35" w:rsidRPr="008202CF" w:rsidRDefault="00762E35" w:rsidP="00762E35">
      <w:pPr>
        <w:spacing w:line="360" w:lineRule="auto"/>
        <w:jc w:val="right"/>
        <w:rPr>
          <w:b/>
          <w:color w:val="000000"/>
        </w:rPr>
      </w:pPr>
      <w:r>
        <w:rPr>
          <w:b/>
          <w:color w:val="000000"/>
        </w:rPr>
        <w:lastRenderedPageBreak/>
        <w:t>Продолжение приложения Б</w:t>
      </w:r>
    </w:p>
    <w:p w14:paraId="644A04FF" w14:textId="77777777" w:rsidR="00762E35" w:rsidRDefault="00762E35" w:rsidP="00762E35">
      <w:pPr>
        <w:spacing w:line="360" w:lineRule="auto"/>
        <w:jc w:val="left"/>
        <w:rPr>
          <w:bCs/>
          <w:color w:val="000000"/>
        </w:rPr>
      </w:pPr>
    </w:p>
    <w:p w14:paraId="57A79AC6" w14:textId="4E36DEE7" w:rsidR="00762E35" w:rsidRDefault="00E542FE" w:rsidP="00B10246">
      <w:pPr>
        <w:spacing w:line="360" w:lineRule="auto"/>
        <w:jc w:val="center"/>
        <w:rPr>
          <w:bCs/>
          <w:color w:val="000000"/>
        </w:rPr>
      </w:pPr>
      <w:r>
        <w:rPr>
          <w:bCs/>
          <w:noProof/>
          <w:color w:val="000000"/>
        </w:rPr>
        <w:drawing>
          <wp:inline distT="0" distB="0" distL="0" distR="0" wp14:anchorId="0DAC5BFD" wp14:editId="464D5C42">
            <wp:extent cx="4895541" cy="3406140"/>
            <wp:effectExtent l="0" t="0" r="635" b="381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0668" cy="3409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7076A" w14:textId="60A43EA7" w:rsidR="00B10246" w:rsidRDefault="00B10246" w:rsidP="00B10246">
      <w:pPr>
        <w:spacing w:line="360" w:lineRule="auto"/>
        <w:jc w:val="center"/>
        <w:rPr>
          <w:bCs/>
          <w:color w:val="000000"/>
        </w:rPr>
      </w:pPr>
    </w:p>
    <w:p w14:paraId="18048202" w14:textId="7077F557" w:rsidR="00B10246" w:rsidRDefault="00E542FE" w:rsidP="00B10246">
      <w:pPr>
        <w:spacing w:line="360" w:lineRule="auto"/>
        <w:jc w:val="center"/>
        <w:rPr>
          <w:bCs/>
          <w:color w:val="000000"/>
        </w:rPr>
      </w:pPr>
      <w:r>
        <w:rPr>
          <w:bCs/>
          <w:color w:val="000000"/>
        </w:rPr>
        <w:t>Рисунок Б.4 – Пользовательские истории роли «Пользователь»</w:t>
      </w:r>
    </w:p>
    <w:p w14:paraId="1AC874A8" w14:textId="4A6D2169" w:rsidR="00762E35" w:rsidRDefault="00762E35" w:rsidP="00762E35">
      <w:pPr>
        <w:spacing w:line="360" w:lineRule="auto"/>
        <w:jc w:val="left"/>
        <w:rPr>
          <w:bCs/>
          <w:color w:val="000000"/>
        </w:rPr>
      </w:pPr>
      <w:r>
        <w:rPr>
          <w:bCs/>
          <w:color w:val="000000"/>
        </w:rPr>
        <w:br w:type="page"/>
      </w:r>
    </w:p>
    <w:p w14:paraId="013F9272" w14:textId="76D3B08D" w:rsidR="00762E35" w:rsidRPr="008202CF" w:rsidRDefault="009A0351" w:rsidP="00762E35">
      <w:pPr>
        <w:spacing w:line="360" w:lineRule="auto"/>
        <w:jc w:val="right"/>
        <w:rPr>
          <w:b/>
          <w:color w:val="000000"/>
        </w:rPr>
      </w:pPr>
      <w:r>
        <w:rPr>
          <w:b/>
          <w:color w:val="000000"/>
        </w:rPr>
        <w:lastRenderedPageBreak/>
        <w:t>Окончание</w:t>
      </w:r>
      <w:r w:rsidR="00762E35">
        <w:rPr>
          <w:b/>
          <w:color w:val="000000"/>
        </w:rPr>
        <w:t xml:space="preserve"> приложения Б</w:t>
      </w:r>
    </w:p>
    <w:p w14:paraId="69807CC5" w14:textId="77777777" w:rsidR="00762E35" w:rsidRDefault="00762E35" w:rsidP="0068545A">
      <w:pPr>
        <w:spacing w:line="360" w:lineRule="auto"/>
        <w:jc w:val="center"/>
        <w:rPr>
          <w:bCs/>
          <w:color w:val="000000"/>
        </w:rPr>
      </w:pPr>
    </w:p>
    <w:p w14:paraId="73F8F4E5" w14:textId="73FC7262" w:rsidR="00762E35" w:rsidRDefault="00E542FE" w:rsidP="00E542FE">
      <w:pPr>
        <w:spacing w:line="360" w:lineRule="auto"/>
        <w:jc w:val="center"/>
        <w:rPr>
          <w:bCs/>
          <w:color w:val="000000"/>
        </w:rPr>
      </w:pPr>
      <w:r>
        <w:rPr>
          <w:bCs/>
          <w:noProof/>
          <w:color w:val="000000"/>
        </w:rPr>
        <w:drawing>
          <wp:inline distT="0" distB="0" distL="0" distR="0" wp14:anchorId="7D41043B" wp14:editId="559AECFC">
            <wp:extent cx="5128260" cy="4851768"/>
            <wp:effectExtent l="0" t="0" r="0" b="635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9782" cy="4853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D0C38" w14:textId="338257D0" w:rsidR="00E542FE" w:rsidRDefault="00E542FE" w:rsidP="00E542FE">
      <w:pPr>
        <w:spacing w:line="360" w:lineRule="auto"/>
        <w:jc w:val="center"/>
        <w:rPr>
          <w:bCs/>
          <w:color w:val="000000"/>
        </w:rPr>
      </w:pPr>
    </w:p>
    <w:p w14:paraId="2A6F9F5B" w14:textId="7962780B" w:rsidR="00E542FE" w:rsidRDefault="00E542FE" w:rsidP="00E542FE">
      <w:pPr>
        <w:spacing w:line="360" w:lineRule="auto"/>
        <w:jc w:val="center"/>
        <w:rPr>
          <w:bCs/>
          <w:color w:val="000000"/>
        </w:rPr>
      </w:pPr>
      <w:r>
        <w:rPr>
          <w:bCs/>
          <w:color w:val="000000"/>
        </w:rPr>
        <w:t>Рисунок Б.5 – Описание функций системы</w:t>
      </w:r>
    </w:p>
    <w:bookmarkEnd w:id="8"/>
    <w:p w14:paraId="1A997333" w14:textId="5547E2BC" w:rsidR="00762E35" w:rsidRDefault="009A0351" w:rsidP="009A0351">
      <w:pPr>
        <w:jc w:val="left"/>
        <w:rPr>
          <w:bCs/>
          <w:color w:val="000000"/>
        </w:rPr>
      </w:pPr>
      <w:r>
        <w:rPr>
          <w:bCs/>
          <w:color w:val="000000"/>
        </w:rPr>
        <w:br w:type="page"/>
      </w:r>
    </w:p>
    <w:p w14:paraId="2374A906" w14:textId="77777777" w:rsidR="00545E52" w:rsidRPr="00B81AF6" w:rsidRDefault="00545E52" w:rsidP="00545E52">
      <w:pPr>
        <w:spacing w:line="360" w:lineRule="auto"/>
        <w:jc w:val="center"/>
        <w:rPr>
          <w:b/>
          <w:color w:val="000000" w:themeColor="text1"/>
        </w:rPr>
      </w:pPr>
      <w:r w:rsidRPr="00B81AF6">
        <w:rPr>
          <w:b/>
          <w:color w:val="000000" w:themeColor="text1"/>
        </w:rPr>
        <w:lastRenderedPageBreak/>
        <w:t xml:space="preserve">ПРИЛОЖЕНИЕ </w:t>
      </w:r>
      <w:r>
        <w:rPr>
          <w:b/>
          <w:color w:val="000000" w:themeColor="text1"/>
        </w:rPr>
        <w:t>В</w:t>
      </w:r>
    </w:p>
    <w:p w14:paraId="4D851F5C" w14:textId="0710FC42" w:rsidR="00545E52" w:rsidRDefault="00545E52" w:rsidP="00545E52">
      <w:pPr>
        <w:pStyle w:val="a8"/>
        <w:tabs>
          <w:tab w:val="left" w:pos="1134"/>
          <w:tab w:val="left" w:pos="8647"/>
        </w:tabs>
        <w:spacing w:line="360" w:lineRule="auto"/>
        <w:ind w:firstLine="0"/>
        <w:jc w:val="center"/>
        <w:rPr>
          <w:b/>
          <w:color w:val="000000" w:themeColor="text1"/>
        </w:rPr>
      </w:pPr>
      <w:r w:rsidRPr="00B81AF6">
        <w:rPr>
          <w:b/>
          <w:color w:val="000000" w:themeColor="text1"/>
        </w:rPr>
        <w:t>(Обязательное)</w:t>
      </w:r>
    </w:p>
    <w:p w14:paraId="31AA1418" w14:textId="1AA73032" w:rsidR="00545E52" w:rsidRPr="00762E35" w:rsidRDefault="00762E35" w:rsidP="00545E52">
      <w:pPr>
        <w:pStyle w:val="a8"/>
        <w:tabs>
          <w:tab w:val="left" w:pos="1134"/>
          <w:tab w:val="left" w:pos="8647"/>
        </w:tabs>
        <w:spacing w:line="360" w:lineRule="auto"/>
        <w:ind w:firstLine="0"/>
        <w:jc w:val="center"/>
        <w:rPr>
          <w:b/>
          <w:color w:val="000000" w:themeColor="text1"/>
        </w:rPr>
      </w:pPr>
      <w:r>
        <w:rPr>
          <w:b/>
          <w:color w:val="000000" w:themeColor="text1"/>
        </w:rPr>
        <w:t xml:space="preserve">Модель данных, </w:t>
      </w:r>
      <w:r>
        <w:rPr>
          <w:b/>
          <w:color w:val="000000" w:themeColor="text1"/>
          <w:lang w:val="en-US"/>
        </w:rPr>
        <w:t>ER</w:t>
      </w:r>
      <w:r>
        <w:rPr>
          <w:b/>
          <w:color w:val="000000" w:themeColor="text1"/>
        </w:rPr>
        <w:t>-диаграмма</w:t>
      </w:r>
    </w:p>
    <w:p w14:paraId="2A7EE92B" w14:textId="73EF2926" w:rsidR="00545E52" w:rsidRDefault="00545E52" w:rsidP="00545E52">
      <w:pPr>
        <w:pStyle w:val="a8"/>
        <w:tabs>
          <w:tab w:val="left" w:pos="1134"/>
          <w:tab w:val="left" w:pos="8647"/>
        </w:tabs>
        <w:spacing w:line="360" w:lineRule="auto"/>
        <w:ind w:firstLine="0"/>
        <w:jc w:val="center"/>
        <w:rPr>
          <w:bCs/>
          <w:color w:val="000000" w:themeColor="text1"/>
        </w:rPr>
      </w:pPr>
    </w:p>
    <w:p w14:paraId="390A8A92" w14:textId="5F494B8F" w:rsidR="00762E35" w:rsidRDefault="009A0351" w:rsidP="00545E52">
      <w:pPr>
        <w:pStyle w:val="a8"/>
        <w:tabs>
          <w:tab w:val="left" w:pos="1134"/>
          <w:tab w:val="left" w:pos="8647"/>
        </w:tabs>
        <w:spacing w:line="360" w:lineRule="auto"/>
        <w:ind w:firstLine="0"/>
        <w:jc w:val="center"/>
        <w:rPr>
          <w:bCs/>
          <w:color w:val="000000" w:themeColor="text1"/>
        </w:rPr>
      </w:pPr>
      <w:r>
        <w:rPr>
          <w:noProof/>
        </w:rPr>
        <w:drawing>
          <wp:inline distT="0" distB="0" distL="0" distR="0" wp14:anchorId="13E2820D" wp14:editId="0E3E11D8">
            <wp:extent cx="5935980" cy="2255520"/>
            <wp:effectExtent l="76200" t="76200" r="140970" b="12573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2555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884CB17" w14:textId="77777777" w:rsidR="00762E35" w:rsidRPr="00545E52" w:rsidRDefault="00762E35" w:rsidP="00545E52">
      <w:pPr>
        <w:pStyle w:val="a8"/>
        <w:tabs>
          <w:tab w:val="left" w:pos="1134"/>
          <w:tab w:val="left" w:pos="8647"/>
        </w:tabs>
        <w:spacing w:line="360" w:lineRule="auto"/>
        <w:ind w:firstLine="0"/>
        <w:jc w:val="center"/>
        <w:rPr>
          <w:bCs/>
          <w:color w:val="000000" w:themeColor="text1"/>
        </w:rPr>
      </w:pPr>
    </w:p>
    <w:p w14:paraId="1B9824F2" w14:textId="6472CEF1" w:rsidR="00F32A17" w:rsidRDefault="00545E52" w:rsidP="00545E52">
      <w:pPr>
        <w:spacing w:line="360" w:lineRule="auto"/>
        <w:jc w:val="center"/>
        <w:rPr>
          <w:bCs/>
          <w:color w:val="000000"/>
        </w:rPr>
      </w:pPr>
      <w:r w:rsidRPr="00545E52">
        <w:rPr>
          <w:bCs/>
          <w:color w:val="000000"/>
        </w:rPr>
        <w:t xml:space="preserve">Рисунок В.1 </w:t>
      </w:r>
      <w:r w:rsidR="00762E35">
        <w:rPr>
          <w:bCs/>
          <w:color w:val="000000"/>
        </w:rPr>
        <w:t>–</w:t>
      </w:r>
      <w:r w:rsidRPr="00545E52">
        <w:rPr>
          <w:bCs/>
          <w:color w:val="000000"/>
        </w:rPr>
        <w:t xml:space="preserve"> </w:t>
      </w:r>
      <w:r w:rsidR="00762E35">
        <w:rPr>
          <w:bCs/>
          <w:color w:val="000000"/>
          <w:lang w:val="en-US"/>
        </w:rPr>
        <w:t>ER</w:t>
      </w:r>
      <w:r w:rsidR="00762E35" w:rsidRPr="00D1393C">
        <w:rPr>
          <w:bCs/>
          <w:color w:val="000000"/>
        </w:rPr>
        <w:t>-</w:t>
      </w:r>
      <w:r w:rsidRPr="00545E52">
        <w:rPr>
          <w:bCs/>
          <w:color w:val="000000"/>
        </w:rPr>
        <w:t>диаграмма</w:t>
      </w:r>
    </w:p>
    <w:p w14:paraId="3CFC0E48" w14:textId="2CBCAEC2" w:rsidR="00762E35" w:rsidRDefault="00762E35">
      <w:pPr>
        <w:jc w:val="left"/>
        <w:rPr>
          <w:bCs/>
          <w:color w:val="000000"/>
        </w:rPr>
      </w:pPr>
      <w:r>
        <w:rPr>
          <w:bCs/>
          <w:color w:val="000000"/>
        </w:rPr>
        <w:br w:type="page"/>
      </w:r>
    </w:p>
    <w:p w14:paraId="6D8FFBED" w14:textId="36733530" w:rsidR="00762E35" w:rsidRPr="008202CF" w:rsidRDefault="00762E35" w:rsidP="00762E35">
      <w:pPr>
        <w:spacing w:line="360" w:lineRule="auto"/>
        <w:jc w:val="right"/>
        <w:rPr>
          <w:b/>
          <w:color w:val="000000"/>
        </w:rPr>
      </w:pPr>
      <w:r>
        <w:rPr>
          <w:b/>
          <w:color w:val="000000"/>
        </w:rPr>
        <w:lastRenderedPageBreak/>
        <w:t>Продолжение приложения В</w:t>
      </w:r>
    </w:p>
    <w:p w14:paraId="5D8910B5" w14:textId="6E52CD7D" w:rsidR="00762E35" w:rsidRDefault="00762E35" w:rsidP="00545E52">
      <w:pPr>
        <w:spacing w:line="360" w:lineRule="auto"/>
        <w:jc w:val="center"/>
        <w:rPr>
          <w:bCs/>
          <w:color w:val="000000"/>
        </w:rPr>
      </w:pPr>
    </w:p>
    <w:p w14:paraId="79A2172A" w14:textId="27285666" w:rsidR="00762E35" w:rsidRDefault="009A0351" w:rsidP="00545E52">
      <w:pPr>
        <w:spacing w:line="360" w:lineRule="auto"/>
        <w:jc w:val="center"/>
        <w:rPr>
          <w:bCs/>
          <w:color w:val="000000"/>
        </w:rPr>
      </w:pPr>
      <w:r>
        <w:rPr>
          <w:noProof/>
        </w:rPr>
        <w:drawing>
          <wp:inline distT="0" distB="0" distL="0" distR="0" wp14:anchorId="16DEDF5E" wp14:editId="3605279D">
            <wp:extent cx="5935980" cy="1059180"/>
            <wp:effectExtent l="76200" t="76200" r="140970" b="14097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0591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2D0E39A" w14:textId="77777777" w:rsidR="00762E35" w:rsidRDefault="00762E35" w:rsidP="00545E52">
      <w:pPr>
        <w:spacing w:line="360" w:lineRule="auto"/>
        <w:jc w:val="center"/>
        <w:rPr>
          <w:bCs/>
          <w:color w:val="000000"/>
        </w:rPr>
      </w:pPr>
    </w:p>
    <w:p w14:paraId="6350E18A" w14:textId="2ACB72E2" w:rsidR="00762E35" w:rsidRDefault="00762E35" w:rsidP="009A0351">
      <w:pPr>
        <w:spacing w:line="360" w:lineRule="auto"/>
        <w:jc w:val="center"/>
        <w:rPr>
          <w:bCs/>
          <w:color w:val="000000"/>
        </w:rPr>
      </w:pPr>
      <w:r>
        <w:rPr>
          <w:bCs/>
          <w:color w:val="000000"/>
        </w:rPr>
        <w:t xml:space="preserve">Рисунок В.2 – Таблица </w:t>
      </w:r>
      <w:r w:rsidR="009A0351">
        <w:rPr>
          <w:bCs/>
          <w:color w:val="000000"/>
        </w:rPr>
        <w:t>График</w:t>
      </w:r>
    </w:p>
    <w:p w14:paraId="30E9529C" w14:textId="77777777" w:rsidR="00762E35" w:rsidRDefault="00762E35" w:rsidP="00762E35">
      <w:pPr>
        <w:spacing w:line="360" w:lineRule="auto"/>
        <w:jc w:val="center"/>
        <w:rPr>
          <w:bCs/>
          <w:color w:val="000000"/>
        </w:rPr>
      </w:pPr>
    </w:p>
    <w:p w14:paraId="346D76D7" w14:textId="6674D4AB" w:rsidR="009A0351" w:rsidRDefault="009A0351" w:rsidP="00762E35">
      <w:pPr>
        <w:spacing w:line="360" w:lineRule="auto"/>
        <w:jc w:val="center"/>
        <w:rPr>
          <w:bCs/>
          <w:color w:val="000000"/>
        </w:rPr>
      </w:pPr>
      <w:r>
        <w:rPr>
          <w:bCs/>
          <w:noProof/>
          <w:color w:val="000000"/>
          <w:lang w:val="en-US"/>
        </w:rPr>
        <w:drawing>
          <wp:inline distT="0" distB="0" distL="0" distR="0" wp14:anchorId="09908833" wp14:editId="798C8848">
            <wp:extent cx="1531620" cy="1188720"/>
            <wp:effectExtent l="76200" t="76200" r="125730" b="12573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620" cy="11887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B0F97AA" w14:textId="77777777" w:rsidR="009A0351" w:rsidRDefault="009A0351" w:rsidP="00762E35">
      <w:pPr>
        <w:spacing w:line="360" w:lineRule="auto"/>
        <w:jc w:val="center"/>
        <w:rPr>
          <w:bCs/>
          <w:color w:val="000000"/>
        </w:rPr>
      </w:pPr>
    </w:p>
    <w:p w14:paraId="0212FE98" w14:textId="18068482" w:rsidR="00762E35" w:rsidRDefault="00762E35" w:rsidP="00762E35">
      <w:pPr>
        <w:spacing w:line="360" w:lineRule="auto"/>
        <w:jc w:val="center"/>
        <w:rPr>
          <w:bCs/>
          <w:color w:val="000000"/>
        </w:rPr>
      </w:pPr>
      <w:r>
        <w:rPr>
          <w:bCs/>
          <w:color w:val="000000"/>
        </w:rPr>
        <w:t xml:space="preserve">Рисунок В.3 – Таблица </w:t>
      </w:r>
      <w:r w:rsidR="00481D14">
        <w:rPr>
          <w:bCs/>
          <w:color w:val="000000"/>
        </w:rPr>
        <w:t>Пользователь</w:t>
      </w:r>
    </w:p>
    <w:p w14:paraId="4D163EBA" w14:textId="697134B1" w:rsidR="00481D14" w:rsidRDefault="00481D14" w:rsidP="00762E35">
      <w:pPr>
        <w:spacing w:line="360" w:lineRule="auto"/>
        <w:jc w:val="center"/>
        <w:rPr>
          <w:bCs/>
          <w:color w:val="000000"/>
        </w:rPr>
      </w:pPr>
    </w:p>
    <w:p w14:paraId="36FF6350" w14:textId="42F9B234" w:rsidR="00481D14" w:rsidRDefault="00481D14" w:rsidP="00762E35">
      <w:pPr>
        <w:spacing w:line="360" w:lineRule="auto"/>
        <w:jc w:val="center"/>
        <w:rPr>
          <w:bCs/>
          <w:color w:val="000000"/>
        </w:rPr>
      </w:pPr>
      <w:r>
        <w:rPr>
          <w:bCs/>
          <w:noProof/>
          <w:color w:val="000000"/>
        </w:rPr>
        <w:drawing>
          <wp:inline distT="0" distB="0" distL="0" distR="0" wp14:anchorId="403917C2" wp14:editId="23EC946A">
            <wp:extent cx="5928360" cy="861060"/>
            <wp:effectExtent l="76200" t="76200" r="129540" b="12954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8610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6D7B3A8" w14:textId="0C1404BC" w:rsidR="00481D14" w:rsidRDefault="00481D14" w:rsidP="00762E35">
      <w:pPr>
        <w:spacing w:line="360" w:lineRule="auto"/>
        <w:jc w:val="center"/>
        <w:rPr>
          <w:bCs/>
          <w:color w:val="000000"/>
        </w:rPr>
      </w:pPr>
    </w:p>
    <w:p w14:paraId="77064575" w14:textId="55AE8DF4" w:rsidR="00481D14" w:rsidRPr="00762E35" w:rsidRDefault="00481D14" w:rsidP="00762E35">
      <w:pPr>
        <w:spacing w:line="360" w:lineRule="auto"/>
        <w:jc w:val="center"/>
        <w:rPr>
          <w:bCs/>
          <w:color w:val="000000"/>
        </w:rPr>
      </w:pPr>
      <w:r>
        <w:rPr>
          <w:bCs/>
          <w:color w:val="000000"/>
        </w:rPr>
        <w:t>Рисунок В.4 – Таблица Сотрудники</w:t>
      </w:r>
    </w:p>
    <w:p w14:paraId="51F48D58" w14:textId="0536F0F0" w:rsidR="00F32A17" w:rsidRPr="00B81AF6" w:rsidRDefault="00F32A17" w:rsidP="00762E35">
      <w:pPr>
        <w:jc w:val="center"/>
        <w:rPr>
          <w:b/>
          <w:color w:val="000000" w:themeColor="text1"/>
        </w:rPr>
      </w:pPr>
      <w:r>
        <w:rPr>
          <w:bCs/>
          <w:color w:val="000000"/>
        </w:rPr>
        <w:br w:type="page"/>
      </w:r>
      <w:r w:rsidRPr="00B81AF6">
        <w:rPr>
          <w:b/>
          <w:color w:val="000000" w:themeColor="text1"/>
        </w:rPr>
        <w:lastRenderedPageBreak/>
        <w:t xml:space="preserve">ПРИЛОЖЕНИЕ </w:t>
      </w:r>
      <w:r>
        <w:rPr>
          <w:b/>
          <w:color w:val="000000" w:themeColor="text1"/>
        </w:rPr>
        <w:t>Г</w:t>
      </w:r>
    </w:p>
    <w:p w14:paraId="2DDF4475" w14:textId="77777777" w:rsidR="00F32A17" w:rsidRDefault="00F32A17" w:rsidP="00F32A17">
      <w:pPr>
        <w:pStyle w:val="a8"/>
        <w:tabs>
          <w:tab w:val="left" w:pos="1134"/>
          <w:tab w:val="left" w:pos="8647"/>
        </w:tabs>
        <w:spacing w:line="360" w:lineRule="auto"/>
        <w:ind w:firstLine="0"/>
        <w:jc w:val="center"/>
        <w:rPr>
          <w:b/>
          <w:color w:val="000000" w:themeColor="text1"/>
        </w:rPr>
      </w:pPr>
      <w:r w:rsidRPr="00B81AF6">
        <w:rPr>
          <w:b/>
          <w:color w:val="000000" w:themeColor="text1"/>
        </w:rPr>
        <w:t>(Обязательное)</w:t>
      </w:r>
    </w:p>
    <w:p w14:paraId="69520E06" w14:textId="5DEFA123" w:rsidR="00F32A17" w:rsidRDefault="00762E35" w:rsidP="00F32A17">
      <w:pPr>
        <w:pStyle w:val="a8"/>
        <w:tabs>
          <w:tab w:val="left" w:pos="1134"/>
          <w:tab w:val="left" w:pos="8647"/>
        </w:tabs>
        <w:spacing w:line="360" w:lineRule="auto"/>
        <w:ind w:firstLine="0"/>
        <w:jc w:val="center"/>
        <w:rPr>
          <w:b/>
          <w:color w:val="000000" w:themeColor="text1"/>
        </w:rPr>
      </w:pPr>
      <w:r>
        <w:rPr>
          <w:b/>
          <w:color w:val="000000" w:themeColor="text1"/>
        </w:rPr>
        <w:t>Интерфейс программы</w:t>
      </w:r>
    </w:p>
    <w:p w14:paraId="5BECC8D4" w14:textId="0BF0EE00" w:rsidR="00F32A17" w:rsidRDefault="00F32A17" w:rsidP="008202CF">
      <w:pPr>
        <w:spacing w:line="360" w:lineRule="auto"/>
        <w:jc w:val="left"/>
        <w:rPr>
          <w:bCs/>
          <w:color w:val="000000"/>
        </w:rPr>
      </w:pPr>
    </w:p>
    <w:p w14:paraId="521D3DB0" w14:textId="0E5C3020" w:rsidR="00BE03B1" w:rsidRDefault="00B10246" w:rsidP="00545E52">
      <w:pPr>
        <w:spacing w:line="360" w:lineRule="auto"/>
        <w:jc w:val="center"/>
        <w:rPr>
          <w:bCs/>
          <w:color w:val="000000"/>
        </w:rPr>
      </w:pPr>
      <w:r>
        <w:rPr>
          <w:noProof/>
        </w:rPr>
        <w:drawing>
          <wp:inline distT="0" distB="0" distL="0" distR="0" wp14:anchorId="343D3DEE" wp14:editId="2DFDD6CB">
            <wp:extent cx="5935980" cy="3360420"/>
            <wp:effectExtent l="76200" t="76200" r="140970" b="12573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604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E647DAC" w14:textId="77777777" w:rsidR="009C74F8" w:rsidRDefault="009C74F8" w:rsidP="00545E52">
      <w:pPr>
        <w:spacing w:line="360" w:lineRule="auto"/>
        <w:jc w:val="center"/>
        <w:rPr>
          <w:bCs/>
          <w:color w:val="000000"/>
        </w:rPr>
      </w:pPr>
    </w:p>
    <w:p w14:paraId="0561E14A" w14:textId="25021773" w:rsidR="00F32A17" w:rsidRPr="009C74F8" w:rsidRDefault="00F32A17" w:rsidP="008202CF">
      <w:pPr>
        <w:jc w:val="center"/>
        <w:rPr>
          <w:bCs/>
          <w:color w:val="000000"/>
        </w:rPr>
      </w:pPr>
      <w:r>
        <w:rPr>
          <w:bCs/>
          <w:color w:val="000000"/>
        </w:rPr>
        <w:t>Рисунок Г.</w:t>
      </w:r>
      <w:r w:rsidR="009C74F8">
        <w:rPr>
          <w:bCs/>
          <w:color w:val="000000"/>
        </w:rPr>
        <w:t>1</w:t>
      </w:r>
      <w:r>
        <w:rPr>
          <w:bCs/>
          <w:color w:val="000000"/>
        </w:rPr>
        <w:t xml:space="preserve"> – </w:t>
      </w:r>
      <w:r w:rsidR="009C74F8">
        <w:rPr>
          <w:bCs/>
          <w:color w:val="000000"/>
        </w:rPr>
        <w:t>Экран «</w:t>
      </w:r>
      <w:r w:rsidR="00B10246">
        <w:rPr>
          <w:bCs/>
          <w:color w:val="000000"/>
        </w:rPr>
        <w:t>Вход</w:t>
      </w:r>
      <w:r w:rsidR="009C74F8">
        <w:rPr>
          <w:bCs/>
          <w:color w:val="000000"/>
        </w:rPr>
        <w:t>»</w:t>
      </w:r>
    </w:p>
    <w:p w14:paraId="2A6F3616" w14:textId="58CE75EE" w:rsidR="009C74F8" w:rsidRDefault="009C74F8">
      <w:pPr>
        <w:jc w:val="left"/>
        <w:rPr>
          <w:b/>
          <w:color w:val="000000"/>
        </w:rPr>
      </w:pPr>
      <w:r>
        <w:rPr>
          <w:b/>
          <w:color w:val="000000"/>
        </w:rPr>
        <w:br w:type="page"/>
      </w:r>
    </w:p>
    <w:p w14:paraId="13AAF48B" w14:textId="72D2A22A" w:rsidR="009C74F8" w:rsidRPr="009C74F8" w:rsidRDefault="00B10246" w:rsidP="009C74F8">
      <w:pPr>
        <w:spacing w:line="360" w:lineRule="auto"/>
        <w:jc w:val="right"/>
        <w:rPr>
          <w:b/>
          <w:color w:val="000000"/>
        </w:rPr>
      </w:pPr>
      <w:r>
        <w:rPr>
          <w:b/>
          <w:color w:val="000000"/>
        </w:rPr>
        <w:lastRenderedPageBreak/>
        <w:t>Окончание</w:t>
      </w:r>
      <w:r w:rsidR="009C74F8">
        <w:rPr>
          <w:b/>
          <w:color w:val="000000"/>
        </w:rPr>
        <w:t xml:space="preserve"> приложения Г</w:t>
      </w:r>
    </w:p>
    <w:p w14:paraId="038F0E12" w14:textId="1A255FAA" w:rsidR="009667AE" w:rsidRDefault="009667AE" w:rsidP="00545E52">
      <w:pPr>
        <w:spacing w:line="360" w:lineRule="auto"/>
        <w:rPr>
          <w:b/>
          <w:color w:val="000000"/>
        </w:rPr>
      </w:pPr>
    </w:p>
    <w:p w14:paraId="26D3C7C3" w14:textId="38F1F7D2" w:rsidR="009C74F8" w:rsidRDefault="00B10246" w:rsidP="009C74F8">
      <w:pPr>
        <w:spacing w:line="360" w:lineRule="auto"/>
        <w:jc w:val="center"/>
        <w:rPr>
          <w:bCs/>
          <w:color w:val="000000"/>
        </w:rPr>
      </w:pPr>
      <w:r>
        <w:rPr>
          <w:rFonts w:eastAsia="Calibri"/>
          <w:b/>
          <w:bCs/>
          <w:i/>
          <w:noProof/>
          <w:color w:val="000000" w:themeColor="text1"/>
          <w:lang w:val="en-US"/>
        </w:rPr>
        <w:drawing>
          <wp:inline distT="0" distB="0" distL="0" distR="0" wp14:anchorId="78FD3837" wp14:editId="0306DA51">
            <wp:extent cx="5935980" cy="3360420"/>
            <wp:effectExtent l="0" t="0" r="762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03DB8" w14:textId="5313BE5C" w:rsidR="009C74F8" w:rsidRDefault="009C74F8" w:rsidP="009C74F8">
      <w:pPr>
        <w:spacing w:line="360" w:lineRule="auto"/>
        <w:jc w:val="center"/>
        <w:rPr>
          <w:bCs/>
          <w:color w:val="000000"/>
        </w:rPr>
      </w:pPr>
    </w:p>
    <w:p w14:paraId="377AC150" w14:textId="6368C8EA" w:rsidR="009C74F8" w:rsidRPr="00D1393C" w:rsidRDefault="009C74F8" w:rsidP="009C74F8">
      <w:pPr>
        <w:spacing w:line="360" w:lineRule="auto"/>
        <w:jc w:val="center"/>
        <w:rPr>
          <w:bCs/>
          <w:color w:val="000000"/>
        </w:rPr>
      </w:pPr>
      <w:r>
        <w:rPr>
          <w:bCs/>
          <w:color w:val="000000"/>
        </w:rPr>
        <w:t xml:space="preserve">Рисунок Г.2 – Экран </w:t>
      </w:r>
      <w:r w:rsidR="00B10246">
        <w:rPr>
          <w:bCs/>
          <w:color w:val="000000"/>
        </w:rPr>
        <w:t>«Сотрудники»</w:t>
      </w:r>
    </w:p>
    <w:p w14:paraId="64CBAC16" w14:textId="7495ACC5" w:rsidR="009C74F8" w:rsidRDefault="009C74F8">
      <w:pPr>
        <w:jc w:val="left"/>
        <w:rPr>
          <w:bCs/>
          <w:color w:val="000000"/>
        </w:rPr>
      </w:pPr>
      <w:r>
        <w:rPr>
          <w:bCs/>
          <w:color w:val="000000"/>
        </w:rPr>
        <w:br w:type="page"/>
      </w:r>
    </w:p>
    <w:p w14:paraId="75178CFE" w14:textId="6AD53EA4" w:rsidR="009667AE" w:rsidRPr="00A143BB" w:rsidRDefault="009667AE" w:rsidP="009667AE">
      <w:pPr>
        <w:spacing w:line="360" w:lineRule="auto"/>
        <w:jc w:val="center"/>
        <w:rPr>
          <w:b/>
          <w:color w:val="000000" w:themeColor="text1"/>
        </w:rPr>
      </w:pPr>
      <w:r w:rsidRPr="00B81AF6">
        <w:rPr>
          <w:b/>
          <w:color w:val="000000" w:themeColor="text1"/>
        </w:rPr>
        <w:lastRenderedPageBreak/>
        <w:t xml:space="preserve">ПРИЛОЖЕНИЕ </w:t>
      </w:r>
      <w:r w:rsidR="00D8177E">
        <w:rPr>
          <w:b/>
          <w:color w:val="000000" w:themeColor="text1"/>
        </w:rPr>
        <w:t>Д</w:t>
      </w:r>
    </w:p>
    <w:p w14:paraId="2388F1CC" w14:textId="77777777" w:rsidR="009667AE" w:rsidRPr="00B81AF6" w:rsidRDefault="009667AE" w:rsidP="009667AE">
      <w:pPr>
        <w:pStyle w:val="a8"/>
        <w:tabs>
          <w:tab w:val="left" w:pos="1134"/>
          <w:tab w:val="left" w:pos="8647"/>
        </w:tabs>
        <w:spacing w:line="360" w:lineRule="auto"/>
        <w:ind w:firstLine="0"/>
        <w:jc w:val="center"/>
        <w:rPr>
          <w:b/>
          <w:color w:val="000000" w:themeColor="text1"/>
        </w:rPr>
      </w:pPr>
      <w:r w:rsidRPr="00B81AF6">
        <w:rPr>
          <w:b/>
          <w:color w:val="000000" w:themeColor="text1"/>
        </w:rPr>
        <w:t>(Обязательное)</w:t>
      </w:r>
    </w:p>
    <w:p w14:paraId="465722A2" w14:textId="23A6024D" w:rsidR="001030D3" w:rsidRDefault="00762E35" w:rsidP="001030D3">
      <w:pPr>
        <w:spacing w:line="360" w:lineRule="auto"/>
        <w:jc w:val="center"/>
        <w:rPr>
          <w:b/>
          <w:color w:val="000000"/>
        </w:rPr>
      </w:pPr>
      <w:r>
        <w:rPr>
          <w:b/>
          <w:color w:val="000000"/>
        </w:rPr>
        <w:t>Тестирование</w:t>
      </w:r>
    </w:p>
    <w:p w14:paraId="38534962" w14:textId="32B31559" w:rsidR="008202CF" w:rsidRDefault="008202CF" w:rsidP="00762E35">
      <w:pPr>
        <w:spacing w:line="360" w:lineRule="auto"/>
        <w:jc w:val="left"/>
        <w:rPr>
          <w:bCs/>
          <w:color w:val="000000"/>
        </w:rPr>
      </w:pPr>
    </w:p>
    <w:p w14:paraId="2E346484" w14:textId="6B3112F4" w:rsidR="008202CF" w:rsidRPr="00A143BB" w:rsidRDefault="00762E35" w:rsidP="00762E35">
      <w:pPr>
        <w:spacing w:line="360" w:lineRule="auto"/>
        <w:rPr>
          <w:bCs/>
          <w:color w:val="000000"/>
        </w:rPr>
      </w:pPr>
      <w:r w:rsidRPr="00762E35">
        <w:rPr>
          <w:bCs/>
          <w:color w:val="000000"/>
          <w:spacing w:val="32"/>
        </w:rPr>
        <w:t>Таблица Д.1</w:t>
      </w:r>
      <w:r>
        <w:rPr>
          <w:bCs/>
          <w:color w:val="000000"/>
        </w:rPr>
        <w:t xml:space="preserve"> – Тест-кейс №1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3054"/>
        <w:gridCol w:w="6290"/>
      </w:tblGrid>
      <w:tr w:rsidR="00762E35" w14:paraId="5D74F065" w14:textId="77777777" w:rsidTr="00F736EF">
        <w:tc>
          <w:tcPr>
            <w:tcW w:w="3054" w:type="dxa"/>
            <w:shd w:val="clear" w:color="auto" w:fill="EDEDED" w:themeFill="accent3" w:themeFillTint="33"/>
          </w:tcPr>
          <w:p w14:paraId="591CEC32" w14:textId="77777777" w:rsidR="00762E35" w:rsidRPr="00EA6365" w:rsidRDefault="00762E35" w:rsidP="00DF28B2">
            <w:pPr>
              <w:spacing w:line="360" w:lineRule="auto"/>
              <w:rPr>
                <w:i/>
                <w:iCs/>
                <w:noProof/>
                <w:sz w:val="24"/>
                <w:szCs w:val="18"/>
              </w:rPr>
            </w:pPr>
            <w:r w:rsidRPr="00EA6365">
              <w:rPr>
                <w:iCs/>
                <w:noProof/>
                <w:sz w:val="24"/>
                <w:szCs w:val="18"/>
              </w:rPr>
              <w:t>Наименование</w:t>
            </w:r>
          </w:p>
        </w:tc>
        <w:tc>
          <w:tcPr>
            <w:tcW w:w="6290" w:type="dxa"/>
            <w:shd w:val="clear" w:color="auto" w:fill="EDEDED" w:themeFill="accent3" w:themeFillTint="33"/>
          </w:tcPr>
          <w:p w14:paraId="459E1ABF" w14:textId="77777777" w:rsidR="00762E35" w:rsidRPr="00EA6365" w:rsidRDefault="00762E35" w:rsidP="00DF28B2">
            <w:pPr>
              <w:spacing w:line="360" w:lineRule="auto"/>
              <w:rPr>
                <w:i/>
                <w:iCs/>
                <w:noProof/>
                <w:sz w:val="24"/>
                <w:szCs w:val="18"/>
              </w:rPr>
            </w:pPr>
            <w:r w:rsidRPr="00EA6365">
              <w:rPr>
                <w:iCs/>
                <w:noProof/>
                <w:sz w:val="24"/>
                <w:szCs w:val="18"/>
              </w:rPr>
              <w:t>Описание</w:t>
            </w:r>
          </w:p>
        </w:tc>
      </w:tr>
      <w:tr w:rsidR="00762E35" w14:paraId="7D9AC1B8" w14:textId="77777777" w:rsidTr="00F736EF">
        <w:tc>
          <w:tcPr>
            <w:tcW w:w="3054" w:type="dxa"/>
            <w:shd w:val="clear" w:color="auto" w:fill="EDEDED" w:themeFill="accent3" w:themeFillTint="33"/>
          </w:tcPr>
          <w:p w14:paraId="6A3738D1" w14:textId="77777777" w:rsidR="00762E35" w:rsidRPr="00EA6365" w:rsidRDefault="00762E35" w:rsidP="00DF28B2">
            <w:pPr>
              <w:spacing w:line="360" w:lineRule="auto"/>
              <w:rPr>
                <w:i/>
                <w:iCs/>
                <w:noProof/>
                <w:sz w:val="24"/>
                <w:szCs w:val="18"/>
              </w:rPr>
            </w:pPr>
            <w:r w:rsidRPr="00EA6365">
              <w:rPr>
                <w:iCs/>
                <w:noProof/>
                <w:sz w:val="24"/>
                <w:szCs w:val="18"/>
              </w:rPr>
              <w:t>Наимменование проекта</w:t>
            </w:r>
          </w:p>
        </w:tc>
        <w:tc>
          <w:tcPr>
            <w:tcW w:w="6290" w:type="dxa"/>
          </w:tcPr>
          <w:p w14:paraId="638B99DE" w14:textId="0C94C915" w:rsidR="00762E35" w:rsidRPr="00E542FE" w:rsidRDefault="00E542FE" w:rsidP="00DF28B2">
            <w:pPr>
              <w:spacing w:line="360" w:lineRule="auto"/>
              <w:rPr>
                <w:noProof/>
                <w:sz w:val="24"/>
                <w:szCs w:val="18"/>
                <w:lang w:val="en-US"/>
              </w:rPr>
            </w:pPr>
            <w:r>
              <w:rPr>
                <w:noProof/>
                <w:sz w:val="24"/>
                <w:szCs w:val="18"/>
                <w:lang w:val="en-US"/>
              </w:rPr>
              <w:t>PPM.05</w:t>
            </w:r>
          </w:p>
        </w:tc>
      </w:tr>
      <w:tr w:rsidR="00762E35" w14:paraId="6516EB91" w14:textId="77777777" w:rsidTr="00F736EF">
        <w:tc>
          <w:tcPr>
            <w:tcW w:w="3054" w:type="dxa"/>
            <w:shd w:val="clear" w:color="auto" w:fill="EDEDED" w:themeFill="accent3" w:themeFillTint="33"/>
          </w:tcPr>
          <w:p w14:paraId="3506BB83" w14:textId="77777777" w:rsidR="00762E35" w:rsidRPr="00EA6365" w:rsidRDefault="00762E35" w:rsidP="00DF28B2">
            <w:pPr>
              <w:spacing w:line="360" w:lineRule="auto"/>
              <w:rPr>
                <w:i/>
                <w:iCs/>
                <w:noProof/>
                <w:sz w:val="24"/>
                <w:szCs w:val="18"/>
              </w:rPr>
            </w:pPr>
            <w:r w:rsidRPr="00EA6365">
              <w:rPr>
                <w:iCs/>
                <w:noProof/>
                <w:sz w:val="24"/>
                <w:szCs w:val="18"/>
              </w:rPr>
              <w:t xml:space="preserve">Имя </w:t>
            </w:r>
            <w:r w:rsidRPr="00FB3088">
              <w:rPr>
                <w:iCs/>
                <w:noProof/>
                <w:sz w:val="24"/>
                <w:szCs w:val="18"/>
              </w:rPr>
              <w:t>тестировщика</w:t>
            </w:r>
          </w:p>
        </w:tc>
        <w:tc>
          <w:tcPr>
            <w:tcW w:w="6290" w:type="dxa"/>
          </w:tcPr>
          <w:p w14:paraId="5E545A3E" w14:textId="5D2B2627" w:rsidR="00762E35" w:rsidRPr="00E542FE" w:rsidRDefault="00E542FE" w:rsidP="00DF28B2">
            <w:pPr>
              <w:spacing w:line="360" w:lineRule="auto"/>
              <w:rPr>
                <w:noProof/>
                <w:sz w:val="24"/>
                <w:szCs w:val="18"/>
              </w:rPr>
            </w:pPr>
            <w:r>
              <w:rPr>
                <w:noProof/>
                <w:sz w:val="24"/>
                <w:szCs w:val="18"/>
              </w:rPr>
              <w:t>Глушко Артём</w:t>
            </w:r>
          </w:p>
        </w:tc>
      </w:tr>
      <w:tr w:rsidR="00762E35" w14:paraId="571BBCCC" w14:textId="77777777" w:rsidTr="00F736EF">
        <w:tc>
          <w:tcPr>
            <w:tcW w:w="3054" w:type="dxa"/>
            <w:shd w:val="clear" w:color="auto" w:fill="EDEDED" w:themeFill="accent3" w:themeFillTint="33"/>
          </w:tcPr>
          <w:p w14:paraId="3B57FADC" w14:textId="77777777" w:rsidR="00762E35" w:rsidRPr="00EA6365" w:rsidRDefault="00762E35" w:rsidP="00DF28B2">
            <w:pPr>
              <w:spacing w:line="360" w:lineRule="auto"/>
              <w:rPr>
                <w:i/>
                <w:iCs/>
                <w:noProof/>
                <w:sz w:val="24"/>
                <w:szCs w:val="18"/>
              </w:rPr>
            </w:pPr>
            <w:r w:rsidRPr="00EA6365">
              <w:rPr>
                <w:iCs/>
                <w:noProof/>
                <w:sz w:val="24"/>
                <w:szCs w:val="18"/>
              </w:rPr>
              <w:t>Дата тестирования</w:t>
            </w:r>
          </w:p>
        </w:tc>
        <w:tc>
          <w:tcPr>
            <w:tcW w:w="6290" w:type="dxa"/>
          </w:tcPr>
          <w:p w14:paraId="393F93F4" w14:textId="7B6C05AC" w:rsidR="00762E35" w:rsidRPr="00EA6365" w:rsidRDefault="00E542FE" w:rsidP="00DF28B2">
            <w:pPr>
              <w:spacing w:line="360" w:lineRule="auto"/>
              <w:rPr>
                <w:i/>
                <w:iCs/>
                <w:noProof/>
                <w:sz w:val="24"/>
                <w:szCs w:val="18"/>
              </w:rPr>
            </w:pPr>
            <w:r>
              <w:rPr>
                <w:iCs/>
                <w:noProof/>
                <w:sz w:val="24"/>
                <w:szCs w:val="18"/>
              </w:rPr>
              <w:t>16</w:t>
            </w:r>
            <w:r w:rsidR="00762E35">
              <w:rPr>
                <w:iCs/>
                <w:noProof/>
                <w:sz w:val="24"/>
                <w:szCs w:val="18"/>
              </w:rPr>
              <w:t>.0</w:t>
            </w:r>
            <w:r>
              <w:rPr>
                <w:iCs/>
                <w:noProof/>
                <w:sz w:val="24"/>
                <w:szCs w:val="18"/>
              </w:rPr>
              <w:t>6</w:t>
            </w:r>
            <w:r w:rsidR="00762E35">
              <w:rPr>
                <w:iCs/>
                <w:noProof/>
                <w:sz w:val="24"/>
                <w:szCs w:val="18"/>
              </w:rPr>
              <w:t>.24</w:t>
            </w:r>
          </w:p>
        </w:tc>
      </w:tr>
      <w:tr w:rsidR="00762E35" w14:paraId="237AF30B" w14:textId="77777777" w:rsidTr="00F736EF">
        <w:tc>
          <w:tcPr>
            <w:tcW w:w="3054" w:type="dxa"/>
            <w:shd w:val="clear" w:color="auto" w:fill="EDEDED" w:themeFill="accent3" w:themeFillTint="33"/>
          </w:tcPr>
          <w:p w14:paraId="5E26D10C" w14:textId="77777777" w:rsidR="00762E35" w:rsidRPr="00EA6365" w:rsidRDefault="00762E35" w:rsidP="00DF28B2">
            <w:pPr>
              <w:spacing w:line="360" w:lineRule="auto"/>
              <w:rPr>
                <w:i/>
                <w:iCs/>
                <w:noProof/>
                <w:sz w:val="24"/>
                <w:szCs w:val="18"/>
              </w:rPr>
            </w:pPr>
            <w:r w:rsidRPr="00EA6365">
              <w:rPr>
                <w:iCs/>
                <w:noProof/>
                <w:sz w:val="24"/>
                <w:szCs w:val="18"/>
              </w:rPr>
              <w:t>Название тестирования</w:t>
            </w:r>
          </w:p>
        </w:tc>
        <w:tc>
          <w:tcPr>
            <w:tcW w:w="6290" w:type="dxa"/>
          </w:tcPr>
          <w:p w14:paraId="122EABA1" w14:textId="19B1732B" w:rsidR="00762E35" w:rsidRPr="004F14C2" w:rsidRDefault="00F736EF" w:rsidP="00DF28B2">
            <w:pPr>
              <w:spacing w:line="360" w:lineRule="auto"/>
              <w:rPr>
                <w:i/>
                <w:iCs/>
                <w:noProof/>
                <w:sz w:val="24"/>
                <w:szCs w:val="18"/>
              </w:rPr>
            </w:pPr>
            <w:r>
              <w:rPr>
                <w:iCs/>
                <w:noProof/>
                <w:sz w:val="24"/>
                <w:szCs w:val="18"/>
              </w:rPr>
              <w:t>Аворизация</w:t>
            </w:r>
          </w:p>
        </w:tc>
      </w:tr>
      <w:tr w:rsidR="00762E35" w14:paraId="23E76A87" w14:textId="77777777" w:rsidTr="00F736EF">
        <w:tc>
          <w:tcPr>
            <w:tcW w:w="3054" w:type="dxa"/>
            <w:shd w:val="clear" w:color="auto" w:fill="EDEDED" w:themeFill="accent3" w:themeFillTint="33"/>
          </w:tcPr>
          <w:p w14:paraId="3ECA9F46" w14:textId="77777777" w:rsidR="00762E35" w:rsidRPr="00EA6365" w:rsidRDefault="00762E35" w:rsidP="00DF28B2">
            <w:pPr>
              <w:spacing w:line="360" w:lineRule="auto"/>
              <w:rPr>
                <w:i/>
                <w:iCs/>
                <w:noProof/>
                <w:sz w:val="24"/>
                <w:szCs w:val="18"/>
              </w:rPr>
            </w:pPr>
            <w:r w:rsidRPr="00EA6365">
              <w:rPr>
                <w:iCs/>
                <w:noProof/>
                <w:sz w:val="24"/>
                <w:szCs w:val="18"/>
              </w:rPr>
              <w:t>Шаги тестирования</w:t>
            </w:r>
          </w:p>
        </w:tc>
        <w:tc>
          <w:tcPr>
            <w:tcW w:w="6290" w:type="dxa"/>
          </w:tcPr>
          <w:p w14:paraId="2AC97069" w14:textId="77777777" w:rsidR="00F736EF" w:rsidRPr="00853A94" w:rsidRDefault="00F736EF" w:rsidP="00F736EF">
            <w:pPr>
              <w:numPr>
                <w:ilvl w:val="0"/>
                <w:numId w:val="23"/>
              </w:numPr>
              <w:spacing w:line="360" w:lineRule="auto"/>
              <w:ind w:left="316"/>
              <w:contextualSpacing/>
              <w:rPr>
                <w:i/>
                <w:iCs/>
                <w:noProof/>
                <w:sz w:val="24"/>
                <w:szCs w:val="18"/>
              </w:rPr>
            </w:pPr>
            <w:r w:rsidRPr="00853A94">
              <w:rPr>
                <w:iCs/>
                <w:noProof/>
                <w:sz w:val="24"/>
                <w:szCs w:val="18"/>
              </w:rPr>
              <w:t>Открыть приложение.</w:t>
            </w:r>
          </w:p>
          <w:p w14:paraId="0CEA2B20" w14:textId="77777777" w:rsidR="00F736EF" w:rsidRPr="001F6CE0" w:rsidRDefault="00F736EF" w:rsidP="00F736EF">
            <w:pPr>
              <w:numPr>
                <w:ilvl w:val="0"/>
                <w:numId w:val="23"/>
              </w:numPr>
              <w:spacing w:line="360" w:lineRule="auto"/>
              <w:ind w:left="316"/>
              <w:contextualSpacing/>
              <w:rPr>
                <w:i/>
                <w:iCs/>
                <w:noProof/>
                <w:sz w:val="24"/>
                <w:szCs w:val="18"/>
              </w:rPr>
            </w:pPr>
            <w:r>
              <w:rPr>
                <w:iCs/>
                <w:noProof/>
                <w:sz w:val="24"/>
                <w:szCs w:val="18"/>
              </w:rPr>
              <w:t>Ввести логин и пароль</w:t>
            </w:r>
            <w:r w:rsidRPr="00853A94">
              <w:rPr>
                <w:iCs/>
                <w:noProof/>
                <w:sz w:val="24"/>
                <w:szCs w:val="18"/>
              </w:rPr>
              <w:t>.</w:t>
            </w:r>
          </w:p>
          <w:p w14:paraId="1876E2CC" w14:textId="0E852496" w:rsidR="00762E35" w:rsidRPr="0087264C" w:rsidRDefault="00F736EF" w:rsidP="00F736EF">
            <w:pPr>
              <w:pStyle w:val="af1"/>
              <w:numPr>
                <w:ilvl w:val="0"/>
                <w:numId w:val="23"/>
              </w:numPr>
              <w:spacing w:line="360" w:lineRule="auto"/>
              <w:ind w:left="316"/>
              <w:rPr>
                <w:i/>
                <w:iCs/>
                <w:noProof/>
                <w:sz w:val="24"/>
                <w:szCs w:val="18"/>
              </w:rPr>
            </w:pPr>
            <w:r w:rsidRPr="00853A94">
              <w:rPr>
                <w:iCs/>
                <w:noProof/>
                <w:sz w:val="24"/>
                <w:szCs w:val="18"/>
              </w:rPr>
              <w:t>Нахать кнопку «</w:t>
            </w:r>
            <w:r>
              <w:rPr>
                <w:iCs/>
                <w:noProof/>
                <w:sz w:val="24"/>
                <w:szCs w:val="18"/>
              </w:rPr>
              <w:t>Войти</w:t>
            </w:r>
            <w:r w:rsidRPr="00853A94">
              <w:rPr>
                <w:iCs/>
                <w:noProof/>
                <w:sz w:val="24"/>
                <w:szCs w:val="18"/>
              </w:rPr>
              <w:t>».</w:t>
            </w:r>
          </w:p>
        </w:tc>
      </w:tr>
      <w:tr w:rsidR="00F736EF" w14:paraId="7E870735" w14:textId="77777777" w:rsidTr="00F736EF">
        <w:tc>
          <w:tcPr>
            <w:tcW w:w="3054" w:type="dxa"/>
            <w:shd w:val="clear" w:color="auto" w:fill="EDEDED" w:themeFill="accent3" w:themeFillTint="33"/>
          </w:tcPr>
          <w:p w14:paraId="7FEE7C47" w14:textId="6E9E22C9" w:rsidR="00F736EF" w:rsidRPr="00EA6365" w:rsidRDefault="00F736EF" w:rsidP="00F736EF">
            <w:pPr>
              <w:spacing w:line="360" w:lineRule="auto"/>
              <w:rPr>
                <w:i/>
                <w:iCs/>
                <w:noProof/>
                <w:sz w:val="24"/>
                <w:szCs w:val="18"/>
              </w:rPr>
            </w:pPr>
            <w:r>
              <w:rPr>
                <w:iCs/>
                <w:noProof/>
                <w:sz w:val="24"/>
                <w:szCs w:val="18"/>
              </w:rPr>
              <w:t>Данные тестирования</w:t>
            </w:r>
          </w:p>
        </w:tc>
        <w:tc>
          <w:tcPr>
            <w:tcW w:w="6290" w:type="dxa"/>
          </w:tcPr>
          <w:p w14:paraId="55E1A55E" w14:textId="77777777" w:rsidR="00F736EF" w:rsidRPr="001F6CE0" w:rsidRDefault="00F736EF" w:rsidP="00F736EF">
            <w:pPr>
              <w:spacing w:line="360" w:lineRule="auto"/>
              <w:contextualSpacing/>
              <w:rPr>
                <w:i/>
                <w:iCs/>
                <w:noProof/>
                <w:sz w:val="24"/>
                <w:szCs w:val="18"/>
              </w:rPr>
            </w:pPr>
            <w:r>
              <w:rPr>
                <w:iCs/>
                <w:noProof/>
                <w:sz w:val="24"/>
                <w:szCs w:val="18"/>
              </w:rPr>
              <w:t xml:space="preserve">«Логин» – </w:t>
            </w:r>
            <w:r>
              <w:rPr>
                <w:iCs/>
                <w:noProof/>
                <w:sz w:val="24"/>
                <w:szCs w:val="18"/>
                <w:lang w:val="en-US"/>
              </w:rPr>
              <w:t>Admin</w:t>
            </w:r>
            <w:r>
              <w:rPr>
                <w:iCs/>
                <w:noProof/>
                <w:sz w:val="24"/>
                <w:szCs w:val="18"/>
              </w:rPr>
              <w:t>1</w:t>
            </w:r>
          </w:p>
          <w:p w14:paraId="7B22BBAE" w14:textId="4C91FC56" w:rsidR="00F736EF" w:rsidRPr="00762E35" w:rsidRDefault="00F736EF" w:rsidP="00F736EF">
            <w:pPr>
              <w:spacing w:line="360" w:lineRule="auto"/>
              <w:rPr>
                <w:i/>
                <w:iCs/>
                <w:noProof/>
                <w:sz w:val="24"/>
                <w:szCs w:val="18"/>
              </w:rPr>
            </w:pPr>
            <w:r>
              <w:rPr>
                <w:iCs/>
                <w:noProof/>
                <w:sz w:val="24"/>
                <w:szCs w:val="18"/>
              </w:rPr>
              <w:t>«Пароль» –</w:t>
            </w:r>
            <w:r>
              <w:rPr>
                <w:iCs/>
                <w:noProof/>
                <w:sz w:val="24"/>
                <w:szCs w:val="18"/>
                <w:lang w:val="en-US"/>
              </w:rPr>
              <w:t xml:space="preserve"> Admin</w:t>
            </w:r>
            <w:r>
              <w:rPr>
                <w:iCs/>
                <w:noProof/>
                <w:sz w:val="24"/>
                <w:szCs w:val="18"/>
              </w:rPr>
              <w:t>1</w:t>
            </w:r>
          </w:p>
        </w:tc>
      </w:tr>
      <w:tr w:rsidR="00F736EF" w14:paraId="7F6E6E68" w14:textId="77777777" w:rsidTr="00F736EF">
        <w:tc>
          <w:tcPr>
            <w:tcW w:w="3054" w:type="dxa"/>
            <w:shd w:val="clear" w:color="auto" w:fill="EDEDED" w:themeFill="accent3" w:themeFillTint="33"/>
          </w:tcPr>
          <w:p w14:paraId="1D2C65FB" w14:textId="2FA0F69D" w:rsidR="00F736EF" w:rsidRPr="00EA6365" w:rsidRDefault="00F736EF" w:rsidP="00F736EF">
            <w:pPr>
              <w:spacing w:line="360" w:lineRule="auto"/>
              <w:rPr>
                <w:i/>
                <w:iCs/>
                <w:noProof/>
                <w:sz w:val="24"/>
                <w:szCs w:val="18"/>
              </w:rPr>
            </w:pPr>
            <w:r w:rsidRPr="00853A94">
              <w:rPr>
                <w:iCs/>
                <w:noProof/>
                <w:sz w:val="24"/>
                <w:szCs w:val="18"/>
              </w:rPr>
              <w:t>Ожидаемый результат</w:t>
            </w:r>
          </w:p>
        </w:tc>
        <w:tc>
          <w:tcPr>
            <w:tcW w:w="6290" w:type="dxa"/>
          </w:tcPr>
          <w:p w14:paraId="4B510D0C" w14:textId="7009C708" w:rsidR="00F736EF" w:rsidRPr="00762E35" w:rsidRDefault="00F736EF" w:rsidP="00F736EF">
            <w:pPr>
              <w:spacing w:line="360" w:lineRule="auto"/>
              <w:rPr>
                <w:i/>
                <w:iCs/>
                <w:noProof/>
                <w:sz w:val="24"/>
                <w:szCs w:val="18"/>
              </w:rPr>
            </w:pPr>
            <w:r>
              <w:rPr>
                <w:iCs/>
                <w:noProof/>
                <w:sz w:val="24"/>
                <w:szCs w:val="18"/>
              </w:rPr>
              <w:t>Пользователь авторизовался.</w:t>
            </w:r>
          </w:p>
        </w:tc>
      </w:tr>
      <w:tr w:rsidR="00F736EF" w14:paraId="0CF0F1BD" w14:textId="77777777" w:rsidTr="00F736EF">
        <w:tc>
          <w:tcPr>
            <w:tcW w:w="3054" w:type="dxa"/>
            <w:shd w:val="clear" w:color="auto" w:fill="EDEDED" w:themeFill="accent3" w:themeFillTint="33"/>
          </w:tcPr>
          <w:p w14:paraId="2F2F4218" w14:textId="65561A70" w:rsidR="00F736EF" w:rsidRPr="00853A94" w:rsidRDefault="00F736EF" w:rsidP="00F736EF">
            <w:pPr>
              <w:spacing w:line="360" w:lineRule="auto"/>
              <w:rPr>
                <w:iCs/>
                <w:noProof/>
                <w:sz w:val="24"/>
                <w:szCs w:val="18"/>
              </w:rPr>
            </w:pPr>
            <w:r w:rsidRPr="00853A94">
              <w:rPr>
                <w:iCs/>
                <w:noProof/>
                <w:sz w:val="24"/>
                <w:szCs w:val="18"/>
              </w:rPr>
              <w:t>Фактический результат</w:t>
            </w:r>
          </w:p>
        </w:tc>
        <w:tc>
          <w:tcPr>
            <w:tcW w:w="6290" w:type="dxa"/>
          </w:tcPr>
          <w:p w14:paraId="43075FBF" w14:textId="0444619F" w:rsidR="00F736EF" w:rsidRDefault="00F736EF" w:rsidP="00F736EF">
            <w:pPr>
              <w:spacing w:line="360" w:lineRule="auto"/>
              <w:rPr>
                <w:iCs/>
                <w:noProof/>
                <w:sz w:val="24"/>
                <w:szCs w:val="18"/>
              </w:rPr>
            </w:pPr>
            <w:r>
              <w:rPr>
                <w:iCs/>
                <w:noProof/>
                <w:sz w:val="24"/>
                <w:szCs w:val="18"/>
              </w:rPr>
              <w:t>Пользователь авторизовался</w:t>
            </w:r>
            <w:r w:rsidRPr="00853A94">
              <w:rPr>
                <w:iCs/>
                <w:noProof/>
                <w:sz w:val="24"/>
                <w:szCs w:val="18"/>
              </w:rPr>
              <w:t>.</w:t>
            </w:r>
          </w:p>
        </w:tc>
      </w:tr>
    </w:tbl>
    <w:p w14:paraId="6CC2E7B2" w14:textId="06B32EEE" w:rsidR="008202CF" w:rsidRDefault="008202CF" w:rsidP="008202CF">
      <w:pPr>
        <w:spacing w:line="360" w:lineRule="auto"/>
        <w:jc w:val="center"/>
        <w:rPr>
          <w:bCs/>
          <w:color w:val="000000"/>
        </w:rPr>
      </w:pPr>
    </w:p>
    <w:p w14:paraId="231C0E52" w14:textId="2BA2E4C4" w:rsidR="00762E35" w:rsidRPr="00A143BB" w:rsidRDefault="00762E35" w:rsidP="00762E35">
      <w:pPr>
        <w:spacing w:line="360" w:lineRule="auto"/>
        <w:rPr>
          <w:bCs/>
          <w:color w:val="000000"/>
        </w:rPr>
      </w:pPr>
      <w:r w:rsidRPr="00762E35">
        <w:rPr>
          <w:bCs/>
          <w:color w:val="000000"/>
          <w:spacing w:val="32"/>
        </w:rPr>
        <w:t>Таблица Д.2</w:t>
      </w:r>
      <w:r>
        <w:rPr>
          <w:bCs/>
          <w:color w:val="000000"/>
        </w:rPr>
        <w:t xml:space="preserve"> – Тест-кейс №2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3053"/>
        <w:gridCol w:w="6291"/>
      </w:tblGrid>
      <w:tr w:rsidR="00762E35" w14:paraId="66D3E8CA" w14:textId="77777777" w:rsidTr="00E542FE">
        <w:tc>
          <w:tcPr>
            <w:tcW w:w="3053" w:type="dxa"/>
            <w:shd w:val="clear" w:color="auto" w:fill="EDEDED" w:themeFill="accent3" w:themeFillTint="33"/>
          </w:tcPr>
          <w:p w14:paraId="54B11107" w14:textId="77777777" w:rsidR="00762E35" w:rsidRPr="00EA6365" w:rsidRDefault="00762E35" w:rsidP="00DF28B2">
            <w:pPr>
              <w:spacing w:line="360" w:lineRule="auto"/>
              <w:rPr>
                <w:i/>
                <w:iCs/>
                <w:noProof/>
                <w:sz w:val="24"/>
                <w:szCs w:val="18"/>
              </w:rPr>
            </w:pPr>
            <w:r w:rsidRPr="00EA6365">
              <w:rPr>
                <w:iCs/>
                <w:noProof/>
                <w:sz w:val="24"/>
                <w:szCs w:val="18"/>
              </w:rPr>
              <w:t>Наименование</w:t>
            </w:r>
          </w:p>
        </w:tc>
        <w:tc>
          <w:tcPr>
            <w:tcW w:w="6291" w:type="dxa"/>
            <w:shd w:val="clear" w:color="auto" w:fill="EDEDED" w:themeFill="accent3" w:themeFillTint="33"/>
          </w:tcPr>
          <w:p w14:paraId="27E71316" w14:textId="77777777" w:rsidR="00762E35" w:rsidRPr="00EA6365" w:rsidRDefault="00762E35" w:rsidP="00DF28B2">
            <w:pPr>
              <w:spacing w:line="360" w:lineRule="auto"/>
              <w:rPr>
                <w:i/>
                <w:iCs/>
                <w:noProof/>
                <w:sz w:val="24"/>
                <w:szCs w:val="18"/>
              </w:rPr>
            </w:pPr>
            <w:r w:rsidRPr="00EA6365">
              <w:rPr>
                <w:iCs/>
                <w:noProof/>
                <w:sz w:val="24"/>
                <w:szCs w:val="18"/>
              </w:rPr>
              <w:t>Описание</w:t>
            </w:r>
          </w:p>
        </w:tc>
      </w:tr>
      <w:tr w:rsidR="00E542FE" w14:paraId="5F84323A" w14:textId="77777777" w:rsidTr="00E542FE">
        <w:tc>
          <w:tcPr>
            <w:tcW w:w="3053" w:type="dxa"/>
            <w:shd w:val="clear" w:color="auto" w:fill="EDEDED" w:themeFill="accent3" w:themeFillTint="33"/>
          </w:tcPr>
          <w:p w14:paraId="6A967741" w14:textId="77777777" w:rsidR="00E542FE" w:rsidRPr="00EA6365" w:rsidRDefault="00E542FE" w:rsidP="00E542FE">
            <w:pPr>
              <w:spacing w:line="360" w:lineRule="auto"/>
              <w:rPr>
                <w:i/>
                <w:iCs/>
                <w:noProof/>
                <w:sz w:val="24"/>
                <w:szCs w:val="18"/>
              </w:rPr>
            </w:pPr>
            <w:r w:rsidRPr="00EA6365">
              <w:rPr>
                <w:iCs/>
                <w:noProof/>
                <w:sz w:val="24"/>
                <w:szCs w:val="18"/>
              </w:rPr>
              <w:t>Наимменование проекта</w:t>
            </w:r>
          </w:p>
        </w:tc>
        <w:tc>
          <w:tcPr>
            <w:tcW w:w="6291" w:type="dxa"/>
          </w:tcPr>
          <w:p w14:paraId="2969EBB4" w14:textId="500D2ED1" w:rsidR="00E542FE" w:rsidRPr="004F14C2" w:rsidRDefault="00E542FE" w:rsidP="00E542FE">
            <w:pPr>
              <w:spacing w:line="360" w:lineRule="auto"/>
              <w:rPr>
                <w:i/>
                <w:iCs/>
                <w:noProof/>
                <w:sz w:val="24"/>
                <w:szCs w:val="18"/>
              </w:rPr>
            </w:pPr>
            <w:r>
              <w:rPr>
                <w:noProof/>
                <w:sz w:val="24"/>
                <w:szCs w:val="18"/>
                <w:lang w:val="en-US"/>
              </w:rPr>
              <w:t>PPM.05</w:t>
            </w:r>
          </w:p>
        </w:tc>
      </w:tr>
      <w:tr w:rsidR="00E542FE" w14:paraId="25A14ED4" w14:textId="77777777" w:rsidTr="00E542FE">
        <w:tc>
          <w:tcPr>
            <w:tcW w:w="3053" w:type="dxa"/>
            <w:shd w:val="clear" w:color="auto" w:fill="EDEDED" w:themeFill="accent3" w:themeFillTint="33"/>
          </w:tcPr>
          <w:p w14:paraId="6D87D31A" w14:textId="77777777" w:rsidR="00E542FE" w:rsidRPr="00EA6365" w:rsidRDefault="00E542FE" w:rsidP="00E542FE">
            <w:pPr>
              <w:spacing w:line="360" w:lineRule="auto"/>
              <w:rPr>
                <w:i/>
                <w:iCs/>
                <w:noProof/>
                <w:sz w:val="24"/>
                <w:szCs w:val="18"/>
              </w:rPr>
            </w:pPr>
            <w:r w:rsidRPr="00EA6365">
              <w:rPr>
                <w:iCs/>
                <w:noProof/>
                <w:sz w:val="24"/>
                <w:szCs w:val="18"/>
              </w:rPr>
              <w:t xml:space="preserve">Имя </w:t>
            </w:r>
            <w:r w:rsidRPr="00FB3088">
              <w:rPr>
                <w:iCs/>
                <w:noProof/>
                <w:sz w:val="24"/>
                <w:szCs w:val="18"/>
              </w:rPr>
              <w:t>тестировщика</w:t>
            </w:r>
          </w:p>
        </w:tc>
        <w:tc>
          <w:tcPr>
            <w:tcW w:w="6291" w:type="dxa"/>
          </w:tcPr>
          <w:p w14:paraId="0EBA8C34" w14:textId="0D87C925" w:rsidR="00E542FE" w:rsidRPr="00EA6365" w:rsidRDefault="00E542FE" w:rsidP="00E542FE">
            <w:pPr>
              <w:spacing w:line="360" w:lineRule="auto"/>
              <w:rPr>
                <w:i/>
                <w:iCs/>
                <w:noProof/>
                <w:sz w:val="24"/>
                <w:szCs w:val="18"/>
              </w:rPr>
            </w:pPr>
            <w:r>
              <w:rPr>
                <w:noProof/>
                <w:sz w:val="24"/>
                <w:szCs w:val="18"/>
              </w:rPr>
              <w:t>Глушко Артём</w:t>
            </w:r>
          </w:p>
        </w:tc>
      </w:tr>
      <w:tr w:rsidR="00E542FE" w14:paraId="087F3037" w14:textId="77777777" w:rsidTr="00E542FE">
        <w:tc>
          <w:tcPr>
            <w:tcW w:w="3053" w:type="dxa"/>
            <w:shd w:val="clear" w:color="auto" w:fill="EDEDED" w:themeFill="accent3" w:themeFillTint="33"/>
          </w:tcPr>
          <w:p w14:paraId="3859EDBD" w14:textId="77777777" w:rsidR="00E542FE" w:rsidRPr="00EA6365" w:rsidRDefault="00E542FE" w:rsidP="00E542FE">
            <w:pPr>
              <w:spacing w:line="360" w:lineRule="auto"/>
              <w:rPr>
                <w:i/>
                <w:iCs/>
                <w:noProof/>
                <w:sz w:val="24"/>
                <w:szCs w:val="18"/>
              </w:rPr>
            </w:pPr>
            <w:r w:rsidRPr="00EA6365">
              <w:rPr>
                <w:iCs/>
                <w:noProof/>
                <w:sz w:val="24"/>
                <w:szCs w:val="18"/>
              </w:rPr>
              <w:t>Дата тестирования</w:t>
            </w:r>
          </w:p>
        </w:tc>
        <w:tc>
          <w:tcPr>
            <w:tcW w:w="6291" w:type="dxa"/>
          </w:tcPr>
          <w:p w14:paraId="6D023384" w14:textId="43EB2B01" w:rsidR="00E542FE" w:rsidRPr="00EA6365" w:rsidRDefault="00E542FE" w:rsidP="00E542FE">
            <w:pPr>
              <w:spacing w:line="360" w:lineRule="auto"/>
              <w:rPr>
                <w:i/>
                <w:iCs/>
                <w:noProof/>
                <w:sz w:val="24"/>
                <w:szCs w:val="18"/>
              </w:rPr>
            </w:pPr>
            <w:r>
              <w:rPr>
                <w:iCs/>
                <w:noProof/>
                <w:sz w:val="24"/>
                <w:szCs w:val="18"/>
              </w:rPr>
              <w:t>16.06.24</w:t>
            </w:r>
          </w:p>
        </w:tc>
      </w:tr>
      <w:tr w:rsidR="00762E35" w14:paraId="1EE8776C" w14:textId="77777777" w:rsidTr="00E542FE">
        <w:tc>
          <w:tcPr>
            <w:tcW w:w="3053" w:type="dxa"/>
            <w:shd w:val="clear" w:color="auto" w:fill="EDEDED" w:themeFill="accent3" w:themeFillTint="33"/>
          </w:tcPr>
          <w:p w14:paraId="126958C5" w14:textId="77777777" w:rsidR="00762E35" w:rsidRPr="00EA6365" w:rsidRDefault="00762E35" w:rsidP="00DF28B2">
            <w:pPr>
              <w:spacing w:line="360" w:lineRule="auto"/>
              <w:rPr>
                <w:i/>
                <w:iCs/>
                <w:noProof/>
                <w:sz w:val="24"/>
                <w:szCs w:val="18"/>
              </w:rPr>
            </w:pPr>
            <w:r w:rsidRPr="00EA6365">
              <w:rPr>
                <w:iCs/>
                <w:noProof/>
                <w:sz w:val="24"/>
                <w:szCs w:val="18"/>
              </w:rPr>
              <w:t>Название тестирования</w:t>
            </w:r>
          </w:p>
        </w:tc>
        <w:tc>
          <w:tcPr>
            <w:tcW w:w="6291" w:type="dxa"/>
          </w:tcPr>
          <w:p w14:paraId="6E7F262D" w14:textId="6C4DA224" w:rsidR="00762E35" w:rsidRPr="004F14C2" w:rsidRDefault="00F736EF" w:rsidP="00DF28B2">
            <w:pPr>
              <w:spacing w:line="360" w:lineRule="auto"/>
              <w:rPr>
                <w:i/>
                <w:iCs/>
                <w:noProof/>
                <w:sz w:val="24"/>
                <w:szCs w:val="18"/>
              </w:rPr>
            </w:pPr>
            <w:r>
              <w:rPr>
                <w:iCs/>
                <w:noProof/>
                <w:sz w:val="24"/>
                <w:szCs w:val="18"/>
              </w:rPr>
              <w:t>Введение неверных данных при аторизации</w:t>
            </w:r>
          </w:p>
        </w:tc>
      </w:tr>
      <w:tr w:rsidR="00762E35" w14:paraId="5CB1A329" w14:textId="77777777" w:rsidTr="00E542FE">
        <w:tc>
          <w:tcPr>
            <w:tcW w:w="3053" w:type="dxa"/>
            <w:shd w:val="clear" w:color="auto" w:fill="EDEDED" w:themeFill="accent3" w:themeFillTint="33"/>
          </w:tcPr>
          <w:p w14:paraId="573A3370" w14:textId="77777777" w:rsidR="00762E35" w:rsidRPr="00EA6365" w:rsidRDefault="00762E35" w:rsidP="00DF28B2">
            <w:pPr>
              <w:spacing w:line="360" w:lineRule="auto"/>
              <w:rPr>
                <w:i/>
                <w:iCs/>
                <w:noProof/>
                <w:sz w:val="24"/>
                <w:szCs w:val="18"/>
              </w:rPr>
            </w:pPr>
            <w:r w:rsidRPr="00EA6365">
              <w:rPr>
                <w:iCs/>
                <w:noProof/>
                <w:sz w:val="24"/>
                <w:szCs w:val="18"/>
              </w:rPr>
              <w:t>Шаги тестирования</w:t>
            </w:r>
          </w:p>
        </w:tc>
        <w:tc>
          <w:tcPr>
            <w:tcW w:w="6291" w:type="dxa"/>
          </w:tcPr>
          <w:p w14:paraId="7120F401" w14:textId="77777777" w:rsidR="00F736EF" w:rsidRPr="00853A94" w:rsidRDefault="00F736EF" w:rsidP="00F736EF">
            <w:pPr>
              <w:numPr>
                <w:ilvl w:val="0"/>
                <w:numId w:val="27"/>
              </w:numPr>
              <w:spacing w:line="360" w:lineRule="auto"/>
              <w:ind w:left="376" w:hanging="425"/>
              <w:contextualSpacing/>
              <w:rPr>
                <w:i/>
                <w:iCs/>
                <w:noProof/>
                <w:sz w:val="24"/>
                <w:szCs w:val="18"/>
              </w:rPr>
            </w:pPr>
            <w:r w:rsidRPr="00853A94">
              <w:rPr>
                <w:iCs/>
                <w:noProof/>
                <w:sz w:val="24"/>
                <w:szCs w:val="18"/>
              </w:rPr>
              <w:t>Открыть приложение.</w:t>
            </w:r>
          </w:p>
          <w:p w14:paraId="183DBA9C" w14:textId="77777777" w:rsidR="00F736EF" w:rsidRPr="001F6CE0" w:rsidRDefault="00F736EF" w:rsidP="00F736EF">
            <w:pPr>
              <w:numPr>
                <w:ilvl w:val="0"/>
                <w:numId w:val="27"/>
              </w:numPr>
              <w:spacing w:line="360" w:lineRule="auto"/>
              <w:ind w:left="376" w:hanging="425"/>
              <w:contextualSpacing/>
              <w:rPr>
                <w:i/>
                <w:iCs/>
                <w:noProof/>
                <w:sz w:val="24"/>
                <w:szCs w:val="18"/>
              </w:rPr>
            </w:pPr>
            <w:r>
              <w:rPr>
                <w:iCs/>
                <w:noProof/>
                <w:sz w:val="24"/>
                <w:szCs w:val="18"/>
              </w:rPr>
              <w:t>Ввести логин и пароль</w:t>
            </w:r>
            <w:r w:rsidRPr="00853A94">
              <w:rPr>
                <w:iCs/>
                <w:noProof/>
                <w:sz w:val="24"/>
                <w:szCs w:val="18"/>
              </w:rPr>
              <w:t>.</w:t>
            </w:r>
          </w:p>
          <w:p w14:paraId="32FADB08" w14:textId="132CAA0C" w:rsidR="00762E35" w:rsidRPr="00762E35" w:rsidRDefault="00F736EF" w:rsidP="00F736EF">
            <w:pPr>
              <w:pStyle w:val="af1"/>
              <w:numPr>
                <w:ilvl w:val="0"/>
                <w:numId w:val="27"/>
              </w:numPr>
              <w:spacing w:line="360" w:lineRule="auto"/>
              <w:ind w:left="376" w:hanging="425"/>
              <w:rPr>
                <w:i/>
                <w:iCs/>
                <w:noProof/>
                <w:sz w:val="24"/>
                <w:szCs w:val="18"/>
              </w:rPr>
            </w:pPr>
            <w:r w:rsidRPr="00853A94">
              <w:rPr>
                <w:iCs/>
                <w:noProof/>
                <w:sz w:val="24"/>
                <w:szCs w:val="18"/>
              </w:rPr>
              <w:t>Нахать кнопку «</w:t>
            </w:r>
            <w:r>
              <w:rPr>
                <w:iCs/>
                <w:noProof/>
                <w:sz w:val="24"/>
                <w:szCs w:val="18"/>
              </w:rPr>
              <w:t>Войти</w:t>
            </w:r>
            <w:r w:rsidRPr="00853A94">
              <w:rPr>
                <w:iCs/>
                <w:noProof/>
                <w:sz w:val="24"/>
                <w:szCs w:val="18"/>
              </w:rPr>
              <w:t>».</w:t>
            </w:r>
          </w:p>
        </w:tc>
      </w:tr>
      <w:tr w:rsidR="00F736EF" w14:paraId="00428269" w14:textId="77777777" w:rsidTr="00E542FE">
        <w:tc>
          <w:tcPr>
            <w:tcW w:w="3053" w:type="dxa"/>
            <w:shd w:val="clear" w:color="auto" w:fill="EDEDED" w:themeFill="accent3" w:themeFillTint="33"/>
          </w:tcPr>
          <w:p w14:paraId="25CD5342" w14:textId="12F1808A" w:rsidR="00F736EF" w:rsidRPr="00EA6365" w:rsidRDefault="00F736EF" w:rsidP="00F736EF">
            <w:pPr>
              <w:spacing w:line="360" w:lineRule="auto"/>
              <w:rPr>
                <w:i/>
                <w:iCs/>
                <w:noProof/>
                <w:sz w:val="24"/>
                <w:szCs w:val="18"/>
              </w:rPr>
            </w:pPr>
            <w:r>
              <w:rPr>
                <w:iCs/>
                <w:noProof/>
                <w:sz w:val="24"/>
                <w:szCs w:val="18"/>
              </w:rPr>
              <w:t>Данные тестирования</w:t>
            </w:r>
          </w:p>
        </w:tc>
        <w:tc>
          <w:tcPr>
            <w:tcW w:w="6291" w:type="dxa"/>
          </w:tcPr>
          <w:p w14:paraId="18E14BA7" w14:textId="0B0D5486" w:rsidR="00F736EF" w:rsidRPr="001F6CE0" w:rsidRDefault="00F736EF" w:rsidP="00F736EF">
            <w:pPr>
              <w:spacing w:line="360" w:lineRule="auto"/>
              <w:contextualSpacing/>
              <w:rPr>
                <w:i/>
                <w:iCs/>
                <w:noProof/>
                <w:sz w:val="24"/>
                <w:szCs w:val="18"/>
              </w:rPr>
            </w:pPr>
            <w:r>
              <w:rPr>
                <w:iCs/>
                <w:noProof/>
                <w:sz w:val="24"/>
                <w:szCs w:val="18"/>
              </w:rPr>
              <w:t xml:space="preserve">«Логин» – </w:t>
            </w:r>
            <w:r>
              <w:rPr>
                <w:iCs/>
                <w:noProof/>
                <w:sz w:val="24"/>
                <w:szCs w:val="18"/>
                <w:lang w:val="en-US"/>
              </w:rPr>
              <w:t>admin</w:t>
            </w:r>
            <w:r>
              <w:rPr>
                <w:iCs/>
                <w:noProof/>
                <w:sz w:val="24"/>
                <w:szCs w:val="18"/>
              </w:rPr>
              <w:t>1</w:t>
            </w:r>
          </w:p>
          <w:p w14:paraId="50FFCC03" w14:textId="05543EA1" w:rsidR="00F736EF" w:rsidRPr="00762E35" w:rsidRDefault="00F736EF" w:rsidP="00F736EF">
            <w:pPr>
              <w:spacing w:line="360" w:lineRule="auto"/>
              <w:rPr>
                <w:i/>
                <w:iCs/>
                <w:noProof/>
                <w:sz w:val="24"/>
                <w:szCs w:val="18"/>
              </w:rPr>
            </w:pPr>
            <w:r>
              <w:rPr>
                <w:iCs/>
                <w:noProof/>
                <w:sz w:val="24"/>
                <w:szCs w:val="18"/>
              </w:rPr>
              <w:t>«Пароль» –</w:t>
            </w:r>
            <w:r>
              <w:rPr>
                <w:iCs/>
                <w:noProof/>
                <w:sz w:val="24"/>
                <w:szCs w:val="18"/>
                <w:lang w:val="en-US"/>
              </w:rPr>
              <w:t xml:space="preserve"> admin</w:t>
            </w:r>
            <w:r>
              <w:rPr>
                <w:iCs/>
                <w:noProof/>
                <w:sz w:val="24"/>
                <w:szCs w:val="18"/>
              </w:rPr>
              <w:t>1</w:t>
            </w:r>
          </w:p>
        </w:tc>
      </w:tr>
      <w:tr w:rsidR="00F736EF" w14:paraId="3EF7CB8F" w14:textId="77777777" w:rsidTr="00E542FE">
        <w:tc>
          <w:tcPr>
            <w:tcW w:w="3053" w:type="dxa"/>
            <w:shd w:val="clear" w:color="auto" w:fill="EDEDED" w:themeFill="accent3" w:themeFillTint="33"/>
          </w:tcPr>
          <w:p w14:paraId="1291982A" w14:textId="5F5674E6" w:rsidR="00F736EF" w:rsidRPr="00EA6365" w:rsidRDefault="00F736EF" w:rsidP="00F736EF">
            <w:pPr>
              <w:spacing w:line="360" w:lineRule="auto"/>
              <w:rPr>
                <w:i/>
                <w:iCs/>
                <w:noProof/>
                <w:sz w:val="24"/>
                <w:szCs w:val="18"/>
              </w:rPr>
            </w:pPr>
            <w:r w:rsidRPr="00853A94">
              <w:rPr>
                <w:iCs/>
                <w:noProof/>
                <w:sz w:val="24"/>
                <w:szCs w:val="18"/>
              </w:rPr>
              <w:t>Ожидаемый результат</w:t>
            </w:r>
          </w:p>
        </w:tc>
        <w:tc>
          <w:tcPr>
            <w:tcW w:w="6291" w:type="dxa"/>
          </w:tcPr>
          <w:p w14:paraId="76874891" w14:textId="32F6B0F8" w:rsidR="00F736EF" w:rsidRPr="00762E35" w:rsidRDefault="00F736EF" w:rsidP="00F736EF">
            <w:pPr>
              <w:spacing w:line="360" w:lineRule="auto"/>
              <w:rPr>
                <w:i/>
                <w:iCs/>
                <w:noProof/>
                <w:sz w:val="24"/>
                <w:szCs w:val="18"/>
              </w:rPr>
            </w:pPr>
            <w:r>
              <w:rPr>
                <w:iCs/>
                <w:noProof/>
                <w:sz w:val="24"/>
                <w:szCs w:val="18"/>
              </w:rPr>
              <w:t>Ошибка «Неверный логин или пароль».</w:t>
            </w:r>
          </w:p>
        </w:tc>
      </w:tr>
      <w:tr w:rsidR="00F736EF" w14:paraId="2464EE77" w14:textId="77777777" w:rsidTr="00E542FE">
        <w:tc>
          <w:tcPr>
            <w:tcW w:w="3053" w:type="dxa"/>
            <w:shd w:val="clear" w:color="auto" w:fill="EDEDED" w:themeFill="accent3" w:themeFillTint="33"/>
          </w:tcPr>
          <w:p w14:paraId="0C999110" w14:textId="2124F54C" w:rsidR="00F736EF" w:rsidRPr="00853A94" w:rsidRDefault="00F736EF" w:rsidP="00F736EF">
            <w:pPr>
              <w:spacing w:line="360" w:lineRule="auto"/>
              <w:rPr>
                <w:iCs/>
                <w:noProof/>
                <w:sz w:val="24"/>
                <w:szCs w:val="18"/>
              </w:rPr>
            </w:pPr>
            <w:r w:rsidRPr="00853A94">
              <w:rPr>
                <w:iCs/>
                <w:noProof/>
                <w:sz w:val="24"/>
                <w:szCs w:val="18"/>
              </w:rPr>
              <w:t>Фактический результат</w:t>
            </w:r>
          </w:p>
        </w:tc>
        <w:tc>
          <w:tcPr>
            <w:tcW w:w="6291" w:type="dxa"/>
          </w:tcPr>
          <w:p w14:paraId="7A5EDD83" w14:textId="7EF68E50" w:rsidR="00F736EF" w:rsidRDefault="00F736EF" w:rsidP="00F736EF">
            <w:pPr>
              <w:spacing w:line="360" w:lineRule="auto"/>
              <w:rPr>
                <w:iCs/>
                <w:noProof/>
                <w:sz w:val="24"/>
                <w:szCs w:val="18"/>
              </w:rPr>
            </w:pPr>
            <w:r>
              <w:rPr>
                <w:iCs/>
                <w:noProof/>
                <w:sz w:val="24"/>
                <w:szCs w:val="18"/>
              </w:rPr>
              <w:t>Ошибка «Неверный логин или пароль».</w:t>
            </w:r>
          </w:p>
        </w:tc>
      </w:tr>
    </w:tbl>
    <w:p w14:paraId="7AAFBFA3" w14:textId="4357C4F4" w:rsidR="008202CF" w:rsidRPr="00A143BB" w:rsidRDefault="008202CF" w:rsidP="008202CF">
      <w:pPr>
        <w:spacing w:line="360" w:lineRule="auto"/>
        <w:jc w:val="center"/>
        <w:rPr>
          <w:bCs/>
          <w:color w:val="000000"/>
        </w:rPr>
      </w:pPr>
    </w:p>
    <w:p w14:paraId="71D9CA72" w14:textId="4B386C01" w:rsidR="008202CF" w:rsidRPr="00A143BB" w:rsidRDefault="008202CF" w:rsidP="008202CF">
      <w:pPr>
        <w:spacing w:line="360" w:lineRule="auto"/>
        <w:jc w:val="center"/>
        <w:rPr>
          <w:bCs/>
          <w:color w:val="000000"/>
        </w:rPr>
      </w:pPr>
    </w:p>
    <w:p w14:paraId="3FC2CCCB" w14:textId="215FB119" w:rsidR="008202CF" w:rsidRPr="008202CF" w:rsidRDefault="008202CF" w:rsidP="008202CF">
      <w:pPr>
        <w:spacing w:line="360" w:lineRule="auto"/>
        <w:jc w:val="right"/>
        <w:rPr>
          <w:b/>
          <w:color w:val="000000"/>
        </w:rPr>
      </w:pPr>
      <w:r>
        <w:rPr>
          <w:b/>
          <w:color w:val="000000"/>
        </w:rPr>
        <w:lastRenderedPageBreak/>
        <w:t>Продолжение приложения Д</w:t>
      </w:r>
    </w:p>
    <w:p w14:paraId="00BBCD62" w14:textId="264D4BC4" w:rsidR="008202CF" w:rsidRDefault="008202CF" w:rsidP="008202CF">
      <w:pPr>
        <w:spacing w:line="360" w:lineRule="auto"/>
        <w:jc w:val="center"/>
        <w:rPr>
          <w:bCs/>
          <w:color w:val="000000"/>
        </w:rPr>
      </w:pPr>
    </w:p>
    <w:p w14:paraId="7E606C93" w14:textId="6F7E5242" w:rsidR="00762E35" w:rsidRPr="00A143BB" w:rsidRDefault="00762E35" w:rsidP="00762E35">
      <w:pPr>
        <w:spacing w:line="360" w:lineRule="auto"/>
        <w:rPr>
          <w:bCs/>
          <w:color w:val="000000"/>
        </w:rPr>
      </w:pPr>
      <w:r w:rsidRPr="00762E35">
        <w:rPr>
          <w:bCs/>
          <w:color w:val="000000"/>
          <w:spacing w:val="32"/>
        </w:rPr>
        <w:t>Таблица Д.3</w:t>
      </w:r>
      <w:r>
        <w:rPr>
          <w:bCs/>
          <w:color w:val="000000"/>
        </w:rPr>
        <w:t xml:space="preserve"> – Тест-кейс №3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3053"/>
        <w:gridCol w:w="6291"/>
      </w:tblGrid>
      <w:tr w:rsidR="00762E35" w14:paraId="2460C01A" w14:textId="77777777" w:rsidTr="00E542FE">
        <w:tc>
          <w:tcPr>
            <w:tcW w:w="3053" w:type="dxa"/>
            <w:shd w:val="clear" w:color="auto" w:fill="EDEDED" w:themeFill="accent3" w:themeFillTint="33"/>
          </w:tcPr>
          <w:p w14:paraId="3C36CF48" w14:textId="77777777" w:rsidR="00762E35" w:rsidRPr="00EA6365" w:rsidRDefault="00762E35" w:rsidP="00DF28B2">
            <w:pPr>
              <w:spacing w:line="360" w:lineRule="auto"/>
              <w:rPr>
                <w:i/>
                <w:iCs/>
                <w:noProof/>
                <w:sz w:val="24"/>
                <w:szCs w:val="18"/>
              </w:rPr>
            </w:pPr>
            <w:r w:rsidRPr="00EA6365">
              <w:rPr>
                <w:iCs/>
                <w:noProof/>
                <w:sz w:val="24"/>
                <w:szCs w:val="18"/>
              </w:rPr>
              <w:t>Наименование</w:t>
            </w:r>
          </w:p>
        </w:tc>
        <w:tc>
          <w:tcPr>
            <w:tcW w:w="6291" w:type="dxa"/>
            <w:shd w:val="clear" w:color="auto" w:fill="EDEDED" w:themeFill="accent3" w:themeFillTint="33"/>
          </w:tcPr>
          <w:p w14:paraId="1DBADA98" w14:textId="77777777" w:rsidR="00762E35" w:rsidRPr="00EA6365" w:rsidRDefault="00762E35" w:rsidP="00DF28B2">
            <w:pPr>
              <w:spacing w:line="360" w:lineRule="auto"/>
              <w:rPr>
                <w:i/>
                <w:iCs/>
                <w:noProof/>
                <w:sz w:val="24"/>
                <w:szCs w:val="18"/>
              </w:rPr>
            </w:pPr>
            <w:r w:rsidRPr="00EA6365">
              <w:rPr>
                <w:iCs/>
                <w:noProof/>
                <w:sz w:val="24"/>
                <w:szCs w:val="18"/>
              </w:rPr>
              <w:t>Описание</w:t>
            </w:r>
          </w:p>
        </w:tc>
      </w:tr>
      <w:tr w:rsidR="00E542FE" w14:paraId="17E6CF99" w14:textId="77777777" w:rsidTr="00E542FE">
        <w:tc>
          <w:tcPr>
            <w:tcW w:w="3053" w:type="dxa"/>
            <w:shd w:val="clear" w:color="auto" w:fill="EDEDED" w:themeFill="accent3" w:themeFillTint="33"/>
          </w:tcPr>
          <w:p w14:paraId="2EB678D8" w14:textId="77777777" w:rsidR="00E542FE" w:rsidRPr="00EA6365" w:rsidRDefault="00E542FE" w:rsidP="00E542FE">
            <w:pPr>
              <w:spacing w:line="360" w:lineRule="auto"/>
              <w:rPr>
                <w:i/>
                <w:iCs/>
                <w:noProof/>
                <w:sz w:val="24"/>
                <w:szCs w:val="18"/>
              </w:rPr>
            </w:pPr>
            <w:r w:rsidRPr="00EA6365">
              <w:rPr>
                <w:iCs/>
                <w:noProof/>
                <w:sz w:val="24"/>
                <w:szCs w:val="18"/>
              </w:rPr>
              <w:t>Наимменование проекта</w:t>
            </w:r>
          </w:p>
        </w:tc>
        <w:tc>
          <w:tcPr>
            <w:tcW w:w="6291" w:type="dxa"/>
          </w:tcPr>
          <w:p w14:paraId="2946B051" w14:textId="5766FC16" w:rsidR="00E542FE" w:rsidRPr="004F14C2" w:rsidRDefault="00E542FE" w:rsidP="00E542FE">
            <w:pPr>
              <w:spacing w:line="360" w:lineRule="auto"/>
              <w:rPr>
                <w:i/>
                <w:iCs/>
                <w:noProof/>
                <w:sz w:val="24"/>
                <w:szCs w:val="18"/>
              </w:rPr>
            </w:pPr>
            <w:r>
              <w:rPr>
                <w:noProof/>
                <w:sz w:val="24"/>
                <w:szCs w:val="18"/>
                <w:lang w:val="en-US"/>
              </w:rPr>
              <w:t>PPM.05</w:t>
            </w:r>
          </w:p>
        </w:tc>
      </w:tr>
      <w:tr w:rsidR="00E542FE" w14:paraId="5C0CEDA2" w14:textId="77777777" w:rsidTr="00E542FE">
        <w:tc>
          <w:tcPr>
            <w:tcW w:w="3053" w:type="dxa"/>
            <w:shd w:val="clear" w:color="auto" w:fill="EDEDED" w:themeFill="accent3" w:themeFillTint="33"/>
          </w:tcPr>
          <w:p w14:paraId="0CB6CE97" w14:textId="77777777" w:rsidR="00E542FE" w:rsidRPr="00EA6365" w:rsidRDefault="00E542FE" w:rsidP="00E542FE">
            <w:pPr>
              <w:spacing w:line="360" w:lineRule="auto"/>
              <w:rPr>
                <w:i/>
                <w:iCs/>
                <w:noProof/>
                <w:sz w:val="24"/>
                <w:szCs w:val="18"/>
              </w:rPr>
            </w:pPr>
            <w:r w:rsidRPr="00EA6365">
              <w:rPr>
                <w:iCs/>
                <w:noProof/>
                <w:sz w:val="24"/>
                <w:szCs w:val="18"/>
              </w:rPr>
              <w:t xml:space="preserve">Имя </w:t>
            </w:r>
            <w:r w:rsidRPr="00FB3088">
              <w:rPr>
                <w:iCs/>
                <w:noProof/>
                <w:sz w:val="24"/>
                <w:szCs w:val="18"/>
              </w:rPr>
              <w:t>тестировщика</w:t>
            </w:r>
          </w:p>
        </w:tc>
        <w:tc>
          <w:tcPr>
            <w:tcW w:w="6291" w:type="dxa"/>
          </w:tcPr>
          <w:p w14:paraId="5C203E8F" w14:textId="2F1F655C" w:rsidR="00E542FE" w:rsidRPr="00EA6365" w:rsidRDefault="00E542FE" w:rsidP="00E542FE">
            <w:pPr>
              <w:spacing w:line="360" w:lineRule="auto"/>
              <w:rPr>
                <w:i/>
                <w:iCs/>
                <w:noProof/>
                <w:sz w:val="24"/>
                <w:szCs w:val="18"/>
              </w:rPr>
            </w:pPr>
            <w:r>
              <w:rPr>
                <w:noProof/>
                <w:sz w:val="24"/>
                <w:szCs w:val="18"/>
              </w:rPr>
              <w:t>Глушко Артём</w:t>
            </w:r>
          </w:p>
        </w:tc>
      </w:tr>
      <w:tr w:rsidR="00E542FE" w14:paraId="326236DF" w14:textId="77777777" w:rsidTr="00E542FE">
        <w:tc>
          <w:tcPr>
            <w:tcW w:w="3053" w:type="dxa"/>
            <w:shd w:val="clear" w:color="auto" w:fill="EDEDED" w:themeFill="accent3" w:themeFillTint="33"/>
          </w:tcPr>
          <w:p w14:paraId="77053917" w14:textId="77777777" w:rsidR="00E542FE" w:rsidRPr="00EA6365" w:rsidRDefault="00E542FE" w:rsidP="00E542FE">
            <w:pPr>
              <w:spacing w:line="360" w:lineRule="auto"/>
              <w:rPr>
                <w:i/>
                <w:iCs/>
                <w:noProof/>
                <w:sz w:val="24"/>
                <w:szCs w:val="18"/>
              </w:rPr>
            </w:pPr>
            <w:r w:rsidRPr="00EA6365">
              <w:rPr>
                <w:iCs/>
                <w:noProof/>
                <w:sz w:val="24"/>
                <w:szCs w:val="18"/>
              </w:rPr>
              <w:t>Дата тестирования</w:t>
            </w:r>
          </w:p>
        </w:tc>
        <w:tc>
          <w:tcPr>
            <w:tcW w:w="6291" w:type="dxa"/>
          </w:tcPr>
          <w:p w14:paraId="1E6C0E02" w14:textId="4FEE9478" w:rsidR="00E542FE" w:rsidRPr="00EA6365" w:rsidRDefault="00E542FE" w:rsidP="00E542FE">
            <w:pPr>
              <w:spacing w:line="360" w:lineRule="auto"/>
              <w:rPr>
                <w:i/>
                <w:iCs/>
                <w:noProof/>
                <w:sz w:val="24"/>
                <w:szCs w:val="18"/>
              </w:rPr>
            </w:pPr>
            <w:r>
              <w:rPr>
                <w:iCs/>
                <w:noProof/>
                <w:sz w:val="24"/>
                <w:szCs w:val="18"/>
              </w:rPr>
              <w:t>16.06.24</w:t>
            </w:r>
          </w:p>
        </w:tc>
      </w:tr>
      <w:tr w:rsidR="00762E35" w14:paraId="4E44E319" w14:textId="77777777" w:rsidTr="00E542FE">
        <w:tc>
          <w:tcPr>
            <w:tcW w:w="3053" w:type="dxa"/>
            <w:shd w:val="clear" w:color="auto" w:fill="EDEDED" w:themeFill="accent3" w:themeFillTint="33"/>
          </w:tcPr>
          <w:p w14:paraId="7CDFE22C" w14:textId="77777777" w:rsidR="00762E35" w:rsidRPr="00EA6365" w:rsidRDefault="00762E35" w:rsidP="00DF28B2">
            <w:pPr>
              <w:spacing w:line="360" w:lineRule="auto"/>
              <w:rPr>
                <w:i/>
                <w:iCs/>
                <w:noProof/>
                <w:sz w:val="24"/>
                <w:szCs w:val="18"/>
              </w:rPr>
            </w:pPr>
            <w:r w:rsidRPr="00EA6365">
              <w:rPr>
                <w:iCs/>
                <w:noProof/>
                <w:sz w:val="24"/>
                <w:szCs w:val="18"/>
              </w:rPr>
              <w:t>Название тестирования</w:t>
            </w:r>
          </w:p>
        </w:tc>
        <w:tc>
          <w:tcPr>
            <w:tcW w:w="6291" w:type="dxa"/>
          </w:tcPr>
          <w:p w14:paraId="33F4B808" w14:textId="5B23A852" w:rsidR="00762E35" w:rsidRPr="00F736EF" w:rsidRDefault="00F736EF" w:rsidP="00DF28B2">
            <w:pPr>
              <w:spacing w:line="360" w:lineRule="auto"/>
              <w:rPr>
                <w:noProof/>
                <w:sz w:val="24"/>
                <w:szCs w:val="18"/>
              </w:rPr>
            </w:pPr>
            <w:r>
              <w:rPr>
                <w:noProof/>
                <w:sz w:val="24"/>
                <w:szCs w:val="18"/>
              </w:rPr>
              <w:t>Удаление сотрудника из списка.</w:t>
            </w:r>
          </w:p>
        </w:tc>
      </w:tr>
      <w:tr w:rsidR="00762E35" w14:paraId="2B283DE4" w14:textId="77777777" w:rsidTr="00E542FE">
        <w:tc>
          <w:tcPr>
            <w:tcW w:w="3053" w:type="dxa"/>
            <w:shd w:val="clear" w:color="auto" w:fill="EDEDED" w:themeFill="accent3" w:themeFillTint="33"/>
          </w:tcPr>
          <w:p w14:paraId="43C907E7" w14:textId="77777777" w:rsidR="00762E35" w:rsidRPr="00EA6365" w:rsidRDefault="00762E35" w:rsidP="00DF28B2">
            <w:pPr>
              <w:spacing w:line="360" w:lineRule="auto"/>
              <w:rPr>
                <w:i/>
                <w:iCs/>
                <w:noProof/>
                <w:sz w:val="24"/>
                <w:szCs w:val="18"/>
              </w:rPr>
            </w:pPr>
            <w:r w:rsidRPr="00EA6365">
              <w:rPr>
                <w:iCs/>
                <w:noProof/>
                <w:sz w:val="24"/>
                <w:szCs w:val="18"/>
              </w:rPr>
              <w:t>Шаги тестирования</w:t>
            </w:r>
          </w:p>
        </w:tc>
        <w:tc>
          <w:tcPr>
            <w:tcW w:w="6291" w:type="dxa"/>
          </w:tcPr>
          <w:p w14:paraId="1241103F" w14:textId="43554E03" w:rsidR="00762E35" w:rsidRPr="00762E35" w:rsidRDefault="00F736EF" w:rsidP="00762E35">
            <w:pPr>
              <w:pStyle w:val="af1"/>
              <w:numPr>
                <w:ilvl w:val="0"/>
                <w:numId w:val="28"/>
              </w:numPr>
              <w:spacing w:line="360" w:lineRule="auto"/>
              <w:ind w:left="380"/>
              <w:rPr>
                <w:i/>
                <w:iCs/>
                <w:noProof/>
                <w:sz w:val="24"/>
                <w:szCs w:val="18"/>
              </w:rPr>
            </w:pPr>
            <w:r>
              <w:rPr>
                <w:iCs/>
                <w:noProof/>
                <w:sz w:val="24"/>
                <w:szCs w:val="18"/>
              </w:rPr>
              <w:t>Выбрать последнюю строку в списке сотрудников</w:t>
            </w:r>
            <w:r w:rsidR="00762E35" w:rsidRPr="00762E35">
              <w:rPr>
                <w:iCs/>
                <w:noProof/>
                <w:sz w:val="24"/>
                <w:szCs w:val="18"/>
              </w:rPr>
              <w:t>.</w:t>
            </w:r>
          </w:p>
          <w:p w14:paraId="651906DE" w14:textId="6016D3FB" w:rsidR="00762E35" w:rsidRPr="00762E35" w:rsidRDefault="00F736EF" w:rsidP="00762E35">
            <w:pPr>
              <w:pStyle w:val="af1"/>
              <w:numPr>
                <w:ilvl w:val="0"/>
                <w:numId w:val="28"/>
              </w:numPr>
              <w:spacing w:line="360" w:lineRule="auto"/>
              <w:ind w:left="380"/>
              <w:rPr>
                <w:i/>
                <w:iCs/>
                <w:noProof/>
                <w:sz w:val="24"/>
                <w:szCs w:val="18"/>
              </w:rPr>
            </w:pPr>
            <w:r>
              <w:rPr>
                <w:iCs/>
                <w:noProof/>
                <w:sz w:val="24"/>
                <w:szCs w:val="18"/>
              </w:rPr>
              <w:t>Удалить данные из этой строки.</w:t>
            </w:r>
          </w:p>
          <w:p w14:paraId="0C296584" w14:textId="2D2CB349" w:rsidR="00762E35" w:rsidRPr="00762E35" w:rsidRDefault="00762E35" w:rsidP="00762E35">
            <w:pPr>
              <w:pStyle w:val="af1"/>
              <w:numPr>
                <w:ilvl w:val="0"/>
                <w:numId w:val="28"/>
              </w:numPr>
              <w:spacing w:line="360" w:lineRule="auto"/>
              <w:ind w:left="380"/>
              <w:rPr>
                <w:i/>
                <w:iCs/>
                <w:noProof/>
                <w:sz w:val="24"/>
                <w:szCs w:val="18"/>
              </w:rPr>
            </w:pPr>
            <w:r w:rsidRPr="00762E35">
              <w:rPr>
                <w:iCs/>
                <w:noProof/>
                <w:sz w:val="24"/>
                <w:szCs w:val="18"/>
              </w:rPr>
              <w:t xml:space="preserve">Нажать </w:t>
            </w:r>
            <w:r w:rsidR="00F736EF">
              <w:rPr>
                <w:iCs/>
                <w:noProof/>
                <w:sz w:val="24"/>
                <w:szCs w:val="18"/>
              </w:rPr>
              <w:t>кнопку «Сохранить»</w:t>
            </w:r>
            <w:r w:rsidRPr="00762E35">
              <w:rPr>
                <w:iCs/>
                <w:noProof/>
                <w:sz w:val="24"/>
                <w:szCs w:val="18"/>
              </w:rPr>
              <w:t>.</w:t>
            </w:r>
          </w:p>
        </w:tc>
      </w:tr>
      <w:tr w:rsidR="00F736EF" w14:paraId="1FA2EC3D" w14:textId="77777777" w:rsidTr="00E542FE">
        <w:tc>
          <w:tcPr>
            <w:tcW w:w="3053" w:type="dxa"/>
            <w:shd w:val="clear" w:color="auto" w:fill="EDEDED" w:themeFill="accent3" w:themeFillTint="33"/>
          </w:tcPr>
          <w:p w14:paraId="344ABC3A" w14:textId="32264073" w:rsidR="00F736EF" w:rsidRPr="00EA6365" w:rsidRDefault="00F736EF" w:rsidP="00DF28B2">
            <w:pPr>
              <w:spacing w:line="360" w:lineRule="auto"/>
              <w:rPr>
                <w:iCs/>
                <w:noProof/>
                <w:sz w:val="24"/>
                <w:szCs w:val="18"/>
              </w:rPr>
            </w:pPr>
            <w:r>
              <w:rPr>
                <w:iCs/>
                <w:noProof/>
                <w:sz w:val="24"/>
                <w:szCs w:val="18"/>
              </w:rPr>
              <w:t>Данные тестирования</w:t>
            </w:r>
          </w:p>
        </w:tc>
        <w:tc>
          <w:tcPr>
            <w:tcW w:w="6291" w:type="dxa"/>
          </w:tcPr>
          <w:p w14:paraId="3223B9FD" w14:textId="4FCE38A3" w:rsidR="00F736EF" w:rsidRPr="00F736EF" w:rsidRDefault="00F736EF" w:rsidP="00F736EF">
            <w:pPr>
              <w:spacing w:line="360" w:lineRule="auto"/>
              <w:rPr>
                <w:iCs/>
                <w:noProof/>
                <w:sz w:val="24"/>
                <w:szCs w:val="18"/>
              </w:rPr>
            </w:pPr>
            <w:r>
              <w:rPr>
                <w:iCs/>
                <w:noProof/>
                <w:sz w:val="24"/>
                <w:szCs w:val="18"/>
              </w:rPr>
              <w:t>-</w:t>
            </w:r>
          </w:p>
        </w:tc>
      </w:tr>
      <w:tr w:rsidR="00762E35" w14:paraId="57CB08FE" w14:textId="77777777" w:rsidTr="00E542FE">
        <w:tc>
          <w:tcPr>
            <w:tcW w:w="3053" w:type="dxa"/>
            <w:shd w:val="clear" w:color="auto" w:fill="EDEDED" w:themeFill="accent3" w:themeFillTint="33"/>
          </w:tcPr>
          <w:p w14:paraId="41DB0B80" w14:textId="77777777" w:rsidR="00762E35" w:rsidRPr="00EA6365" w:rsidRDefault="00762E35" w:rsidP="00DF28B2">
            <w:pPr>
              <w:spacing w:line="360" w:lineRule="auto"/>
              <w:rPr>
                <w:i/>
                <w:iCs/>
                <w:noProof/>
                <w:sz w:val="24"/>
                <w:szCs w:val="18"/>
              </w:rPr>
            </w:pPr>
            <w:r w:rsidRPr="00EA6365">
              <w:rPr>
                <w:iCs/>
                <w:noProof/>
                <w:sz w:val="24"/>
                <w:szCs w:val="18"/>
              </w:rPr>
              <w:t>Ожидаемый результат</w:t>
            </w:r>
          </w:p>
        </w:tc>
        <w:tc>
          <w:tcPr>
            <w:tcW w:w="6291" w:type="dxa"/>
          </w:tcPr>
          <w:p w14:paraId="0B5505C5" w14:textId="5547DD4F" w:rsidR="00762E35" w:rsidRPr="00762E35" w:rsidRDefault="00F736EF" w:rsidP="00762E35">
            <w:pPr>
              <w:spacing w:line="360" w:lineRule="auto"/>
              <w:rPr>
                <w:i/>
                <w:iCs/>
                <w:noProof/>
                <w:sz w:val="24"/>
                <w:szCs w:val="18"/>
              </w:rPr>
            </w:pPr>
            <w:r>
              <w:rPr>
                <w:iCs/>
                <w:noProof/>
                <w:sz w:val="24"/>
                <w:szCs w:val="18"/>
              </w:rPr>
              <w:t>Запись о сотруднике удалена из списка</w:t>
            </w:r>
            <w:r w:rsidR="00762E35" w:rsidRPr="00762E35">
              <w:rPr>
                <w:iCs/>
                <w:noProof/>
                <w:sz w:val="24"/>
                <w:szCs w:val="18"/>
              </w:rPr>
              <w:t>.</w:t>
            </w:r>
          </w:p>
        </w:tc>
      </w:tr>
      <w:tr w:rsidR="00F736EF" w14:paraId="49E1A2FA" w14:textId="77777777" w:rsidTr="00E542FE">
        <w:tc>
          <w:tcPr>
            <w:tcW w:w="3053" w:type="dxa"/>
            <w:shd w:val="clear" w:color="auto" w:fill="EDEDED" w:themeFill="accent3" w:themeFillTint="33"/>
          </w:tcPr>
          <w:p w14:paraId="2324DB7B" w14:textId="77777777" w:rsidR="00F736EF" w:rsidRPr="00EA6365" w:rsidRDefault="00F736EF" w:rsidP="00F736EF">
            <w:pPr>
              <w:spacing w:line="360" w:lineRule="auto"/>
              <w:rPr>
                <w:i/>
                <w:iCs/>
                <w:noProof/>
                <w:sz w:val="24"/>
                <w:szCs w:val="18"/>
              </w:rPr>
            </w:pPr>
            <w:r w:rsidRPr="00EA6365">
              <w:rPr>
                <w:iCs/>
                <w:noProof/>
                <w:sz w:val="24"/>
                <w:szCs w:val="18"/>
              </w:rPr>
              <w:t>Фактический результат</w:t>
            </w:r>
          </w:p>
        </w:tc>
        <w:tc>
          <w:tcPr>
            <w:tcW w:w="6291" w:type="dxa"/>
          </w:tcPr>
          <w:p w14:paraId="5804C40A" w14:textId="389EF022" w:rsidR="00F736EF" w:rsidRPr="00762E35" w:rsidRDefault="00F736EF" w:rsidP="00F736EF">
            <w:pPr>
              <w:spacing w:line="360" w:lineRule="auto"/>
              <w:rPr>
                <w:i/>
                <w:iCs/>
                <w:noProof/>
                <w:sz w:val="24"/>
                <w:szCs w:val="18"/>
              </w:rPr>
            </w:pPr>
            <w:r>
              <w:rPr>
                <w:iCs/>
                <w:noProof/>
                <w:sz w:val="24"/>
                <w:szCs w:val="18"/>
              </w:rPr>
              <w:t>Запись о сотруднике удалена из списка</w:t>
            </w:r>
            <w:r w:rsidRPr="00762E35">
              <w:rPr>
                <w:iCs/>
                <w:noProof/>
                <w:sz w:val="24"/>
                <w:szCs w:val="18"/>
              </w:rPr>
              <w:t>.</w:t>
            </w:r>
          </w:p>
        </w:tc>
      </w:tr>
    </w:tbl>
    <w:p w14:paraId="46241A06" w14:textId="1C28FAC0" w:rsidR="00205242" w:rsidRDefault="00205242" w:rsidP="008202CF">
      <w:pPr>
        <w:spacing w:line="360" w:lineRule="auto"/>
        <w:jc w:val="center"/>
        <w:rPr>
          <w:bCs/>
          <w:color w:val="000000"/>
        </w:rPr>
      </w:pPr>
    </w:p>
    <w:p w14:paraId="6B285BA2" w14:textId="5AA04B27" w:rsidR="00762E35" w:rsidRDefault="00762E35" w:rsidP="00762E35">
      <w:pPr>
        <w:spacing w:line="360" w:lineRule="auto"/>
        <w:rPr>
          <w:bCs/>
          <w:color w:val="000000"/>
        </w:rPr>
      </w:pPr>
      <w:r w:rsidRPr="00762E35">
        <w:rPr>
          <w:bCs/>
          <w:color w:val="000000"/>
          <w:spacing w:val="32"/>
        </w:rPr>
        <w:t>Таблица Д.4</w:t>
      </w:r>
      <w:r>
        <w:rPr>
          <w:bCs/>
          <w:color w:val="000000"/>
        </w:rPr>
        <w:t xml:space="preserve"> – Тест-кейс №4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3053"/>
        <w:gridCol w:w="6291"/>
      </w:tblGrid>
      <w:tr w:rsidR="00762E35" w:rsidRPr="00EA6365" w14:paraId="33C41EAF" w14:textId="77777777" w:rsidTr="00E542FE">
        <w:tc>
          <w:tcPr>
            <w:tcW w:w="3053" w:type="dxa"/>
            <w:shd w:val="clear" w:color="auto" w:fill="EDEDED" w:themeFill="accent3" w:themeFillTint="33"/>
          </w:tcPr>
          <w:p w14:paraId="68814927" w14:textId="77777777" w:rsidR="00762E35" w:rsidRPr="00EA6365" w:rsidRDefault="00762E35" w:rsidP="00DF28B2">
            <w:pPr>
              <w:spacing w:line="360" w:lineRule="auto"/>
              <w:rPr>
                <w:i/>
                <w:iCs/>
                <w:noProof/>
                <w:sz w:val="24"/>
                <w:szCs w:val="18"/>
              </w:rPr>
            </w:pPr>
            <w:r w:rsidRPr="00EA6365">
              <w:rPr>
                <w:iCs/>
                <w:noProof/>
                <w:sz w:val="24"/>
                <w:szCs w:val="18"/>
              </w:rPr>
              <w:t>Наименование</w:t>
            </w:r>
          </w:p>
        </w:tc>
        <w:tc>
          <w:tcPr>
            <w:tcW w:w="6291" w:type="dxa"/>
            <w:shd w:val="clear" w:color="auto" w:fill="EDEDED" w:themeFill="accent3" w:themeFillTint="33"/>
          </w:tcPr>
          <w:p w14:paraId="42E05906" w14:textId="77777777" w:rsidR="00762E35" w:rsidRPr="00EA6365" w:rsidRDefault="00762E35" w:rsidP="00DF28B2">
            <w:pPr>
              <w:spacing w:line="360" w:lineRule="auto"/>
              <w:rPr>
                <w:i/>
                <w:iCs/>
                <w:noProof/>
                <w:sz w:val="24"/>
                <w:szCs w:val="18"/>
              </w:rPr>
            </w:pPr>
            <w:r w:rsidRPr="00EA6365">
              <w:rPr>
                <w:iCs/>
                <w:noProof/>
                <w:sz w:val="24"/>
                <w:szCs w:val="18"/>
              </w:rPr>
              <w:t>Описание</w:t>
            </w:r>
          </w:p>
        </w:tc>
      </w:tr>
      <w:tr w:rsidR="00E542FE" w:rsidRPr="00EA6365" w14:paraId="4200F6DB" w14:textId="77777777" w:rsidTr="00E542FE">
        <w:tc>
          <w:tcPr>
            <w:tcW w:w="3053" w:type="dxa"/>
            <w:shd w:val="clear" w:color="auto" w:fill="EDEDED" w:themeFill="accent3" w:themeFillTint="33"/>
          </w:tcPr>
          <w:p w14:paraId="05DA01CF" w14:textId="77777777" w:rsidR="00E542FE" w:rsidRPr="00EA6365" w:rsidRDefault="00E542FE" w:rsidP="00E542FE">
            <w:pPr>
              <w:spacing w:line="360" w:lineRule="auto"/>
              <w:rPr>
                <w:i/>
                <w:iCs/>
                <w:noProof/>
                <w:sz w:val="24"/>
                <w:szCs w:val="18"/>
              </w:rPr>
            </w:pPr>
            <w:r w:rsidRPr="00EA6365">
              <w:rPr>
                <w:iCs/>
                <w:noProof/>
                <w:sz w:val="24"/>
                <w:szCs w:val="18"/>
              </w:rPr>
              <w:t>Наимменование проекта</w:t>
            </w:r>
          </w:p>
        </w:tc>
        <w:tc>
          <w:tcPr>
            <w:tcW w:w="6291" w:type="dxa"/>
          </w:tcPr>
          <w:p w14:paraId="17841AB3" w14:textId="5A730DBB" w:rsidR="00E542FE" w:rsidRPr="004F14C2" w:rsidRDefault="00E542FE" w:rsidP="00E542FE">
            <w:pPr>
              <w:spacing w:line="360" w:lineRule="auto"/>
              <w:rPr>
                <w:i/>
                <w:iCs/>
                <w:noProof/>
                <w:sz w:val="24"/>
                <w:szCs w:val="18"/>
                <w:lang w:val="en-US"/>
              </w:rPr>
            </w:pPr>
            <w:r>
              <w:rPr>
                <w:noProof/>
                <w:sz w:val="24"/>
                <w:szCs w:val="18"/>
                <w:lang w:val="en-US"/>
              </w:rPr>
              <w:t>PPM.05</w:t>
            </w:r>
          </w:p>
        </w:tc>
      </w:tr>
      <w:tr w:rsidR="00E542FE" w:rsidRPr="00EA6365" w14:paraId="781AF9A8" w14:textId="77777777" w:rsidTr="00E542FE">
        <w:tc>
          <w:tcPr>
            <w:tcW w:w="3053" w:type="dxa"/>
            <w:shd w:val="clear" w:color="auto" w:fill="EDEDED" w:themeFill="accent3" w:themeFillTint="33"/>
          </w:tcPr>
          <w:p w14:paraId="3A0B0162" w14:textId="77777777" w:rsidR="00E542FE" w:rsidRPr="00EA6365" w:rsidRDefault="00E542FE" w:rsidP="00E542FE">
            <w:pPr>
              <w:spacing w:line="360" w:lineRule="auto"/>
              <w:rPr>
                <w:i/>
                <w:iCs/>
                <w:noProof/>
                <w:sz w:val="24"/>
                <w:szCs w:val="18"/>
              </w:rPr>
            </w:pPr>
            <w:r w:rsidRPr="00EA6365">
              <w:rPr>
                <w:iCs/>
                <w:noProof/>
                <w:sz w:val="24"/>
                <w:szCs w:val="18"/>
              </w:rPr>
              <w:t xml:space="preserve">Имя </w:t>
            </w:r>
            <w:r w:rsidRPr="00FB3088">
              <w:rPr>
                <w:iCs/>
                <w:noProof/>
                <w:sz w:val="24"/>
                <w:szCs w:val="18"/>
              </w:rPr>
              <w:t>тестировщика</w:t>
            </w:r>
          </w:p>
        </w:tc>
        <w:tc>
          <w:tcPr>
            <w:tcW w:w="6291" w:type="dxa"/>
          </w:tcPr>
          <w:p w14:paraId="5340CD90" w14:textId="63299EF5" w:rsidR="00E542FE" w:rsidRPr="00EA6365" w:rsidRDefault="00E542FE" w:rsidP="00E542FE">
            <w:pPr>
              <w:spacing w:line="360" w:lineRule="auto"/>
              <w:rPr>
                <w:i/>
                <w:iCs/>
                <w:noProof/>
                <w:sz w:val="24"/>
                <w:szCs w:val="18"/>
              </w:rPr>
            </w:pPr>
            <w:r>
              <w:rPr>
                <w:noProof/>
                <w:sz w:val="24"/>
                <w:szCs w:val="18"/>
              </w:rPr>
              <w:t>Глушко Артём</w:t>
            </w:r>
          </w:p>
        </w:tc>
      </w:tr>
      <w:tr w:rsidR="00E542FE" w:rsidRPr="00EA6365" w14:paraId="3B137951" w14:textId="77777777" w:rsidTr="00E542FE">
        <w:tc>
          <w:tcPr>
            <w:tcW w:w="3053" w:type="dxa"/>
            <w:shd w:val="clear" w:color="auto" w:fill="EDEDED" w:themeFill="accent3" w:themeFillTint="33"/>
          </w:tcPr>
          <w:p w14:paraId="3DE894E6" w14:textId="77777777" w:rsidR="00E542FE" w:rsidRPr="00EA6365" w:rsidRDefault="00E542FE" w:rsidP="00E542FE">
            <w:pPr>
              <w:spacing w:line="360" w:lineRule="auto"/>
              <w:rPr>
                <w:i/>
                <w:iCs/>
                <w:noProof/>
                <w:sz w:val="24"/>
                <w:szCs w:val="18"/>
              </w:rPr>
            </w:pPr>
            <w:r w:rsidRPr="00EA6365">
              <w:rPr>
                <w:iCs/>
                <w:noProof/>
                <w:sz w:val="24"/>
                <w:szCs w:val="18"/>
              </w:rPr>
              <w:t>Дата тестирования</w:t>
            </w:r>
          </w:p>
        </w:tc>
        <w:tc>
          <w:tcPr>
            <w:tcW w:w="6291" w:type="dxa"/>
          </w:tcPr>
          <w:p w14:paraId="1EA50091" w14:textId="1C869B1F" w:rsidR="00E542FE" w:rsidRPr="00EA6365" w:rsidRDefault="00E542FE" w:rsidP="00E542FE">
            <w:pPr>
              <w:spacing w:line="360" w:lineRule="auto"/>
              <w:rPr>
                <w:i/>
                <w:iCs/>
                <w:noProof/>
                <w:sz w:val="24"/>
                <w:szCs w:val="18"/>
              </w:rPr>
            </w:pPr>
            <w:r>
              <w:rPr>
                <w:iCs/>
                <w:noProof/>
                <w:sz w:val="24"/>
                <w:szCs w:val="18"/>
              </w:rPr>
              <w:t>16.06.24</w:t>
            </w:r>
          </w:p>
        </w:tc>
      </w:tr>
      <w:tr w:rsidR="00762E35" w:rsidRPr="00EA6365" w14:paraId="352C88BA" w14:textId="77777777" w:rsidTr="00E542FE">
        <w:tc>
          <w:tcPr>
            <w:tcW w:w="3053" w:type="dxa"/>
            <w:shd w:val="clear" w:color="auto" w:fill="EDEDED" w:themeFill="accent3" w:themeFillTint="33"/>
          </w:tcPr>
          <w:p w14:paraId="7521EC91" w14:textId="77777777" w:rsidR="00762E35" w:rsidRPr="00EA6365" w:rsidRDefault="00762E35" w:rsidP="00DF28B2">
            <w:pPr>
              <w:spacing w:line="360" w:lineRule="auto"/>
              <w:rPr>
                <w:i/>
                <w:iCs/>
                <w:noProof/>
                <w:sz w:val="24"/>
                <w:szCs w:val="18"/>
              </w:rPr>
            </w:pPr>
            <w:r w:rsidRPr="00EA6365">
              <w:rPr>
                <w:iCs/>
                <w:noProof/>
                <w:sz w:val="24"/>
                <w:szCs w:val="18"/>
              </w:rPr>
              <w:t>Название тестирования</w:t>
            </w:r>
          </w:p>
        </w:tc>
        <w:tc>
          <w:tcPr>
            <w:tcW w:w="6291" w:type="dxa"/>
          </w:tcPr>
          <w:p w14:paraId="317D7634" w14:textId="5DF7414B" w:rsidR="00762E35" w:rsidRPr="004F14C2" w:rsidRDefault="00F736EF" w:rsidP="00DF28B2">
            <w:pPr>
              <w:spacing w:line="360" w:lineRule="auto"/>
              <w:rPr>
                <w:i/>
                <w:iCs/>
                <w:noProof/>
                <w:sz w:val="24"/>
                <w:szCs w:val="18"/>
              </w:rPr>
            </w:pPr>
            <w:r>
              <w:rPr>
                <w:iCs/>
                <w:noProof/>
                <w:sz w:val="24"/>
                <w:szCs w:val="18"/>
              </w:rPr>
              <w:t>Удаление рабочего графика сотрудника</w:t>
            </w:r>
          </w:p>
        </w:tc>
      </w:tr>
      <w:tr w:rsidR="00762E35" w:rsidRPr="0087264C" w14:paraId="3854A598" w14:textId="77777777" w:rsidTr="00E542FE">
        <w:tc>
          <w:tcPr>
            <w:tcW w:w="3053" w:type="dxa"/>
            <w:shd w:val="clear" w:color="auto" w:fill="EDEDED" w:themeFill="accent3" w:themeFillTint="33"/>
          </w:tcPr>
          <w:p w14:paraId="08860743" w14:textId="77777777" w:rsidR="00762E35" w:rsidRPr="00EA6365" w:rsidRDefault="00762E35" w:rsidP="00DF28B2">
            <w:pPr>
              <w:spacing w:line="360" w:lineRule="auto"/>
              <w:rPr>
                <w:i/>
                <w:iCs/>
                <w:noProof/>
                <w:sz w:val="24"/>
                <w:szCs w:val="18"/>
              </w:rPr>
            </w:pPr>
            <w:r w:rsidRPr="00EA6365">
              <w:rPr>
                <w:iCs/>
                <w:noProof/>
                <w:sz w:val="24"/>
                <w:szCs w:val="18"/>
              </w:rPr>
              <w:t>Шаги тестирования</w:t>
            </w:r>
          </w:p>
        </w:tc>
        <w:tc>
          <w:tcPr>
            <w:tcW w:w="6291" w:type="dxa"/>
          </w:tcPr>
          <w:p w14:paraId="18D157F4" w14:textId="5537FDF7" w:rsidR="00762E35" w:rsidRPr="009C74F8" w:rsidRDefault="00F736EF" w:rsidP="00E154A9">
            <w:pPr>
              <w:pStyle w:val="af1"/>
              <w:numPr>
                <w:ilvl w:val="0"/>
                <w:numId w:val="29"/>
              </w:numPr>
              <w:spacing w:line="360" w:lineRule="auto"/>
              <w:ind w:left="376"/>
              <w:rPr>
                <w:i/>
                <w:iCs/>
                <w:noProof/>
                <w:sz w:val="24"/>
                <w:szCs w:val="18"/>
              </w:rPr>
            </w:pPr>
            <w:r>
              <w:rPr>
                <w:iCs/>
                <w:noProof/>
                <w:sz w:val="24"/>
                <w:szCs w:val="18"/>
              </w:rPr>
              <w:t>Выбрать последнюю строку в списке графиков</w:t>
            </w:r>
            <w:r w:rsidR="00762E35" w:rsidRPr="009C74F8">
              <w:rPr>
                <w:iCs/>
                <w:noProof/>
                <w:sz w:val="24"/>
                <w:szCs w:val="18"/>
              </w:rPr>
              <w:t>.</w:t>
            </w:r>
          </w:p>
          <w:p w14:paraId="3501CA6C" w14:textId="77777777" w:rsidR="00F736EF" w:rsidRPr="00762E35" w:rsidRDefault="00F736EF" w:rsidP="00E154A9">
            <w:pPr>
              <w:pStyle w:val="af1"/>
              <w:numPr>
                <w:ilvl w:val="0"/>
                <w:numId w:val="29"/>
              </w:numPr>
              <w:spacing w:line="360" w:lineRule="auto"/>
              <w:ind w:left="376"/>
              <w:rPr>
                <w:i/>
                <w:iCs/>
                <w:noProof/>
                <w:sz w:val="24"/>
                <w:szCs w:val="18"/>
              </w:rPr>
            </w:pPr>
            <w:r>
              <w:rPr>
                <w:iCs/>
                <w:noProof/>
                <w:sz w:val="24"/>
                <w:szCs w:val="18"/>
              </w:rPr>
              <w:t>Удалить данные из этой строки.</w:t>
            </w:r>
          </w:p>
          <w:p w14:paraId="6D06C8DD" w14:textId="20BF6827" w:rsidR="00762E35" w:rsidRPr="009C74F8" w:rsidRDefault="00F736EF" w:rsidP="00E154A9">
            <w:pPr>
              <w:pStyle w:val="af1"/>
              <w:numPr>
                <w:ilvl w:val="0"/>
                <w:numId w:val="29"/>
              </w:numPr>
              <w:spacing w:line="360" w:lineRule="auto"/>
              <w:ind w:left="376"/>
              <w:rPr>
                <w:i/>
                <w:iCs/>
                <w:noProof/>
                <w:sz w:val="24"/>
                <w:szCs w:val="18"/>
              </w:rPr>
            </w:pPr>
            <w:r w:rsidRPr="00762E35">
              <w:rPr>
                <w:iCs/>
                <w:noProof/>
                <w:sz w:val="24"/>
                <w:szCs w:val="18"/>
              </w:rPr>
              <w:t xml:space="preserve">Нажать </w:t>
            </w:r>
            <w:r>
              <w:rPr>
                <w:iCs/>
                <w:noProof/>
                <w:sz w:val="24"/>
                <w:szCs w:val="18"/>
              </w:rPr>
              <w:t>кнопку «Сохранить»</w:t>
            </w:r>
            <w:r w:rsidRPr="00762E35">
              <w:rPr>
                <w:iCs/>
                <w:noProof/>
                <w:sz w:val="24"/>
                <w:szCs w:val="18"/>
              </w:rPr>
              <w:t>.</w:t>
            </w:r>
          </w:p>
        </w:tc>
      </w:tr>
      <w:tr w:rsidR="00E154A9" w:rsidRPr="0087264C" w14:paraId="6E16C4A3" w14:textId="77777777" w:rsidTr="00E542FE">
        <w:tc>
          <w:tcPr>
            <w:tcW w:w="3053" w:type="dxa"/>
            <w:shd w:val="clear" w:color="auto" w:fill="EDEDED" w:themeFill="accent3" w:themeFillTint="33"/>
          </w:tcPr>
          <w:p w14:paraId="2100991B" w14:textId="5C6C2B07" w:rsidR="00E154A9" w:rsidRPr="00EA6365" w:rsidRDefault="00E154A9" w:rsidP="00DF28B2">
            <w:pPr>
              <w:spacing w:line="360" w:lineRule="auto"/>
              <w:rPr>
                <w:iCs/>
                <w:noProof/>
                <w:sz w:val="24"/>
                <w:szCs w:val="18"/>
              </w:rPr>
            </w:pPr>
            <w:r>
              <w:rPr>
                <w:iCs/>
                <w:noProof/>
                <w:sz w:val="24"/>
                <w:szCs w:val="18"/>
              </w:rPr>
              <w:t>Данные тестирования</w:t>
            </w:r>
          </w:p>
        </w:tc>
        <w:tc>
          <w:tcPr>
            <w:tcW w:w="6291" w:type="dxa"/>
          </w:tcPr>
          <w:p w14:paraId="2EFE552F" w14:textId="6AFBE9DE" w:rsidR="00E154A9" w:rsidRPr="00E154A9" w:rsidRDefault="00E154A9" w:rsidP="00E154A9">
            <w:pPr>
              <w:spacing w:line="360" w:lineRule="auto"/>
              <w:rPr>
                <w:iCs/>
                <w:noProof/>
                <w:sz w:val="24"/>
                <w:szCs w:val="18"/>
              </w:rPr>
            </w:pPr>
            <w:r>
              <w:rPr>
                <w:iCs/>
                <w:noProof/>
                <w:sz w:val="24"/>
                <w:szCs w:val="18"/>
              </w:rPr>
              <w:t>-</w:t>
            </w:r>
          </w:p>
        </w:tc>
      </w:tr>
      <w:tr w:rsidR="00762E35" w:rsidRPr="0087264C" w14:paraId="78103B06" w14:textId="77777777" w:rsidTr="00E542FE">
        <w:tc>
          <w:tcPr>
            <w:tcW w:w="3053" w:type="dxa"/>
            <w:shd w:val="clear" w:color="auto" w:fill="EDEDED" w:themeFill="accent3" w:themeFillTint="33"/>
          </w:tcPr>
          <w:p w14:paraId="226193DC" w14:textId="77777777" w:rsidR="00762E35" w:rsidRPr="00EA6365" w:rsidRDefault="00762E35" w:rsidP="00DF28B2">
            <w:pPr>
              <w:spacing w:line="360" w:lineRule="auto"/>
              <w:rPr>
                <w:i/>
                <w:iCs/>
                <w:noProof/>
                <w:sz w:val="24"/>
                <w:szCs w:val="18"/>
              </w:rPr>
            </w:pPr>
            <w:r w:rsidRPr="00EA6365">
              <w:rPr>
                <w:iCs/>
                <w:noProof/>
                <w:sz w:val="24"/>
                <w:szCs w:val="18"/>
              </w:rPr>
              <w:t>Ожидаемый результат</w:t>
            </w:r>
          </w:p>
        </w:tc>
        <w:tc>
          <w:tcPr>
            <w:tcW w:w="6291" w:type="dxa"/>
          </w:tcPr>
          <w:p w14:paraId="14721805" w14:textId="31765FBF" w:rsidR="00762E35" w:rsidRPr="009C74F8" w:rsidRDefault="00E154A9" w:rsidP="009C74F8">
            <w:pPr>
              <w:spacing w:line="360" w:lineRule="auto"/>
              <w:rPr>
                <w:i/>
                <w:iCs/>
                <w:noProof/>
                <w:sz w:val="24"/>
                <w:szCs w:val="18"/>
              </w:rPr>
            </w:pPr>
            <w:r>
              <w:rPr>
                <w:iCs/>
                <w:noProof/>
                <w:sz w:val="24"/>
                <w:szCs w:val="18"/>
              </w:rPr>
              <w:t>Запись о графике сотрудника удалена из списка</w:t>
            </w:r>
            <w:r w:rsidRPr="00762E35">
              <w:rPr>
                <w:iCs/>
                <w:noProof/>
                <w:sz w:val="24"/>
                <w:szCs w:val="18"/>
              </w:rPr>
              <w:t>.</w:t>
            </w:r>
          </w:p>
        </w:tc>
      </w:tr>
      <w:tr w:rsidR="00E154A9" w:rsidRPr="0087264C" w14:paraId="37BB76A6" w14:textId="77777777" w:rsidTr="00E542FE">
        <w:tc>
          <w:tcPr>
            <w:tcW w:w="3053" w:type="dxa"/>
            <w:shd w:val="clear" w:color="auto" w:fill="EDEDED" w:themeFill="accent3" w:themeFillTint="33"/>
          </w:tcPr>
          <w:p w14:paraId="21B552C3" w14:textId="77777777" w:rsidR="00E154A9" w:rsidRPr="00EA6365" w:rsidRDefault="00E154A9" w:rsidP="00E154A9">
            <w:pPr>
              <w:spacing w:line="360" w:lineRule="auto"/>
              <w:rPr>
                <w:i/>
                <w:iCs/>
                <w:noProof/>
                <w:sz w:val="24"/>
                <w:szCs w:val="18"/>
              </w:rPr>
            </w:pPr>
            <w:r w:rsidRPr="00EA6365">
              <w:rPr>
                <w:iCs/>
                <w:noProof/>
                <w:sz w:val="24"/>
                <w:szCs w:val="18"/>
              </w:rPr>
              <w:t>Фактический результат</w:t>
            </w:r>
          </w:p>
        </w:tc>
        <w:tc>
          <w:tcPr>
            <w:tcW w:w="6291" w:type="dxa"/>
          </w:tcPr>
          <w:p w14:paraId="4434C6CD" w14:textId="5E61905F" w:rsidR="00E154A9" w:rsidRPr="009C74F8" w:rsidRDefault="00E154A9" w:rsidP="00E154A9">
            <w:pPr>
              <w:spacing w:line="360" w:lineRule="auto"/>
              <w:rPr>
                <w:i/>
                <w:iCs/>
                <w:noProof/>
                <w:sz w:val="24"/>
                <w:szCs w:val="18"/>
              </w:rPr>
            </w:pPr>
            <w:r>
              <w:rPr>
                <w:iCs/>
                <w:noProof/>
                <w:sz w:val="24"/>
                <w:szCs w:val="18"/>
              </w:rPr>
              <w:t>Запись о графике сотрудника удалена из списка</w:t>
            </w:r>
            <w:r w:rsidRPr="00762E35">
              <w:rPr>
                <w:iCs/>
                <w:noProof/>
                <w:sz w:val="24"/>
                <w:szCs w:val="18"/>
              </w:rPr>
              <w:t>.</w:t>
            </w:r>
          </w:p>
        </w:tc>
      </w:tr>
    </w:tbl>
    <w:p w14:paraId="76849E6D" w14:textId="672A6FE9" w:rsidR="00762E35" w:rsidRDefault="00762E35" w:rsidP="008202CF">
      <w:pPr>
        <w:spacing w:line="360" w:lineRule="auto"/>
        <w:jc w:val="center"/>
        <w:rPr>
          <w:bCs/>
          <w:color w:val="000000"/>
        </w:rPr>
      </w:pPr>
    </w:p>
    <w:p w14:paraId="1D766646" w14:textId="619BA653" w:rsidR="00E154A9" w:rsidRDefault="00E154A9" w:rsidP="008202CF">
      <w:pPr>
        <w:spacing w:line="360" w:lineRule="auto"/>
        <w:jc w:val="right"/>
        <w:rPr>
          <w:b/>
          <w:color w:val="000000"/>
        </w:rPr>
      </w:pPr>
    </w:p>
    <w:p w14:paraId="2B489DEA" w14:textId="1BDED2BB" w:rsidR="00E154A9" w:rsidRDefault="00E154A9" w:rsidP="008202CF">
      <w:pPr>
        <w:spacing w:line="360" w:lineRule="auto"/>
        <w:jc w:val="right"/>
        <w:rPr>
          <w:b/>
          <w:color w:val="000000"/>
        </w:rPr>
      </w:pPr>
    </w:p>
    <w:p w14:paraId="4E4716AA" w14:textId="183D6395" w:rsidR="00E154A9" w:rsidRDefault="00E154A9" w:rsidP="008202CF">
      <w:pPr>
        <w:spacing w:line="360" w:lineRule="auto"/>
        <w:jc w:val="right"/>
        <w:rPr>
          <w:b/>
          <w:color w:val="000000"/>
        </w:rPr>
      </w:pPr>
    </w:p>
    <w:p w14:paraId="06220D38" w14:textId="77777777" w:rsidR="00E154A9" w:rsidRDefault="00E154A9" w:rsidP="008202CF">
      <w:pPr>
        <w:spacing w:line="360" w:lineRule="auto"/>
        <w:jc w:val="right"/>
        <w:rPr>
          <w:b/>
          <w:color w:val="000000"/>
        </w:rPr>
      </w:pPr>
    </w:p>
    <w:p w14:paraId="0CF9AE2D" w14:textId="77777777" w:rsidR="00E154A9" w:rsidRDefault="00E154A9" w:rsidP="008202CF">
      <w:pPr>
        <w:spacing w:line="360" w:lineRule="auto"/>
        <w:jc w:val="right"/>
        <w:rPr>
          <w:b/>
          <w:color w:val="000000"/>
        </w:rPr>
      </w:pPr>
    </w:p>
    <w:p w14:paraId="0959EFC5" w14:textId="68AD0F7F" w:rsidR="00133849" w:rsidRDefault="00E154A9" w:rsidP="008202CF">
      <w:pPr>
        <w:spacing w:line="360" w:lineRule="auto"/>
        <w:jc w:val="right"/>
        <w:rPr>
          <w:b/>
          <w:color w:val="000000"/>
        </w:rPr>
      </w:pPr>
      <w:r>
        <w:rPr>
          <w:b/>
          <w:color w:val="000000"/>
        </w:rPr>
        <w:t>Окончание</w:t>
      </w:r>
      <w:r w:rsidR="008202CF">
        <w:rPr>
          <w:b/>
          <w:color w:val="000000"/>
        </w:rPr>
        <w:t xml:space="preserve"> приложения Д</w:t>
      </w:r>
    </w:p>
    <w:p w14:paraId="738C1A0A" w14:textId="60CFF355" w:rsidR="008202CF" w:rsidRPr="007E7E17" w:rsidRDefault="008202CF" w:rsidP="008202CF">
      <w:pPr>
        <w:spacing w:line="360" w:lineRule="auto"/>
        <w:jc w:val="center"/>
        <w:rPr>
          <w:bCs/>
          <w:color w:val="000000"/>
        </w:rPr>
      </w:pPr>
    </w:p>
    <w:p w14:paraId="477B12C4" w14:textId="38AD7929" w:rsidR="008202CF" w:rsidRPr="008202CF" w:rsidRDefault="009C74F8" w:rsidP="009C74F8">
      <w:pPr>
        <w:spacing w:line="360" w:lineRule="auto"/>
        <w:rPr>
          <w:bCs/>
          <w:color w:val="000000"/>
        </w:rPr>
      </w:pPr>
      <w:r w:rsidRPr="009C74F8">
        <w:rPr>
          <w:bCs/>
          <w:color w:val="000000"/>
          <w:spacing w:val="32"/>
        </w:rPr>
        <w:t>Таблица Д.5</w:t>
      </w:r>
      <w:r>
        <w:rPr>
          <w:bCs/>
          <w:color w:val="000000"/>
        </w:rPr>
        <w:t xml:space="preserve"> – Тест-кейс №5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3049"/>
        <w:gridCol w:w="6295"/>
      </w:tblGrid>
      <w:tr w:rsidR="009C74F8" w:rsidRPr="00EA6365" w14:paraId="568AFFA3" w14:textId="77777777" w:rsidTr="00E542FE">
        <w:tc>
          <w:tcPr>
            <w:tcW w:w="3049" w:type="dxa"/>
            <w:shd w:val="clear" w:color="auto" w:fill="EDEDED" w:themeFill="accent3" w:themeFillTint="33"/>
          </w:tcPr>
          <w:p w14:paraId="720DF0E2" w14:textId="77777777" w:rsidR="009C74F8" w:rsidRPr="00EA6365" w:rsidRDefault="009C74F8" w:rsidP="00DF28B2">
            <w:pPr>
              <w:spacing w:line="360" w:lineRule="auto"/>
              <w:rPr>
                <w:i/>
                <w:iCs/>
                <w:noProof/>
                <w:sz w:val="24"/>
                <w:szCs w:val="18"/>
              </w:rPr>
            </w:pPr>
            <w:r w:rsidRPr="00EA6365">
              <w:rPr>
                <w:iCs/>
                <w:noProof/>
                <w:sz w:val="24"/>
                <w:szCs w:val="18"/>
              </w:rPr>
              <w:t>Наименование</w:t>
            </w:r>
          </w:p>
        </w:tc>
        <w:tc>
          <w:tcPr>
            <w:tcW w:w="6295" w:type="dxa"/>
            <w:shd w:val="clear" w:color="auto" w:fill="EDEDED" w:themeFill="accent3" w:themeFillTint="33"/>
          </w:tcPr>
          <w:p w14:paraId="1BDF09E3" w14:textId="77777777" w:rsidR="009C74F8" w:rsidRPr="00EA6365" w:rsidRDefault="009C74F8" w:rsidP="00DF28B2">
            <w:pPr>
              <w:spacing w:line="360" w:lineRule="auto"/>
              <w:rPr>
                <w:i/>
                <w:iCs/>
                <w:noProof/>
                <w:sz w:val="24"/>
                <w:szCs w:val="18"/>
              </w:rPr>
            </w:pPr>
            <w:r w:rsidRPr="00EA6365">
              <w:rPr>
                <w:iCs/>
                <w:noProof/>
                <w:sz w:val="24"/>
                <w:szCs w:val="18"/>
              </w:rPr>
              <w:t>Описание</w:t>
            </w:r>
          </w:p>
        </w:tc>
      </w:tr>
      <w:tr w:rsidR="00E542FE" w:rsidRPr="00EA6365" w14:paraId="59DEBB9B" w14:textId="77777777" w:rsidTr="00E542FE">
        <w:tc>
          <w:tcPr>
            <w:tcW w:w="3049" w:type="dxa"/>
            <w:shd w:val="clear" w:color="auto" w:fill="EDEDED" w:themeFill="accent3" w:themeFillTint="33"/>
          </w:tcPr>
          <w:p w14:paraId="2D7DF691" w14:textId="77777777" w:rsidR="00E542FE" w:rsidRPr="00EA6365" w:rsidRDefault="00E542FE" w:rsidP="00E542FE">
            <w:pPr>
              <w:spacing w:line="360" w:lineRule="auto"/>
              <w:rPr>
                <w:i/>
                <w:iCs/>
                <w:noProof/>
                <w:sz w:val="24"/>
                <w:szCs w:val="18"/>
              </w:rPr>
            </w:pPr>
            <w:r w:rsidRPr="00EA6365">
              <w:rPr>
                <w:iCs/>
                <w:noProof/>
                <w:sz w:val="24"/>
                <w:szCs w:val="18"/>
              </w:rPr>
              <w:t>Наимменование проекта</w:t>
            </w:r>
          </w:p>
        </w:tc>
        <w:tc>
          <w:tcPr>
            <w:tcW w:w="6295" w:type="dxa"/>
          </w:tcPr>
          <w:p w14:paraId="5468F729" w14:textId="3056AF5D" w:rsidR="00E542FE" w:rsidRPr="004F14C2" w:rsidRDefault="00E542FE" w:rsidP="00E542FE">
            <w:pPr>
              <w:spacing w:line="360" w:lineRule="auto"/>
              <w:rPr>
                <w:i/>
                <w:iCs/>
                <w:noProof/>
                <w:sz w:val="24"/>
                <w:szCs w:val="18"/>
                <w:lang w:val="en-US"/>
              </w:rPr>
            </w:pPr>
            <w:r>
              <w:rPr>
                <w:noProof/>
                <w:sz w:val="24"/>
                <w:szCs w:val="18"/>
                <w:lang w:val="en-US"/>
              </w:rPr>
              <w:t>PPM.05</w:t>
            </w:r>
          </w:p>
        </w:tc>
      </w:tr>
      <w:tr w:rsidR="00E542FE" w:rsidRPr="00EA6365" w14:paraId="51099157" w14:textId="77777777" w:rsidTr="00E542FE">
        <w:tc>
          <w:tcPr>
            <w:tcW w:w="3049" w:type="dxa"/>
            <w:shd w:val="clear" w:color="auto" w:fill="EDEDED" w:themeFill="accent3" w:themeFillTint="33"/>
          </w:tcPr>
          <w:p w14:paraId="50D00FBC" w14:textId="77777777" w:rsidR="00E542FE" w:rsidRPr="00EA6365" w:rsidRDefault="00E542FE" w:rsidP="00E542FE">
            <w:pPr>
              <w:spacing w:line="360" w:lineRule="auto"/>
              <w:rPr>
                <w:i/>
                <w:iCs/>
                <w:noProof/>
                <w:sz w:val="24"/>
                <w:szCs w:val="18"/>
              </w:rPr>
            </w:pPr>
            <w:r w:rsidRPr="00EA6365">
              <w:rPr>
                <w:iCs/>
                <w:noProof/>
                <w:sz w:val="24"/>
                <w:szCs w:val="18"/>
              </w:rPr>
              <w:t xml:space="preserve">Имя </w:t>
            </w:r>
            <w:r w:rsidRPr="00FB3088">
              <w:rPr>
                <w:iCs/>
                <w:noProof/>
                <w:sz w:val="24"/>
                <w:szCs w:val="18"/>
              </w:rPr>
              <w:t>тестировщика</w:t>
            </w:r>
          </w:p>
        </w:tc>
        <w:tc>
          <w:tcPr>
            <w:tcW w:w="6295" w:type="dxa"/>
          </w:tcPr>
          <w:p w14:paraId="58F884C0" w14:textId="42B95D2E" w:rsidR="00E542FE" w:rsidRPr="00EA6365" w:rsidRDefault="00E542FE" w:rsidP="00E542FE">
            <w:pPr>
              <w:spacing w:line="360" w:lineRule="auto"/>
              <w:rPr>
                <w:i/>
                <w:iCs/>
                <w:noProof/>
                <w:sz w:val="24"/>
                <w:szCs w:val="18"/>
              </w:rPr>
            </w:pPr>
            <w:r>
              <w:rPr>
                <w:noProof/>
                <w:sz w:val="24"/>
                <w:szCs w:val="18"/>
              </w:rPr>
              <w:t>Глушко Артём</w:t>
            </w:r>
          </w:p>
        </w:tc>
      </w:tr>
      <w:tr w:rsidR="00E542FE" w:rsidRPr="00EA6365" w14:paraId="3D2EAF8B" w14:textId="77777777" w:rsidTr="00E542FE">
        <w:tc>
          <w:tcPr>
            <w:tcW w:w="3049" w:type="dxa"/>
            <w:shd w:val="clear" w:color="auto" w:fill="EDEDED" w:themeFill="accent3" w:themeFillTint="33"/>
          </w:tcPr>
          <w:p w14:paraId="77199D67" w14:textId="77777777" w:rsidR="00E542FE" w:rsidRPr="00EA6365" w:rsidRDefault="00E542FE" w:rsidP="00E542FE">
            <w:pPr>
              <w:spacing w:line="360" w:lineRule="auto"/>
              <w:rPr>
                <w:i/>
                <w:iCs/>
                <w:noProof/>
                <w:sz w:val="24"/>
                <w:szCs w:val="18"/>
              </w:rPr>
            </w:pPr>
            <w:r w:rsidRPr="00EA6365">
              <w:rPr>
                <w:iCs/>
                <w:noProof/>
                <w:sz w:val="24"/>
                <w:szCs w:val="18"/>
              </w:rPr>
              <w:t>Дата тестирования</w:t>
            </w:r>
          </w:p>
        </w:tc>
        <w:tc>
          <w:tcPr>
            <w:tcW w:w="6295" w:type="dxa"/>
          </w:tcPr>
          <w:p w14:paraId="2CB880B7" w14:textId="075AFA74" w:rsidR="00E542FE" w:rsidRPr="00EA6365" w:rsidRDefault="00E542FE" w:rsidP="00E542FE">
            <w:pPr>
              <w:spacing w:line="360" w:lineRule="auto"/>
              <w:rPr>
                <w:i/>
                <w:iCs/>
                <w:noProof/>
                <w:sz w:val="24"/>
                <w:szCs w:val="18"/>
              </w:rPr>
            </w:pPr>
            <w:r>
              <w:rPr>
                <w:iCs/>
                <w:noProof/>
                <w:sz w:val="24"/>
                <w:szCs w:val="18"/>
              </w:rPr>
              <w:t>16.06.24</w:t>
            </w:r>
          </w:p>
        </w:tc>
      </w:tr>
      <w:tr w:rsidR="00E542FE" w:rsidRPr="00EA6365" w14:paraId="75FDED8F" w14:textId="77777777" w:rsidTr="00E542FE">
        <w:tc>
          <w:tcPr>
            <w:tcW w:w="3049" w:type="dxa"/>
            <w:shd w:val="clear" w:color="auto" w:fill="EDEDED" w:themeFill="accent3" w:themeFillTint="33"/>
          </w:tcPr>
          <w:p w14:paraId="431130C7" w14:textId="77777777" w:rsidR="00E542FE" w:rsidRPr="00EA6365" w:rsidRDefault="00E542FE" w:rsidP="00E542FE">
            <w:pPr>
              <w:spacing w:line="360" w:lineRule="auto"/>
              <w:rPr>
                <w:i/>
                <w:iCs/>
                <w:noProof/>
                <w:sz w:val="24"/>
                <w:szCs w:val="18"/>
              </w:rPr>
            </w:pPr>
            <w:r w:rsidRPr="00EA6365">
              <w:rPr>
                <w:iCs/>
                <w:noProof/>
                <w:sz w:val="24"/>
                <w:szCs w:val="18"/>
              </w:rPr>
              <w:t>Название тестирования</w:t>
            </w:r>
          </w:p>
        </w:tc>
        <w:tc>
          <w:tcPr>
            <w:tcW w:w="6295" w:type="dxa"/>
          </w:tcPr>
          <w:p w14:paraId="05890E80" w14:textId="51421D76" w:rsidR="00E542FE" w:rsidRPr="00EA6365" w:rsidRDefault="00E154A9" w:rsidP="00E542FE">
            <w:pPr>
              <w:spacing w:line="360" w:lineRule="auto"/>
              <w:rPr>
                <w:i/>
                <w:iCs/>
                <w:noProof/>
                <w:sz w:val="24"/>
                <w:szCs w:val="18"/>
              </w:rPr>
            </w:pPr>
            <w:r>
              <w:rPr>
                <w:iCs/>
                <w:noProof/>
                <w:sz w:val="24"/>
                <w:szCs w:val="18"/>
              </w:rPr>
              <w:t>Завершение работы</w:t>
            </w:r>
          </w:p>
        </w:tc>
      </w:tr>
      <w:tr w:rsidR="00E542FE" w:rsidRPr="0087264C" w14:paraId="64A2D18C" w14:textId="77777777" w:rsidTr="00E542FE">
        <w:tc>
          <w:tcPr>
            <w:tcW w:w="3049" w:type="dxa"/>
            <w:shd w:val="clear" w:color="auto" w:fill="EDEDED" w:themeFill="accent3" w:themeFillTint="33"/>
          </w:tcPr>
          <w:p w14:paraId="298F7578" w14:textId="77777777" w:rsidR="00E542FE" w:rsidRPr="00EA6365" w:rsidRDefault="00E542FE" w:rsidP="00E542FE">
            <w:pPr>
              <w:spacing w:line="360" w:lineRule="auto"/>
              <w:rPr>
                <w:i/>
                <w:iCs/>
                <w:noProof/>
                <w:sz w:val="24"/>
                <w:szCs w:val="18"/>
              </w:rPr>
            </w:pPr>
            <w:r w:rsidRPr="00EA6365">
              <w:rPr>
                <w:iCs/>
                <w:noProof/>
                <w:sz w:val="24"/>
                <w:szCs w:val="18"/>
              </w:rPr>
              <w:t>Шаги тестирования</w:t>
            </w:r>
          </w:p>
        </w:tc>
        <w:tc>
          <w:tcPr>
            <w:tcW w:w="6295" w:type="dxa"/>
          </w:tcPr>
          <w:p w14:paraId="7F9A536F" w14:textId="2B01173E" w:rsidR="00E542FE" w:rsidRDefault="00E154A9" w:rsidP="00E542FE">
            <w:pPr>
              <w:pStyle w:val="af1"/>
              <w:numPr>
                <w:ilvl w:val="0"/>
                <w:numId w:val="30"/>
              </w:numPr>
              <w:spacing w:line="360" w:lineRule="auto"/>
              <w:ind w:left="741"/>
              <w:rPr>
                <w:i/>
                <w:iCs/>
                <w:noProof/>
                <w:sz w:val="24"/>
                <w:szCs w:val="18"/>
              </w:rPr>
            </w:pPr>
            <w:r>
              <w:rPr>
                <w:iCs/>
                <w:noProof/>
                <w:sz w:val="24"/>
                <w:szCs w:val="18"/>
              </w:rPr>
              <w:t>Нажать кнопку «Сохранить»</w:t>
            </w:r>
            <w:r w:rsidR="00E542FE" w:rsidRPr="00E800F6">
              <w:rPr>
                <w:iCs/>
                <w:noProof/>
                <w:sz w:val="24"/>
                <w:szCs w:val="18"/>
              </w:rPr>
              <w:t>.</w:t>
            </w:r>
          </w:p>
          <w:p w14:paraId="5E7FB72B" w14:textId="493D091E" w:rsidR="00E542FE" w:rsidRPr="00E800F6" w:rsidRDefault="00E542FE" w:rsidP="00E542FE">
            <w:pPr>
              <w:pStyle w:val="af1"/>
              <w:numPr>
                <w:ilvl w:val="0"/>
                <w:numId w:val="30"/>
              </w:numPr>
              <w:spacing w:line="360" w:lineRule="auto"/>
              <w:ind w:left="741"/>
              <w:rPr>
                <w:i/>
                <w:iCs/>
                <w:noProof/>
                <w:sz w:val="24"/>
                <w:szCs w:val="18"/>
              </w:rPr>
            </w:pPr>
            <w:r>
              <w:rPr>
                <w:iCs/>
                <w:noProof/>
                <w:sz w:val="24"/>
                <w:szCs w:val="18"/>
              </w:rPr>
              <w:t xml:space="preserve">Нажать </w:t>
            </w:r>
            <w:r w:rsidR="00E154A9">
              <w:rPr>
                <w:iCs/>
                <w:noProof/>
                <w:sz w:val="24"/>
                <w:szCs w:val="18"/>
              </w:rPr>
              <w:t>кнопку «Выйти»</w:t>
            </w:r>
            <w:r>
              <w:rPr>
                <w:iCs/>
                <w:noProof/>
                <w:sz w:val="24"/>
                <w:szCs w:val="18"/>
              </w:rPr>
              <w:t>.</w:t>
            </w:r>
          </w:p>
        </w:tc>
      </w:tr>
      <w:tr w:rsidR="00E542FE" w:rsidRPr="0087264C" w14:paraId="7BC7A9E9" w14:textId="77777777" w:rsidTr="00E542FE">
        <w:tc>
          <w:tcPr>
            <w:tcW w:w="3049" w:type="dxa"/>
            <w:shd w:val="clear" w:color="auto" w:fill="EDEDED" w:themeFill="accent3" w:themeFillTint="33"/>
          </w:tcPr>
          <w:p w14:paraId="554DDB66" w14:textId="77777777" w:rsidR="00E542FE" w:rsidRPr="00EA6365" w:rsidRDefault="00E542FE" w:rsidP="00E542FE">
            <w:pPr>
              <w:spacing w:line="360" w:lineRule="auto"/>
              <w:rPr>
                <w:i/>
                <w:iCs/>
                <w:noProof/>
                <w:sz w:val="24"/>
                <w:szCs w:val="18"/>
              </w:rPr>
            </w:pPr>
            <w:r w:rsidRPr="00EA6365">
              <w:rPr>
                <w:iCs/>
                <w:noProof/>
                <w:sz w:val="24"/>
                <w:szCs w:val="18"/>
              </w:rPr>
              <w:t>Ожидаемый результат</w:t>
            </w:r>
          </w:p>
        </w:tc>
        <w:tc>
          <w:tcPr>
            <w:tcW w:w="6295" w:type="dxa"/>
          </w:tcPr>
          <w:p w14:paraId="26E6B558" w14:textId="72A39F50" w:rsidR="00E542FE" w:rsidRPr="0087264C" w:rsidRDefault="00E154A9" w:rsidP="00E542FE">
            <w:pPr>
              <w:pStyle w:val="af1"/>
              <w:spacing w:line="360" w:lineRule="auto"/>
              <w:ind w:left="316"/>
              <w:rPr>
                <w:i/>
                <w:iCs/>
                <w:noProof/>
                <w:sz w:val="24"/>
                <w:szCs w:val="18"/>
              </w:rPr>
            </w:pPr>
            <w:r>
              <w:rPr>
                <w:iCs/>
                <w:noProof/>
                <w:sz w:val="24"/>
                <w:szCs w:val="18"/>
              </w:rPr>
              <w:t>Пользователь вышел из учётной записи.</w:t>
            </w:r>
          </w:p>
        </w:tc>
      </w:tr>
      <w:tr w:rsidR="00E154A9" w:rsidRPr="0087264C" w14:paraId="0C484081" w14:textId="77777777" w:rsidTr="00E542FE">
        <w:tc>
          <w:tcPr>
            <w:tcW w:w="3049" w:type="dxa"/>
            <w:shd w:val="clear" w:color="auto" w:fill="EDEDED" w:themeFill="accent3" w:themeFillTint="33"/>
          </w:tcPr>
          <w:p w14:paraId="35CE51A5" w14:textId="77777777" w:rsidR="00E154A9" w:rsidRPr="00EA6365" w:rsidRDefault="00E154A9" w:rsidP="00E154A9">
            <w:pPr>
              <w:spacing w:line="360" w:lineRule="auto"/>
              <w:rPr>
                <w:i/>
                <w:iCs/>
                <w:noProof/>
                <w:sz w:val="24"/>
                <w:szCs w:val="18"/>
              </w:rPr>
            </w:pPr>
            <w:r w:rsidRPr="00EA6365">
              <w:rPr>
                <w:iCs/>
                <w:noProof/>
                <w:sz w:val="24"/>
                <w:szCs w:val="18"/>
              </w:rPr>
              <w:t>Фактический результат</w:t>
            </w:r>
          </w:p>
        </w:tc>
        <w:tc>
          <w:tcPr>
            <w:tcW w:w="6295" w:type="dxa"/>
          </w:tcPr>
          <w:p w14:paraId="471F067A" w14:textId="71B66123" w:rsidR="00E154A9" w:rsidRPr="0087264C" w:rsidRDefault="00E154A9" w:rsidP="00E154A9">
            <w:pPr>
              <w:pStyle w:val="af1"/>
              <w:spacing w:line="360" w:lineRule="auto"/>
              <w:ind w:left="316"/>
              <w:rPr>
                <w:i/>
                <w:iCs/>
                <w:noProof/>
                <w:sz w:val="24"/>
                <w:szCs w:val="18"/>
              </w:rPr>
            </w:pPr>
            <w:r>
              <w:rPr>
                <w:iCs/>
                <w:noProof/>
                <w:sz w:val="24"/>
                <w:szCs w:val="18"/>
              </w:rPr>
              <w:t>Пользователь вышел из учётной записи.</w:t>
            </w:r>
          </w:p>
        </w:tc>
      </w:tr>
    </w:tbl>
    <w:p w14:paraId="19F9BD91" w14:textId="78F79A2E" w:rsidR="008202CF" w:rsidRPr="00087BC0" w:rsidRDefault="008202CF" w:rsidP="009C74F8">
      <w:pPr>
        <w:spacing w:line="360" w:lineRule="auto"/>
        <w:jc w:val="center"/>
        <w:rPr>
          <w:iCs/>
        </w:rPr>
      </w:pPr>
    </w:p>
    <w:sectPr w:rsidR="008202CF" w:rsidRPr="00087BC0" w:rsidSect="008A0616">
      <w:headerReference w:type="default" r:id="rId24"/>
      <w:footerReference w:type="default" r:id="rId25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C88CED" w14:textId="77777777" w:rsidR="0045250E" w:rsidRDefault="0045250E">
      <w:r>
        <w:separator/>
      </w:r>
    </w:p>
  </w:endnote>
  <w:endnote w:type="continuationSeparator" w:id="0">
    <w:p w14:paraId="664E07BE" w14:textId="77777777" w:rsidR="0045250E" w:rsidRDefault="004525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ndale Sans UI">
    <w:altName w:val="Times New Roman"/>
    <w:charset w:val="00"/>
    <w:family w:val="auto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ГОСТ тип А">
    <w:altName w:val="Calibri"/>
    <w:charset w:val="CC"/>
    <w:family w:val="swiss"/>
    <w:pitch w:val="variable"/>
    <w:sig w:usb0="00000287" w:usb1="00000000" w:usb2="00000000" w:usb3="00000000" w:csb0="0000009F" w:csb1="00000000"/>
  </w:font>
  <w:font w:name="GOST type A">
    <w:altName w:val="Calibri"/>
    <w:charset w:val="CC"/>
    <w:family w:val="swiss"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D77273" w14:textId="31B8AA67" w:rsidR="00B1357B" w:rsidRDefault="009D1F44">
    <w:pPr>
      <w:pStyle w:val="a6"/>
    </w:pPr>
    <w:r>
      <w:rPr>
        <w:noProof/>
      </w:rPr>
      <mc:AlternateContent>
        <mc:Choice Requires="wpg">
          <w:drawing>
            <wp:anchor distT="0" distB="0" distL="114300" distR="114300" simplePos="0" relativeHeight="251708416" behindDoc="1" locked="0" layoutInCell="1" allowOverlap="1" wp14:anchorId="44AC7D60" wp14:editId="6ECC612B">
              <wp:simplePos x="0" y="0"/>
              <wp:positionH relativeFrom="column">
                <wp:posOffset>-362585</wp:posOffset>
              </wp:positionH>
              <wp:positionV relativeFrom="paragraph">
                <wp:posOffset>-1298575</wp:posOffset>
              </wp:positionV>
              <wp:extent cx="6644005" cy="1400810"/>
              <wp:effectExtent l="18415" t="15875" r="14605" b="21590"/>
              <wp:wrapNone/>
              <wp:docPr id="635" name="Group 2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44005" cy="1400810"/>
                        <a:chOff x="1418" y="13315"/>
                        <a:chExt cx="10488" cy="2285"/>
                      </a:xfrm>
                    </wpg:grpSpPr>
                    <wps:wsp>
                      <wps:cNvPr id="636" name="Rectangle 245"/>
                      <wps:cNvSpPr>
                        <a:spLocks/>
                      </wps:cNvSpPr>
                      <wps:spPr bwMode="auto">
                        <a:xfrm>
                          <a:off x="1418" y="13317"/>
                          <a:ext cx="10488" cy="226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2ED70E" w14:textId="77777777" w:rsidR="00B1357B" w:rsidRDefault="00B1357B" w:rsidP="00C316E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637" name="Group 246"/>
                      <wpg:cNvGrpSpPr>
                        <a:grpSpLocks/>
                      </wpg:cNvGrpSpPr>
                      <wpg:grpSpPr bwMode="auto">
                        <a:xfrm>
                          <a:off x="1421" y="13315"/>
                          <a:ext cx="10485" cy="2285"/>
                          <a:chOff x="1135" y="11234"/>
                          <a:chExt cx="10485" cy="2285"/>
                        </a:xfrm>
                      </wpg:grpSpPr>
                      <wpg:grpSp>
                        <wpg:cNvPr id="638" name="Group 247"/>
                        <wpg:cNvGrpSpPr>
                          <a:grpSpLocks/>
                        </wpg:cNvGrpSpPr>
                        <wpg:grpSpPr bwMode="auto">
                          <a:xfrm>
                            <a:off x="4817" y="11234"/>
                            <a:ext cx="6803" cy="2268"/>
                            <a:chOff x="4667" y="12846"/>
                            <a:chExt cx="6803" cy="2268"/>
                          </a:xfrm>
                        </wpg:grpSpPr>
                        <wpg:grpSp>
                          <wpg:cNvPr id="639" name="Group 248"/>
                          <wpg:cNvGrpSpPr>
                            <a:grpSpLocks/>
                          </wpg:cNvGrpSpPr>
                          <wpg:grpSpPr bwMode="auto">
                            <a:xfrm>
                              <a:off x="8629" y="13691"/>
                              <a:ext cx="2841" cy="577"/>
                              <a:chOff x="6360" y="12791"/>
                              <a:chExt cx="2841" cy="577"/>
                            </a:xfrm>
                          </wpg:grpSpPr>
                          <wps:wsp>
                            <wps:cNvPr id="640" name="Text Box 249"/>
                            <wps:cNvSpPr txBox="1">
                              <a:spLocks/>
                            </wps:cNvSpPr>
                            <wps:spPr bwMode="auto">
                              <a:xfrm>
                                <a:off x="6365" y="12791"/>
                                <a:ext cx="848" cy="28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5B9098A" w14:textId="77777777" w:rsidR="00B1357B" w:rsidRPr="00F016EF" w:rsidRDefault="00B1357B" w:rsidP="00C316E9">
                                  <w:pPr>
                                    <w:pStyle w:val="a3"/>
                                    <w:rPr>
                                      <w:rFonts w:ascii="GOST type A" w:hAnsi="GOST type A"/>
                                      <w:i/>
                                      <w:iCs/>
                                      <w:noProof w:val="0"/>
                                    </w:rPr>
                                  </w:pPr>
                                  <w:r w:rsidRPr="00F016EF">
                                    <w:rPr>
                                      <w:rFonts w:ascii="GOST type A" w:hAnsi="GOST type A"/>
                                      <w:i/>
                                      <w:iCs/>
                                      <w:noProof w:val="0"/>
                                    </w:rPr>
                                    <w:t>Лит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641" name="Text Box 250"/>
                            <wps:cNvSpPr txBox="1">
                              <a:spLocks/>
                            </wps:cNvSpPr>
                            <wps:spPr bwMode="auto">
                              <a:xfrm>
                                <a:off x="7218" y="12791"/>
                                <a:ext cx="847" cy="28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2A1CF42" w14:textId="77777777" w:rsidR="00B1357B" w:rsidRPr="00F016EF" w:rsidRDefault="00B1357B" w:rsidP="00C316E9">
                                  <w:pPr>
                                    <w:pStyle w:val="a3"/>
                                    <w:rPr>
                                      <w:rFonts w:ascii="GOST type A" w:hAnsi="GOST type A"/>
                                      <w:i/>
                                      <w:iCs/>
                                      <w:noProof w:val="0"/>
                                    </w:rPr>
                                  </w:pPr>
                                  <w:r w:rsidRPr="00F016EF">
                                    <w:rPr>
                                      <w:rFonts w:ascii="GOST type A" w:hAnsi="GOST type A"/>
                                      <w:i/>
                                      <w:iCs/>
                                      <w:noProof w:val="0"/>
                                    </w:rPr>
                                    <w:t>Лист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642" name="Text Box 251"/>
                            <wps:cNvSpPr txBox="1">
                              <a:spLocks/>
                            </wps:cNvSpPr>
                            <wps:spPr bwMode="auto">
                              <a:xfrm>
                                <a:off x="8070" y="12791"/>
                                <a:ext cx="1131" cy="28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841CBC8" w14:textId="77777777" w:rsidR="00B1357B" w:rsidRPr="00F016EF" w:rsidRDefault="00B1357B" w:rsidP="00C316E9">
                                  <w:pPr>
                                    <w:pStyle w:val="a3"/>
                                    <w:rPr>
                                      <w:rFonts w:ascii="GOST type A" w:hAnsi="GOST type A"/>
                                      <w:i/>
                                      <w:iCs/>
                                      <w:noProof w:val="0"/>
                                    </w:rPr>
                                  </w:pPr>
                                  <w:r w:rsidRPr="00F016EF">
                                    <w:rPr>
                                      <w:rFonts w:ascii="GOST type A" w:hAnsi="GOST type A"/>
                                      <w:i/>
                                      <w:iCs/>
                                      <w:noProof w:val="0"/>
                                    </w:rPr>
                                    <w:t>Листов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643" name="Text Box 252"/>
                            <wps:cNvSpPr txBox="1">
                              <a:spLocks/>
                            </wps:cNvSpPr>
                            <wps:spPr bwMode="auto">
                              <a:xfrm>
                                <a:off x="7223" y="13077"/>
                                <a:ext cx="847" cy="28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8D1A1C4" w14:textId="77777777" w:rsidR="00B1357B" w:rsidRPr="00F016EF" w:rsidRDefault="00B1357B" w:rsidP="00C316E9">
                                  <w:pPr>
                                    <w:pStyle w:val="a3"/>
                                    <w:rPr>
                                      <w:rFonts w:ascii="GOST type A" w:hAnsi="GOST type A"/>
                                      <w:i/>
                                      <w:iCs/>
                                      <w:noProof w:val="0"/>
                                      <w:lang w:val="en-US"/>
                                    </w:rPr>
                                  </w:pPr>
                                  <w:r w:rsidRPr="00F016EF">
                                    <w:rPr>
                                      <w:rFonts w:ascii="GOST type A" w:hAnsi="GOST type A"/>
                                      <w:i/>
                                      <w:iCs/>
                                      <w:noProof w:val="0"/>
                                      <w:lang w:val="en-US"/>
                                    </w:rPr>
                                    <w:fldChar w:fldCharType="begin"/>
                                  </w:r>
                                  <w:r w:rsidRPr="00F016EF">
                                    <w:rPr>
                                      <w:rFonts w:ascii="GOST type A" w:hAnsi="GOST type A"/>
                                      <w:i/>
                                      <w:iCs/>
                                      <w:noProof w:val="0"/>
                                      <w:lang w:val="en-US"/>
                                    </w:rPr>
                                    <w:instrText xml:space="preserve"> PAGE  \* MERGEFORMAT </w:instrText>
                                  </w:r>
                                  <w:r w:rsidRPr="00F016EF">
                                    <w:rPr>
                                      <w:rFonts w:ascii="GOST type A" w:hAnsi="GOST type A"/>
                                      <w:i/>
                                      <w:iCs/>
                                      <w:noProof w:val="0"/>
                                      <w:lang w:val="en-US"/>
                                    </w:rPr>
                                    <w:fldChar w:fldCharType="separate"/>
                                  </w:r>
                                  <w:r w:rsidR="003427B3" w:rsidRPr="00F016EF">
                                    <w:rPr>
                                      <w:rFonts w:ascii="GOST type A" w:hAnsi="GOST type A"/>
                                      <w:i/>
                                      <w:iCs/>
                                      <w:lang w:val="en-US"/>
                                    </w:rPr>
                                    <w:t>1</w:t>
                                  </w:r>
                                  <w:r w:rsidRPr="00F016EF">
                                    <w:rPr>
                                      <w:rFonts w:ascii="GOST type A" w:hAnsi="GOST type A"/>
                                      <w:i/>
                                      <w:iCs/>
                                      <w:noProof w:val="0"/>
                                      <w:lang w:val="en-US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644" name="Text Box 253"/>
                            <wps:cNvSpPr txBox="1">
                              <a:spLocks/>
                            </wps:cNvSpPr>
                            <wps:spPr bwMode="auto">
                              <a:xfrm>
                                <a:off x="8070" y="13072"/>
                                <a:ext cx="1131" cy="28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C2782FD" w14:textId="121E00F6" w:rsidR="00B1357B" w:rsidRPr="00E154A9" w:rsidRDefault="00E154A9" w:rsidP="00C316E9">
                                  <w:pPr>
                                    <w:pStyle w:val="a3"/>
                                    <w:rPr>
                                      <w:rFonts w:ascii="GOST type A" w:hAnsi="GOST type A"/>
                                      <w:i/>
                                      <w:iCs/>
                                      <w:noProof w:val="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GOST type A" w:hAnsi="GOST type A"/>
                                      <w:i/>
                                      <w:iCs/>
                                      <w:noProof w:val="0"/>
                                      <w:lang w:val="en-US"/>
                                    </w:rPr>
                                    <w:t>29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g:grpSp>
                            <wpg:cNvPr id="645" name="Group 254"/>
                            <wpg:cNvGrpSpPr>
                              <a:grpSpLocks/>
                            </wpg:cNvGrpSpPr>
                            <wpg:grpSpPr bwMode="auto">
                              <a:xfrm>
                                <a:off x="6360" y="13084"/>
                                <a:ext cx="848" cy="284"/>
                                <a:chOff x="6125" y="9275"/>
                                <a:chExt cx="850" cy="284"/>
                              </a:xfrm>
                            </wpg:grpSpPr>
                            <wps:wsp>
                              <wps:cNvPr id="646" name="Text Box 255"/>
                              <wps:cNvSpPr txBox="1">
                                <a:spLocks/>
                              </wps:cNvSpPr>
                              <wps:spPr bwMode="auto">
                                <a:xfrm>
                                  <a:off x="6125" y="9275"/>
                                  <a:ext cx="283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9D91CEE" w14:textId="77777777" w:rsidR="00B1357B" w:rsidRPr="00C84C12" w:rsidRDefault="00B1357B" w:rsidP="00C316E9">
                                    <w:pPr>
                                      <w:pStyle w:val="a3"/>
                                      <w:rPr>
                                        <w:rFonts w:ascii="GOST type A" w:hAnsi="GOST type A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647" name="Text Box 256"/>
                              <wps:cNvSpPr txBox="1">
                                <a:spLocks/>
                              </wps:cNvSpPr>
                              <wps:spPr bwMode="auto">
                                <a:xfrm>
                                  <a:off x="6409" y="9276"/>
                                  <a:ext cx="283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8F4A5D2" w14:textId="77777777" w:rsidR="00B1357B" w:rsidRPr="00C84C12" w:rsidRDefault="00B1357B" w:rsidP="00C316E9">
                                    <w:pPr>
                                      <w:pStyle w:val="a3"/>
                                      <w:rPr>
                                        <w:rFonts w:ascii="GOST type A" w:hAnsi="GOST type A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648" name="Text Box 257"/>
                              <wps:cNvSpPr txBox="1">
                                <a:spLocks/>
                              </wps:cNvSpPr>
                              <wps:spPr bwMode="auto">
                                <a:xfrm>
                                  <a:off x="6692" y="9275"/>
                                  <a:ext cx="283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5E0EE61" w14:textId="77777777" w:rsidR="00B1357B" w:rsidRPr="00C84C12" w:rsidRDefault="00B1357B" w:rsidP="00C316E9">
                                    <w:pPr>
                                      <w:pStyle w:val="a3"/>
                                      <w:rPr>
                                        <w:rFonts w:ascii="GOST type A" w:hAnsi="GOST type A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649" name="Text Box 258"/>
                          <wps:cNvSpPr txBox="1">
                            <a:spLocks/>
                          </wps:cNvSpPr>
                          <wps:spPr bwMode="auto">
                            <a:xfrm>
                              <a:off x="8614" y="14264"/>
                              <a:ext cx="2835" cy="8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EC1371F" w14:textId="6864D6DC" w:rsidR="00B1357B" w:rsidRPr="00F016EF" w:rsidRDefault="00B1357B" w:rsidP="00E04805">
                                <w:pPr>
                                  <w:jc w:val="center"/>
                                  <w:rPr>
                                    <w:rFonts w:ascii="GOST type A" w:hAnsi="GOST type A"/>
                                    <w:i/>
                                    <w:iCs/>
                                    <w:sz w:val="24"/>
                                    <w:szCs w:val="18"/>
                                  </w:rPr>
                                </w:pPr>
                                <w:r w:rsidRPr="00F016EF">
                                  <w:rPr>
                                    <w:rFonts w:ascii="GOST type A" w:hAnsi="GOST type A"/>
                                    <w:i/>
                                    <w:iCs/>
                                    <w:sz w:val="24"/>
                                    <w:szCs w:val="18"/>
                                  </w:rPr>
                                  <w:t xml:space="preserve">ФДП и СПО, д/о, </w:t>
                                </w:r>
                                <w:proofErr w:type="spellStart"/>
                                <w:r w:rsidR="00155C0C" w:rsidRPr="00F016EF">
                                  <w:rPr>
                                    <w:rFonts w:ascii="GOST type A" w:hAnsi="GOST type A"/>
                                    <w:i/>
                                    <w:iCs/>
                                    <w:sz w:val="24"/>
                                    <w:szCs w:val="18"/>
                                  </w:rPr>
                                  <w:t>ИСиП</w:t>
                                </w:r>
                                <w:proofErr w:type="spellEnd"/>
                                <w:r w:rsidRPr="00F016EF">
                                  <w:rPr>
                                    <w:rFonts w:ascii="GOST type A" w:hAnsi="GOST type A"/>
                                    <w:i/>
                                    <w:iCs/>
                                    <w:sz w:val="24"/>
                                    <w:szCs w:val="18"/>
                                  </w:rPr>
                                  <w:t xml:space="preserve">, </w:t>
                                </w:r>
                                <w:r w:rsidR="00D3617E" w:rsidRPr="00F016EF">
                                  <w:rPr>
                                    <w:rFonts w:ascii="GOST type A" w:hAnsi="GOST type A"/>
                                    <w:i/>
                                    <w:iCs/>
                                    <w:sz w:val="24"/>
                                    <w:szCs w:val="18"/>
                                  </w:rPr>
                                  <w:t>3</w:t>
                                </w:r>
                                <w:r w:rsidR="00797F49" w:rsidRPr="00F016EF">
                                  <w:rPr>
                                    <w:rFonts w:ascii="GOST type A" w:hAnsi="GOST type A"/>
                                    <w:i/>
                                    <w:iCs/>
                                    <w:sz w:val="24"/>
                                    <w:szCs w:val="18"/>
                                  </w:rPr>
                                  <w:t>14</w:t>
                                </w:r>
                                <w:r w:rsidR="00E04805" w:rsidRPr="00F016EF">
                                  <w:rPr>
                                    <w:rFonts w:ascii="GOST type A" w:hAnsi="GOST type A"/>
                                    <w:i/>
                                    <w:iCs/>
                                    <w:sz w:val="24"/>
                                    <w:szCs w:val="18"/>
                                  </w:rPr>
                                  <w:t>А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650" name="Text Box 259"/>
                          <wps:cNvSpPr txBox="1">
                            <a:spLocks/>
                          </wps:cNvSpPr>
                          <wps:spPr bwMode="auto">
                            <a:xfrm>
                              <a:off x="4679" y="13697"/>
                              <a:ext cx="3979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DB79E91" w14:textId="77777777" w:rsidR="00B1357B" w:rsidRDefault="00B1357B" w:rsidP="00C316E9">
                                <w:pPr>
                                  <w:rPr>
                                    <w:rFonts w:ascii="GOST type A" w:hAnsi="GOST type A"/>
                                    <w:color w:val="000000"/>
                                    <w:sz w:val="20"/>
                                    <w:szCs w:val="21"/>
                                    <w:lang w:val="uk-UA"/>
                                  </w:rPr>
                                </w:pPr>
                              </w:p>
                              <w:p w14:paraId="384B0C46" w14:textId="0B5D38DF" w:rsidR="00B1357B" w:rsidRPr="00F016EF" w:rsidRDefault="00B1357B" w:rsidP="00C316E9">
                                <w:pPr>
                                  <w:pStyle w:val="a3"/>
                                  <w:spacing w:before="240"/>
                                  <w:rPr>
                                    <w:rFonts w:ascii="GOST type A" w:hAnsi="GOST type A"/>
                                    <w:i/>
                                    <w:iCs/>
                                    <w:noProof w:val="0"/>
                                    <w:sz w:val="22"/>
                                    <w:szCs w:val="22"/>
                                  </w:rPr>
                                </w:pPr>
                                <w:r w:rsidRPr="00F016EF">
                                  <w:rPr>
                                    <w:rFonts w:ascii="GOST type A" w:hAnsi="GOST type A"/>
                                    <w:i/>
                                    <w:iCs/>
                                    <w:noProof w:val="0"/>
                                    <w:sz w:val="22"/>
                                    <w:szCs w:val="22"/>
                                  </w:rPr>
                                  <w:t xml:space="preserve">Отчёт по </w:t>
                                </w:r>
                                <w:r w:rsidR="004C45C3">
                                  <w:rPr>
                                    <w:rFonts w:ascii="GOST type A" w:hAnsi="GOST type A"/>
                                    <w:i/>
                                    <w:iCs/>
                                    <w:noProof w:val="0"/>
                                    <w:sz w:val="22"/>
                                    <w:szCs w:val="22"/>
                                  </w:rPr>
                                  <w:t>Производственной</w:t>
                                </w:r>
                                <w:r w:rsidRPr="00F016EF">
                                  <w:rPr>
                                    <w:rFonts w:ascii="GOST type A" w:hAnsi="GOST type A"/>
                                    <w:i/>
                                    <w:iCs/>
                                    <w:noProof w:val="0"/>
                                    <w:sz w:val="22"/>
                                    <w:szCs w:val="22"/>
                                  </w:rPr>
                                  <w:t xml:space="preserve"> практике по </w:t>
                                </w:r>
                                <w:r w:rsidRPr="00F016EF">
                                  <w:rPr>
                                    <w:rFonts w:ascii="GOST type A" w:hAnsi="GOST type A"/>
                                    <w:bCs/>
                                    <w:i/>
                                    <w:iCs/>
                                    <w:sz w:val="22"/>
                                    <w:szCs w:val="22"/>
                                  </w:rPr>
                                  <w:t>ПМ.0</w:t>
                                </w:r>
                                <w:r w:rsidR="00087BC0">
                                  <w:rPr>
                                    <w:rFonts w:ascii="GOST type A" w:hAnsi="GOST type A"/>
                                    <w:bCs/>
                                    <w:i/>
                                    <w:iCs/>
                                    <w:sz w:val="22"/>
                                    <w:szCs w:val="22"/>
                                  </w:rPr>
                                  <w:t>5</w:t>
                                </w:r>
                              </w:p>
                              <w:p w14:paraId="3222ACFA" w14:textId="77777777" w:rsidR="00B1357B" w:rsidRDefault="00B1357B" w:rsidP="00C316E9">
                                <w:pPr>
                                  <w:jc w:val="center"/>
                                  <w:rPr>
                                    <w:rFonts w:ascii="GOST type A" w:hAnsi="GOST type A"/>
                                    <w:color w:val="000000"/>
                                    <w:sz w:val="20"/>
                                    <w:szCs w:val="21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651" name="Text Box 260"/>
                          <wps:cNvSpPr txBox="1">
                            <a:spLocks/>
                          </wps:cNvSpPr>
                          <wps:spPr bwMode="auto">
                            <a:xfrm>
                              <a:off x="4667" y="12846"/>
                              <a:ext cx="6803" cy="8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A969C07" w14:textId="77777777" w:rsidR="00F01317" w:rsidRDefault="00F01317" w:rsidP="00015037">
                                <w:pPr>
                                  <w:jc w:val="center"/>
                                  <w:rPr>
                                    <w:rFonts w:ascii="GOST type A" w:hAnsi="GOST type A"/>
                                  </w:rPr>
                                </w:pPr>
                              </w:p>
                              <w:p w14:paraId="3BCD803C" w14:textId="70F48756" w:rsidR="00B1357B" w:rsidRPr="00F016EF" w:rsidRDefault="00B1357B" w:rsidP="00015037">
                                <w:pPr>
                                  <w:jc w:val="center"/>
                                  <w:rPr>
                                    <w:rFonts w:ascii="GOST type A" w:hAnsi="GOST type A"/>
                                    <w:i/>
                                    <w:iCs/>
                                  </w:rPr>
                                </w:pPr>
                                <w:r w:rsidRPr="00F016EF">
                                  <w:rPr>
                                    <w:rFonts w:ascii="GOST type A" w:hAnsi="GOST type A"/>
                                    <w:i/>
                                    <w:iCs/>
                                  </w:rPr>
                                  <w:t>ОП-02069964-</w:t>
                                </w:r>
                                <w:r w:rsidR="004C45C3">
                                  <w:rPr>
                                    <w:rFonts w:ascii="GOST type A" w:hAnsi="GOST type A"/>
                                    <w:i/>
                                    <w:iCs/>
                                  </w:rPr>
                                  <w:t>П</w:t>
                                </w:r>
                                <w:r w:rsidRPr="00F016EF">
                                  <w:rPr>
                                    <w:rFonts w:ascii="GOST type A" w:hAnsi="GOST type A"/>
                                    <w:i/>
                                    <w:iCs/>
                                  </w:rPr>
                                  <w:t>-09.02.0</w:t>
                                </w:r>
                                <w:r w:rsidR="00155C0C" w:rsidRPr="00F016EF">
                                  <w:rPr>
                                    <w:rFonts w:ascii="GOST type A" w:hAnsi="GOST type A"/>
                                    <w:i/>
                                    <w:iCs/>
                                  </w:rPr>
                                  <w:t>7</w:t>
                                </w:r>
                                <w:r w:rsidRPr="00F016EF">
                                  <w:rPr>
                                    <w:rFonts w:ascii="GOST type A" w:hAnsi="GOST type A"/>
                                    <w:i/>
                                    <w:iCs/>
                                  </w:rPr>
                                  <w:t>-</w:t>
                                </w:r>
                                <w:r w:rsidR="00714354">
                                  <w:rPr>
                                    <w:rFonts w:ascii="GOST type A" w:hAnsi="GOST type A"/>
                                    <w:i/>
                                    <w:iCs/>
                                    <w:lang w:val="en-US"/>
                                  </w:rPr>
                                  <w:t>04</w:t>
                                </w:r>
                                <w:r w:rsidRPr="00F016EF">
                                  <w:rPr>
                                    <w:rFonts w:ascii="GOST type A" w:hAnsi="GOST type A"/>
                                    <w:i/>
                                    <w:iCs/>
                                  </w:rPr>
                                  <w:t>-2</w:t>
                                </w:r>
                                <w:r w:rsidR="00087BC0">
                                  <w:rPr>
                                    <w:rFonts w:ascii="GOST type A" w:hAnsi="GOST type A"/>
                                    <w:i/>
                                    <w:iCs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g:grpSp>
                        <wpg:cNvPr id="652" name="Group 261"/>
                        <wpg:cNvGrpSpPr>
                          <a:grpSpLocks/>
                        </wpg:cNvGrpSpPr>
                        <wpg:grpSpPr bwMode="auto">
                          <a:xfrm>
                            <a:off x="1135" y="11238"/>
                            <a:ext cx="3685" cy="2281"/>
                            <a:chOff x="3028" y="10033"/>
                            <a:chExt cx="3685" cy="2281"/>
                          </a:xfrm>
                        </wpg:grpSpPr>
                        <wpg:grpSp>
                          <wpg:cNvPr id="653" name="Group 262"/>
                          <wpg:cNvGrpSpPr>
                            <a:grpSpLocks/>
                          </wpg:cNvGrpSpPr>
                          <wpg:grpSpPr bwMode="auto">
                            <a:xfrm>
                              <a:off x="3031" y="10614"/>
                              <a:ext cx="3682" cy="1700"/>
                              <a:chOff x="3314" y="10614"/>
                              <a:chExt cx="3682" cy="1700"/>
                            </a:xfrm>
                          </wpg:grpSpPr>
                          <wpg:grpSp>
                            <wpg:cNvPr id="654" name="Group 263"/>
                            <wpg:cNvGrpSpPr>
                              <a:grpSpLocks/>
                            </wpg:cNvGrpSpPr>
                            <wpg:grpSpPr bwMode="auto">
                              <a:xfrm>
                                <a:off x="3314" y="10614"/>
                                <a:ext cx="3682" cy="280"/>
                                <a:chOff x="3332" y="11725"/>
                                <a:chExt cx="3681" cy="283"/>
                              </a:xfrm>
                            </wpg:grpSpPr>
                            <wps:wsp>
                              <wps:cNvPr id="655" name="Text Box 264"/>
                              <wps:cNvSpPr txBox="1">
                                <a:spLocks/>
                              </wps:cNvSpPr>
                              <wps:spPr bwMode="auto">
                                <a:xfrm>
                                  <a:off x="3332" y="11725"/>
                                  <a:ext cx="39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9F239E8" w14:textId="3E64CBB4" w:rsidR="00C44F7C" w:rsidRPr="00F016EF" w:rsidRDefault="00F259C1" w:rsidP="00C44F7C">
                                    <w:pPr>
                                      <w:pStyle w:val="a3"/>
                                      <w:rPr>
                                        <w:rFonts w:ascii="GOST type A" w:hAnsi="GOST type A"/>
                                        <w:i/>
                                        <w:iCs/>
                                        <w:noProof w:val="0"/>
                                      </w:rPr>
                                    </w:pPr>
                                    <w:r w:rsidRPr="00F016EF">
                                      <w:rPr>
                                        <w:rFonts w:ascii="GOST type A" w:hAnsi="GOST type A"/>
                                        <w:i/>
                                        <w:iCs/>
                                        <w:noProof w:val="0"/>
                                      </w:rPr>
                                      <w:t>Изм.</w:t>
                                    </w:r>
                                  </w:p>
                                  <w:p w14:paraId="215B3229" w14:textId="0C468F40" w:rsidR="009F36F6" w:rsidRPr="00C84C12" w:rsidRDefault="009F36F6" w:rsidP="009F36F6">
                                    <w:pPr>
                                      <w:pStyle w:val="a3"/>
                                      <w:rPr>
                                        <w:rFonts w:ascii="GOST type A" w:hAnsi="GOST type A"/>
                                        <w:noProof w:val="0"/>
                                      </w:rPr>
                                    </w:pPr>
                                    <w:r w:rsidRPr="00C84C12">
                                      <w:rPr>
                                        <w:rFonts w:ascii="GOST type A" w:hAnsi="GOST type A"/>
                                        <w:noProof w:val="0"/>
                                      </w:rPr>
                                      <w:t>.</w:t>
                                    </w:r>
                                  </w:p>
                                  <w:p w14:paraId="5B25A1E7" w14:textId="05FEF720" w:rsidR="00B1357B" w:rsidRPr="00C84C12" w:rsidRDefault="00B1357B" w:rsidP="00C316E9">
                                    <w:pPr>
                                      <w:pStyle w:val="a3"/>
                                      <w:rPr>
                                        <w:rFonts w:ascii="GOST type A" w:hAnsi="GOST type A"/>
                                        <w:noProof w:val="0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656" name="Text Box 265"/>
                              <wps:cNvSpPr txBox="1">
                                <a:spLocks/>
                              </wps:cNvSpPr>
                              <wps:spPr bwMode="auto">
                                <a:xfrm>
                                  <a:off x="4295" y="11725"/>
                                  <a:ext cx="1304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234DD37" w14:textId="77777777" w:rsidR="00B1357B" w:rsidRPr="00F016EF" w:rsidRDefault="00B1357B" w:rsidP="00C316E9">
                                    <w:pPr>
                                      <w:pStyle w:val="a3"/>
                                      <w:rPr>
                                        <w:rFonts w:ascii="GOST type A" w:hAnsi="GOST type A"/>
                                        <w:i/>
                                        <w:iCs/>
                                      </w:rPr>
                                    </w:pPr>
                                    <w:r w:rsidRPr="00F016EF">
                                      <w:rPr>
                                        <w:rFonts w:ascii="GOST type A" w:hAnsi="GOST type A"/>
                                        <w:i/>
                                        <w:iCs/>
                                      </w:rPr>
                                      <w:t>№ докум.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657" name="Text Box 266"/>
                              <wps:cNvSpPr txBox="1">
                                <a:spLocks/>
                              </wps:cNvSpPr>
                              <wps:spPr bwMode="auto">
                                <a:xfrm>
                                  <a:off x="3728" y="11725"/>
                                  <a:ext cx="56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50796B6" w14:textId="41174218" w:rsidR="00B1357B" w:rsidRPr="00F016EF" w:rsidRDefault="00F259C1" w:rsidP="00C316E9">
                                    <w:pPr>
                                      <w:pStyle w:val="a3"/>
                                      <w:rPr>
                                        <w:rFonts w:ascii="GOST type A" w:hAnsi="GOST type A"/>
                                        <w:i/>
                                        <w:iCs/>
                                        <w:noProof w:val="0"/>
                                      </w:rPr>
                                    </w:pPr>
                                    <w:r w:rsidRPr="00F016EF">
                                      <w:rPr>
                                        <w:rFonts w:ascii="GOST type A" w:hAnsi="GOST type A"/>
                                        <w:i/>
                                        <w:iCs/>
                                        <w:noProof w:val="0"/>
                                      </w:rPr>
                                      <w:t>Лист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658" name="Text Box 267"/>
                              <wps:cNvSpPr txBox="1">
                                <a:spLocks/>
                              </wps:cNvSpPr>
                              <wps:spPr bwMode="auto">
                                <a:xfrm>
                                  <a:off x="5597" y="11725"/>
                                  <a:ext cx="850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2AA41D8" w14:textId="77777777" w:rsidR="00B1357B" w:rsidRPr="00F016EF" w:rsidRDefault="00B1357B" w:rsidP="00C316E9">
                                    <w:pPr>
                                      <w:pStyle w:val="a3"/>
                                      <w:rPr>
                                        <w:rFonts w:ascii="GOST type A" w:hAnsi="GOST type A"/>
                                        <w:i/>
                                        <w:iCs/>
                                        <w:noProof w:val="0"/>
                                      </w:rPr>
                                    </w:pPr>
                                    <w:r w:rsidRPr="00F016EF">
                                      <w:rPr>
                                        <w:rFonts w:ascii="GOST type A" w:hAnsi="GOST type A"/>
                                        <w:i/>
                                        <w:iCs/>
                                      </w:rPr>
                                      <w:t>Подп</w:t>
                                    </w:r>
                                    <w:r w:rsidRPr="00F016EF">
                                      <w:rPr>
                                        <w:rFonts w:ascii="GOST type A" w:hAnsi="GOST type A"/>
                                        <w:i/>
                                        <w:iCs/>
                                        <w:noProof w:val="0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659" name="Text Box 268"/>
                              <wps:cNvSpPr txBox="1">
                                <a:spLocks/>
                              </wps:cNvSpPr>
                              <wps:spPr bwMode="auto">
                                <a:xfrm>
                                  <a:off x="6446" y="11725"/>
                                  <a:ext cx="56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6276FEA" w14:textId="77777777" w:rsidR="00B1357B" w:rsidRPr="00F016EF" w:rsidRDefault="00B1357B" w:rsidP="00C316E9">
                                    <w:pPr>
                                      <w:pStyle w:val="a3"/>
                                      <w:rPr>
                                        <w:rFonts w:ascii="GOST type A" w:hAnsi="GOST type A"/>
                                        <w:i/>
                                        <w:iCs/>
                                        <w:noProof w:val="0"/>
                                      </w:rPr>
                                    </w:pPr>
                                    <w:r w:rsidRPr="00F016EF">
                                      <w:rPr>
                                        <w:rFonts w:ascii="GOST type A" w:hAnsi="GOST type A"/>
                                        <w:i/>
                                        <w:iCs/>
                                        <w:noProof w:val="0"/>
                                      </w:rPr>
                                      <w:t>Дата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660" name="Group 269"/>
                            <wpg:cNvGrpSpPr>
                              <a:grpSpLocks/>
                            </wpg:cNvGrpSpPr>
                            <wpg:grpSpPr bwMode="auto">
                              <a:xfrm>
                                <a:off x="3314" y="10907"/>
                                <a:ext cx="3682" cy="1407"/>
                                <a:chOff x="2358" y="10607"/>
                                <a:chExt cx="3682" cy="1407"/>
                              </a:xfrm>
                            </wpg:grpSpPr>
                            <wpg:grpSp>
                              <wpg:cNvPr id="661" name="Group 27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358" y="10609"/>
                                  <a:ext cx="3681" cy="1391"/>
                                  <a:chOff x="2924" y="10616"/>
                                  <a:chExt cx="3681" cy="1391"/>
                                </a:xfrm>
                              </wpg:grpSpPr>
                              <wpg:grpSp>
                                <wpg:cNvPr id="662" name="Group 271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2924" y="10616"/>
                                    <a:ext cx="3680" cy="281"/>
                                    <a:chOff x="2196" y="10916"/>
                                    <a:chExt cx="3683" cy="284"/>
                                  </a:xfrm>
                                </wpg:grpSpPr>
                                <wps:wsp>
                                  <wps:cNvPr id="663" name="Text Box 272"/>
                                  <wps:cNvSpPr txBox="1">
                                    <a:spLocks/>
                                  </wps:cNvSpPr>
                                  <wps:spPr bwMode="auto">
                                    <a:xfrm>
                                      <a:off x="3158" y="10917"/>
                                      <a:ext cx="1305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57AC1B8" w14:textId="7533DA5E" w:rsidR="00B1357B" w:rsidRPr="00714354" w:rsidRDefault="00FB5443" w:rsidP="00C316E9">
                                        <w:pPr>
                                          <w:pStyle w:val="a3"/>
                                          <w:jc w:val="left"/>
                                          <w:rPr>
                                            <w:rFonts w:ascii="GOST type A" w:hAnsi="GOST type A"/>
                                            <w:i/>
                                            <w:iCs/>
                                            <w:noProof w:val="0"/>
                                          </w:rPr>
                                        </w:pPr>
                                        <w:r>
                                          <w:rPr>
                                            <w:rFonts w:ascii="GOST type A" w:hAnsi="GOST type A"/>
                                            <w:noProof w:val="0"/>
                                          </w:rPr>
                                          <w:t xml:space="preserve"> </w:t>
                                        </w:r>
                                        <w:r w:rsidR="00714354">
                                          <w:rPr>
                                            <w:rFonts w:ascii="GOST type A" w:hAnsi="GOST type A"/>
                                            <w:i/>
                                            <w:iCs/>
                                            <w:noProof w:val="0"/>
                                          </w:rPr>
                                          <w:t>Глушко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664" name="Text Box 273"/>
                                  <wps:cNvSpPr txBox="1">
                                    <a:spLocks/>
                                  </wps:cNvSpPr>
                                  <wps:spPr bwMode="auto">
                                    <a:xfrm>
                                      <a:off x="2196" y="10916"/>
                                      <a:ext cx="96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5AB9106" w14:textId="77777777" w:rsidR="00B1357B" w:rsidRPr="00F016EF" w:rsidRDefault="00B1357B" w:rsidP="00C316E9">
                                        <w:pPr>
                                          <w:pStyle w:val="a3"/>
                                          <w:jc w:val="left"/>
                                          <w:rPr>
                                            <w:rFonts w:ascii="GOST type A" w:hAnsi="GOST type A"/>
                                            <w:i/>
                                            <w:iCs/>
                                            <w:noProof w:val="0"/>
                                          </w:rPr>
                                        </w:pPr>
                                        <w:r w:rsidRPr="00F016EF">
                                          <w:rPr>
                                            <w:rFonts w:ascii="GOST type A" w:hAnsi="GOST type A"/>
                                            <w:i/>
                                            <w:iCs/>
                                          </w:rPr>
                                          <w:t>Разраб</w:t>
                                        </w:r>
                                        <w:r w:rsidRPr="00F016EF">
                                          <w:rPr>
                                            <w:rFonts w:ascii="GOST type A" w:hAnsi="GOST type A"/>
                                            <w:i/>
                                            <w:iCs/>
                                            <w:noProof w:val="0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665" name="Text Box 274"/>
                                  <wps:cNvSpPr txBox="1">
                                    <a:spLocks/>
                                  </wps:cNvSpPr>
                                  <wps:spPr bwMode="auto">
                                    <a:xfrm>
                                      <a:off x="4461" y="10917"/>
                                      <a:ext cx="851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7431C2CC" w14:textId="77777777" w:rsidR="00B1357B" w:rsidRPr="00C84C12" w:rsidRDefault="00B1357B" w:rsidP="00C316E9">
                                        <w:pPr>
                                          <w:pStyle w:val="a3"/>
                                          <w:rPr>
                                            <w:rFonts w:ascii="GOST type A" w:hAnsi="GOST type A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666" name="Text Box 275"/>
                                  <wps:cNvSpPr txBox="1">
                                    <a:spLocks/>
                                  </wps:cNvSpPr>
                                  <wps:spPr bwMode="auto">
                                    <a:xfrm>
                                      <a:off x="5311" y="10917"/>
                                      <a:ext cx="568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7F25EA8" w14:textId="77777777" w:rsidR="00B1357B" w:rsidRPr="004E5007" w:rsidRDefault="00B1357B" w:rsidP="00C316E9">
                                        <w:pPr>
                                          <w:pStyle w:val="a3"/>
                                          <w:rPr>
                                            <w:rFonts w:ascii="GOST type A" w:hAnsi="GOST type A"/>
                                            <w:sz w:val="16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667" name="Group 276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2925" y="10895"/>
                                    <a:ext cx="3680" cy="280"/>
                                    <a:chOff x="2196" y="10916"/>
                                    <a:chExt cx="3683" cy="284"/>
                                  </a:xfrm>
                                </wpg:grpSpPr>
                                <wps:wsp>
                                  <wps:cNvPr id="668" name="Text Box 277"/>
                                  <wps:cNvSpPr txBox="1">
                                    <a:spLocks/>
                                  </wps:cNvSpPr>
                                  <wps:spPr bwMode="auto">
                                    <a:xfrm>
                                      <a:off x="3158" y="10917"/>
                                      <a:ext cx="1305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063ED61E" w14:textId="3766E3B2" w:rsidR="00B1357B" w:rsidRPr="00F016EF" w:rsidRDefault="00FB5443" w:rsidP="00C316E9">
                                        <w:pPr>
                                          <w:pStyle w:val="a3"/>
                                          <w:jc w:val="left"/>
                                          <w:rPr>
                                            <w:rFonts w:ascii="GOST type A" w:hAnsi="GOST type A"/>
                                            <w:i/>
                                            <w:iCs/>
                                            <w:noProof w:val="0"/>
                                          </w:rPr>
                                        </w:pPr>
                                        <w:r w:rsidRPr="00F016EF">
                                          <w:rPr>
                                            <w:rFonts w:ascii="GOST type A" w:hAnsi="GOST type A"/>
                                            <w:i/>
                                            <w:iCs/>
                                            <w:noProof w:val="0"/>
                                          </w:rPr>
                                          <w:t xml:space="preserve"> </w:t>
                                        </w:r>
                                        <w:r w:rsidR="00D3617E" w:rsidRPr="00F016EF">
                                          <w:rPr>
                                            <w:rFonts w:ascii="GOST type A" w:hAnsi="GOST type A"/>
                                            <w:i/>
                                            <w:iCs/>
                                            <w:noProof w:val="0"/>
                                          </w:rPr>
                                          <w:t>Калиничев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669" name="Text Box 278"/>
                                  <wps:cNvSpPr txBox="1">
                                    <a:spLocks/>
                                  </wps:cNvSpPr>
                                  <wps:spPr bwMode="auto">
                                    <a:xfrm>
                                      <a:off x="2196" y="10916"/>
                                      <a:ext cx="96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732E83A4" w14:textId="77777777" w:rsidR="00B1357B" w:rsidRPr="00F016EF" w:rsidRDefault="00B1357B" w:rsidP="00C316E9">
                                        <w:pPr>
                                          <w:pStyle w:val="a3"/>
                                          <w:jc w:val="left"/>
                                          <w:rPr>
                                            <w:rFonts w:ascii="GOST type A" w:hAnsi="GOST type A"/>
                                            <w:i/>
                                            <w:iCs/>
                                            <w:noProof w:val="0"/>
                                          </w:rPr>
                                        </w:pPr>
                                        <w:r w:rsidRPr="00F016EF">
                                          <w:rPr>
                                            <w:rFonts w:ascii="GOST type A" w:hAnsi="GOST type A"/>
                                            <w:i/>
                                            <w:iCs/>
                                          </w:rPr>
                                          <w:t>Пров</w:t>
                                        </w:r>
                                        <w:r w:rsidRPr="00F016EF">
                                          <w:rPr>
                                            <w:rFonts w:ascii="GOST type A" w:hAnsi="GOST type A"/>
                                            <w:i/>
                                            <w:iCs/>
                                            <w:noProof w:val="0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670" name="Text Box 279"/>
                                  <wps:cNvSpPr txBox="1">
                                    <a:spLocks/>
                                  </wps:cNvSpPr>
                                  <wps:spPr bwMode="auto">
                                    <a:xfrm>
                                      <a:off x="4461" y="10917"/>
                                      <a:ext cx="851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0A7B1EE6" w14:textId="77777777" w:rsidR="00B1357B" w:rsidRPr="00C84C12" w:rsidRDefault="00B1357B" w:rsidP="00C316E9">
                                        <w:pPr>
                                          <w:pStyle w:val="a3"/>
                                          <w:rPr>
                                            <w:rFonts w:ascii="GOST type A" w:hAnsi="GOST type A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671" name="Text Box 280"/>
                                  <wps:cNvSpPr txBox="1">
                                    <a:spLocks/>
                                  </wps:cNvSpPr>
                                  <wps:spPr bwMode="auto">
                                    <a:xfrm>
                                      <a:off x="5311" y="10917"/>
                                      <a:ext cx="568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7D54D239" w14:textId="77777777" w:rsidR="00B1357B" w:rsidRPr="00C84C12" w:rsidRDefault="00B1357B" w:rsidP="00C316E9">
                                        <w:pPr>
                                          <w:pStyle w:val="a3"/>
                                          <w:rPr>
                                            <w:rFonts w:ascii="GOST type A" w:hAnsi="GOST type A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672" name="Group 281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2925" y="11174"/>
                                    <a:ext cx="3680" cy="280"/>
                                    <a:chOff x="2196" y="10916"/>
                                    <a:chExt cx="3683" cy="284"/>
                                  </a:xfrm>
                                </wpg:grpSpPr>
                                <wps:wsp>
                                  <wps:cNvPr id="673" name="Text Box 282"/>
                                  <wps:cNvSpPr txBox="1">
                                    <a:spLocks/>
                                  </wps:cNvSpPr>
                                  <wps:spPr bwMode="auto">
                                    <a:xfrm>
                                      <a:off x="3158" y="10917"/>
                                      <a:ext cx="1305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6673FBE" w14:textId="77777777" w:rsidR="00B1357B" w:rsidRPr="00C84C12" w:rsidRDefault="00B1357B" w:rsidP="00C316E9">
                                        <w:pPr>
                                          <w:pStyle w:val="a3"/>
                                          <w:jc w:val="left"/>
                                          <w:rPr>
                                            <w:rFonts w:ascii="GOST type A" w:hAnsi="GOST type A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674" name="Text Box 283"/>
                                  <wps:cNvSpPr txBox="1">
                                    <a:spLocks/>
                                  </wps:cNvSpPr>
                                  <wps:spPr bwMode="auto">
                                    <a:xfrm>
                                      <a:off x="2196" y="10916"/>
                                      <a:ext cx="96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D774AE1" w14:textId="6EC41CFD" w:rsidR="00B1357B" w:rsidRPr="00F016EF" w:rsidRDefault="00B1357B" w:rsidP="00C316E9">
                                        <w:pPr>
                                          <w:pStyle w:val="a3"/>
                                          <w:jc w:val="left"/>
                                          <w:rPr>
                                            <w:rFonts w:ascii="GOST type A" w:hAnsi="GOST type A"/>
                                            <w:i/>
                                            <w:iCs/>
                                            <w:noProof w:val="0"/>
                                          </w:rPr>
                                        </w:pPr>
                                      </w:p>
                                      <w:p w14:paraId="54807141" w14:textId="77777777" w:rsidR="00B1357B" w:rsidRPr="00C84C12" w:rsidRDefault="00B1357B" w:rsidP="00C316E9">
                                        <w:pPr>
                                          <w:pStyle w:val="a3"/>
                                          <w:jc w:val="left"/>
                                          <w:rPr>
                                            <w:rFonts w:ascii="GOST type A" w:hAnsi="GOST type A"/>
                                            <w:noProof w:val="0"/>
                                          </w:rPr>
                                        </w:pPr>
                                      </w:p>
                                      <w:p w14:paraId="5E85AA72" w14:textId="77777777" w:rsidR="00B1357B" w:rsidRPr="00C84C12" w:rsidRDefault="00B1357B" w:rsidP="00C316E9">
                                        <w:pPr>
                                          <w:pStyle w:val="a3"/>
                                          <w:jc w:val="left"/>
                                          <w:rPr>
                                            <w:rFonts w:ascii="GOST type A" w:hAnsi="GOST type A"/>
                                            <w:noProof w:val="0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675" name="Text Box 284"/>
                                  <wps:cNvSpPr txBox="1">
                                    <a:spLocks/>
                                  </wps:cNvSpPr>
                                  <wps:spPr bwMode="auto">
                                    <a:xfrm>
                                      <a:off x="4461" y="10917"/>
                                      <a:ext cx="851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3B96735" w14:textId="77777777" w:rsidR="00B1357B" w:rsidRPr="00C84C12" w:rsidRDefault="00B1357B" w:rsidP="00C316E9">
                                        <w:pPr>
                                          <w:pStyle w:val="a3"/>
                                          <w:rPr>
                                            <w:rFonts w:ascii="GOST type A" w:hAnsi="GOST type A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676" name="Text Box 285"/>
                                  <wps:cNvSpPr txBox="1">
                                    <a:spLocks/>
                                  </wps:cNvSpPr>
                                  <wps:spPr bwMode="auto">
                                    <a:xfrm>
                                      <a:off x="5311" y="10917"/>
                                      <a:ext cx="568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4B5D8AEC" w14:textId="77777777" w:rsidR="00B1357B" w:rsidRPr="00C84C12" w:rsidRDefault="00B1357B" w:rsidP="00C316E9">
                                        <w:pPr>
                                          <w:pStyle w:val="a3"/>
                                          <w:rPr>
                                            <w:rFonts w:ascii="GOST type A" w:hAnsi="GOST type A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677" name="Group 286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886" y="11450"/>
                                    <a:ext cx="2719" cy="280"/>
                                    <a:chOff x="3158" y="10917"/>
                                    <a:chExt cx="2721" cy="283"/>
                                  </a:xfrm>
                                </wpg:grpSpPr>
                                <wps:wsp>
                                  <wps:cNvPr id="678" name="Text Box 287"/>
                                  <wps:cNvSpPr txBox="1">
                                    <a:spLocks/>
                                  </wps:cNvSpPr>
                                  <wps:spPr bwMode="auto">
                                    <a:xfrm>
                                      <a:off x="3158" y="10917"/>
                                      <a:ext cx="1305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33E63EE" w14:textId="77777777" w:rsidR="00B1357B" w:rsidRPr="00C84C12" w:rsidRDefault="00B1357B" w:rsidP="00C316E9">
                                        <w:pPr>
                                          <w:pStyle w:val="a3"/>
                                          <w:rPr>
                                            <w:rFonts w:ascii="GOST type A" w:hAnsi="GOST type A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679" name="Text Box 289"/>
                                  <wps:cNvSpPr txBox="1">
                                    <a:spLocks/>
                                  </wps:cNvSpPr>
                                  <wps:spPr bwMode="auto">
                                    <a:xfrm>
                                      <a:off x="4461" y="10917"/>
                                      <a:ext cx="851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7834E133" w14:textId="77777777" w:rsidR="00B1357B" w:rsidRPr="00C84C12" w:rsidRDefault="00B1357B" w:rsidP="00C316E9">
                                        <w:pPr>
                                          <w:pStyle w:val="a3"/>
                                          <w:rPr>
                                            <w:rFonts w:ascii="GOST type A" w:hAnsi="GOST type A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680" name="Text Box 290"/>
                                  <wps:cNvSpPr txBox="1">
                                    <a:spLocks/>
                                  </wps:cNvSpPr>
                                  <wps:spPr bwMode="auto">
                                    <a:xfrm>
                                      <a:off x="5311" y="10917"/>
                                      <a:ext cx="568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4D79AB0E" w14:textId="77777777" w:rsidR="00B1357B" w:rsidRPr="00C84C12" w:rsidRDefault="00B1357B" w:rsidP="00C316E9">
                                        <w:pPr>
                                          <w:pStyle w:val="a3"/>
                                          <w:rPr>
                                            <w:rFonts w:ascii="GOST type A" w:hAnsi="GOST type A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681" name="Group 291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2925" y="11726"/>
                                    <a:ext cx="3680" cy="281"/>
                                    <a:chOff x="2196" y="10916"/>
                                    <a:chExt cx="3683" cy="284"/>
                                  </a:xfrm>
                                </wpg:grpSpPr>
                                <wps:wsp>
                                  <wps:cNvPr id="682" name="Text Box 292"/>
                                  <wps:cNvSpPr txBox="1">
                                    <a:spLocks/>
                                  </wps:cNvSpPr>
                                  <wps:spPr bwMode="auto">
                                    <a:xfrm>
                                      <a:off x="3158" y="10917"/>
                                      <a:ext cx="1305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6028F3D" w14:textId="6ED6D210" w:rsidR="00B1357B" w:rsidRPr="00F016EF" w:rsidRDefault="009F36F6" w:rsidP="00C316E9">
                                        <w:pPr>
                                          <w:pStyle w:val="a3"/>
                                          <w:jc w:val="left"/>
                                          <w:rPr>
                                            <w:rFonts w:ascii="GOST type A" w:hAnsi="GOST type A"/>
                                            <w:i/>
                                            <w:iCs/>
                                          </w:rPr>
                                        </w:pPr>
                                        <w:r>
                                          <w:rPr>
                                            <w:rFonts w:ascii="GOST type A" w:hAnsi="GOST type A"/>
                                          </w:rPr>
                                          <w:t xml:space="preserve"> </w:t>
                                        </w:r>
                                        <w:r w:rsidR="00B1357B" w:rsidRPr="00F016EF">
                                          <w:rPr>
                                            <w:rFonts w:ascii="GOST type A" w:hAnsi="GOST type A"/>
                                            <w:i/>
                                            <w:iCs/>
                                          </w:rPr>
                                          <w:t>Базеева</w:t>
                                        </w:r>
                                      </w:p>
                                      <w:p w14:paraId="0B3E0E73" w14:textId="77777777" w:rsidR="00B1357B" w:rsidRPr="00C84C12" w:rsidRDefault="00B1357B" w:rsidP="00C316E9">
                                        <w:pPr>
                                          <w:pStyle w:val="a3"/>
                                          <w:rPr>
                                            <w:rFonts w:ascii="GOST type A" w:hAnsi="GOST type A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683" name="Text Box 293"/>
                                  <wps:cNvSpPr txBox="1">
                                    <a:spLocks/>
                                  </wps:cNvSpPr>
                                  <wps:spPr bwMode="auto">
                                    <a:xfrm>
                                      <a:off x="2196" y="10916"/>
                                      <a:ext cx="96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7D7C54E7" w14:textId="77777777" w:rsidR="00B1357B" w:rsidRPr="00C84C12" w:rsidRDefault="00B1357B" w:rsidP="00C316E9">
                                        <w:pPr>
                                          <w:pStyle w:val="a3"/>
                                          <w:jc w:val="left"/>
                                          <w:rPr>
                                            <w:rFonts w:ascii="GOST type A" w:hAnsi="GOST type A"/>
                                            <w:noProof w:val="0"/>
                                          </w:rPr>
                                        </w:pPr>
                                        <w:r w:rsidRPr="00F016EF">
                                          <w:rPr>
                                            <w:rFonts w:ascii="GOST type A" w:hAnsi="GOST type A"/>
                                            <w:i/>
                                            <w:iCs/>
                                            <w:noProof w:val="0"/>
                                          </w:rPr>
                                          <w:t>Утв</w:t>
                                        </w:r>
                                        <w:r>
                                          <w:rPr>
                                            <w:rFonts w:ascii="GOST type A" w:hAnsi="GOST type A"/>
                                            <w:noProof w:val="0"/>
                                          </w:rPr>
                                          <w:t xml:space="preserve">. 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684" name="Text Box 294"/>
                                  <wps:cNvSpPr txBox="1">
                                    <a:spLocks/>
                                  </wps:cNvSpPr>
                                  <wps:spPr bwMode="auto">
                                    <a:xfrm>
                                      <a:off x="4461" y="10917"/>
                                      <a:ext cx="851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06C7AFCB" w14:textId="77777777" w:rsidR="00B1357B" w:rsidRPr="00C84C12" w:rsidRDefault="00B1357B" w:rsidP="00C316E9">
                                        <w:pPr>
                                          <w:pStyle w:val="a3"/>
                                          <w:rPr>
                                            <w:rFonts w:ascii="GOST type A" w:hAnsi="GOST type A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685" name="Text Box 295"/>
                                  <wps:cNvSpPr txBox="1">
                                    <a:spLocks/>
                                  </wps:cNvSpPr>
                                  <wps:spPr bwMode="auto">
                                    <a:xfrm>
                                      <a:off x="5311" y="10917"/>
                                      <a:ext cx="568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ED0F7D7" w14:textId="77777777" w:rsidR="00B1357B" w:rsidRPr="00C84C12" w:rsidRDefault="00B1357B" w:rsidP="00C316E9">
                                        <w:pPr>
                                          <w:pStyle w:val="a3"/>
                                          <w:rPr>
                                            <w:rFonts w:ascii="GOST type A" w:hAnsi="GOST type A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686" name="Line 296"/>
                              <wps:cNvCnPr>
                                <a:cxnSpLocks/>
                              </wps:cNvCnPr>
                              <wps:spPr bwMode="auto">
                                <a:xfrm flipH="1">
                                  <a:off x="5473" y="10607"/>
                                  <a:ext cx="0" cy="14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7" name="Line 297"/>
                              <wps:cNvCnPr>
                                <a:cxnSpLocks/>
                              </wps:cNvCnPr>
                              <wps:spPr bwMode="auto">
                                <a:xfrm flipH="1">
                                  <a:off x="6040" y="10607"/>
                                  <a:ext cx="0" cy="14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8" name="Line 299"/>
                              <wps:cNvCnPr>
                                <a:cxnSpLocks/>
                              </wps:cNvCnPr>
                              <wps:spPr bwMode="auto">
                                <a:xfrm flipH="1">
                                  <a:off x="4621" y="10607"/>
                                  <a:ext cx="0" cy="14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9" name="Line 300"/>
                              <wps:cNvCnPr>
                                <a:cxnSpLocks/>
                              </wps:cNvCnPr>
                              <wps:spPr bwMode="auto">
                                <a:xfrm flipH="1">
                                  <a:off x="2361" y="10607"/>
                                  <a:ext cx="0" cy="14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0" name="Line 298"/>
                              <wps:cNvCnPr>
                                <a:cxnSpLocks/>
                              </wps:cNvCnPr>
                              <wps:spPr bwMode="auto">
                                <a:xfrm flipH="1">
                                  <a:off x="3318" y="10614"/>
                                  <a:ext cx="0" cy="14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  <wpg:grpSp>
                          <wpg:cNvPr id="691" name="Group 301"/>
                          <wpg:cNvGrpSpPr>
                            <a:grpSpLocks/>
                          </wpg:cNvGrpSpPr>
                          <wpg:grpSpPr bwMode="auto">
                            <a:xfrm>
                              <a:off x="3028" y="10033"/>
                              <a:ext cx="3683" cy="581"/>
                              <a:chOff x="3033" y="9482"/>
                              <a:chExt cx="3683" cy="581"/>
                            </a:xfrm>
                          </wpg:grpSpPr>
                          <wpg:grpSp>
                            <wpg:cNvPr id="692" name="Group 302"/>
                            <wpg:cNvGrpSpPr>
                              <a:grpSpLocks/>
                            </wpg:cNvGrpSpPr>
                            <wpg:grpSpPr bwMode="auto">
                              <a:xfrm>
                                <a:off x="3034" y="9492"/>
                                <a:ext cx="3682" cy="561"/>
                                <a:chOff x="1240" y="9793"/>
                                <a:chExt cx="3685" cy="568"/>
                              </a:xfrm>
                            </wpg:grpSpPr>
                            <wpg:grpSp>
                              <wpg:cNvPr id="693" name="Group 30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240" y="10078"/>
                                  <a:ext cx="3685" cy="283"/>
                                  <a:chOff x="3332" y="11725"/>
                                  <a:chExt cx="3681" cy="283"/>
                                </a:xfrm>
                              </wpg:grpSpPr>
                              <wps:wsp>
                                <wps:cNvPr id="694" name="Text Box 304"/>
                                <wps:cNvSpPr txBox="1">
                                  <a:spLocks/>
                                </wps:cNvSpPr>
                                <wps:spPr bwMode="auto">
                                  <a:xfrm>
                                    <a:off x="3332" y="11725"/>
                                    <a:ext cx="397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7994F356" w14:textId="77777777" w:rsidR="00B1357B" w:rsidRPr="00C84C12" w:rsidRDefault="00B1357B" w:rsidP="00C316E9">
                                      <w:pPr>
                                        <w:pStyle w:val="a3"/>
                                        <w:rPr>
                                          <w:rFonts w:ascii="GOST type A" w:hAnsi="GOST type A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695" name="Text Box 305"/>
                                <wps:cNvSpPr txBox="1">
                                  <a:spLocks/>
                                </wps:cNvSpPr>
                                <wps:spPr bwMode="auto">
                                  <a:xfrm>
                                    <a:off x="4295" y="11725"/>
                                    <a:ext cx="1304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05B68769" w14:textId="77777777" w:rsidR="00B1357B" w:rsidRPr="00C84C12" w:rsidRDefault="00B1357B" w:rsidP="00C316E9">
                                      <w:pPr>
                                        <w:pStyle w:val="a3"/>
                                        <w:rPr>
                                          <w:rFonts w:ascii="GOST type A" w:hAnsi="GOST type A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696" name="Text Box 306"/>
                                <wps:cNvSpPr txBox="1">
                                  <a:spLocks/>
                                </wps:cNvSpPr>
                                <wps:spPr bwMode="auto">
                                  <a:xfrm>
                                    <a:off x="3728" y="11725"/>
                                    <a:ext cx="567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21953277" w14:textId="77777777" w:rsidR="00B1357B" w:rsidRPr="00C84C12" w:rsidRDefault="00B1357B" w:rsidP="00C316E9">
                                      <w:pPr>
                                        <w:pStyle w:val="a3"/>
                                        <w:rPr>
                                          <w:rFonts w:ascii="GOST type A" w:hAnsi="GOST type A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697" name="Text Box 307"/>
                                <wps:cNvSpPr txBox="1">
                                  <a:spLocks/>
                                </wps:cNvSpPr>
                                <wps:spPr bwMode="auto">
                                  <a:xfrm>
                                    <a:off x="5597" y="11725"/>
                                    <a:ext cx="850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52045E54" w14:textId="77777777" w:rsidR="00B1357B" w:rsidRPr="00C84C12" w:rsidRDefault="00B1357B" w:rsidP="00C316E9">
                                      <w:pPr>
                                        <w:pStyle w:val="a3"/>
                                        <w:rPr>
                                          <w:rFonts w:ascii="GOST type A" w:hAnsi="GOST type A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698" name="Text Box 308"/>
                                <wps:cNvSpPr txBox="1">
                                  <a:spLocks/>
                                </wps:cNvSpPr>
                                <wps:spPr bwMode="auto">
                                  <a:xfrm>
                                    <a:off x="6446" y="11725"/>
                                    <a:ext cx="567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79C37EA0" w14:textId="77777777" w:rsidR="00B1357B" w:rsidRPr="00C84C12" w:rsidRDefault="00B1357B" w:rsidP="00C316E9">
                                      <w:pPr>
                                        <w:pStyle w:val="a3"/>
                                        <w:rPr>
                                          <w:rFonts w:ascii="GOST type A" w:hAnsi="GOST type A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699" name="Group 30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240" y="9793"/>
                                  <a:ext cx="3685" cy="283"/>
                                  <a:chOff x="3332" y="11725"/>
                                  <a:chExt cx="3681" cy="283"/>
                                </a:xfrm>
                              </wpg:grpSpPr>
                              <wps:wsp>
                                <wps:cNvPr id="700" name="Text Box 310"/>
                                <wps:cNvSpPr txBox="1">
                                  <a:spLocks/>
                                </wps:cNvSpPr>
                                <wps:spPr bwMode="auto">
                                  <a:xfrm>
                                    <a:off x="3332" y="11725"/>
                                    <a:ext cx="397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646A70CC" w14:textId="77777777" w:rsidR="00B1357B" w:rsidRPr="00C84C12" w:rsidRDefault="00B1357B" w:rsidP="00C316E9">
                                      <w:pPr>
                                        <w:pStyle w:val="a3"/>
                                        <w:rPr>
                                          <w:rFonts w:ascii="GOST type A" w:hAnsi="GOST type A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701" name="Text Box 311"/>
                                <wps:cNvSpPr txBox="1">
                                  <a:spLocks/>
                                </wps:cNvSpPr>
                                <wps:spPr bwMode="auto">
                                  <a:xfrm>
                                    <a:off x="4295" y="11725"/>
                                    <a:ext cx="1304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699959BF" w14:textId="77777777" w:rsidR="00B1357B" w:rsidRPr="00C84C12" w:rsidRDefault="00B1357B" w:rsidP="00C316E9">
                                      <w:pPr>
                                        <w:pStyle w:val="a3"/>
                                        <w:rPr>
                                          <w:rFonts w:ascii="GOST type A" w:hAnsi="GOST type A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702" name="Text Box 312"/>
                                <wps:cNvSpPr txBox="1">
                                  <a:spLocks/>
                                </wps:cNvSpPr>
                                <wps:spPr bwMode="auto">
                                  <a:xfrm>
                                    <a:off x="3728" y="11725"/>
                                    <a:ext cx="567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2C404A51" w14:textId="77777777" w:rsidR="00B1357B" w:rsidRPr="00C84C12" w:rsidRDefault="00B1357B" w:rsidP="00C316E9">
                                      <w:pPr>
                                        <w:pStyle w:val="a3"/>
                                        <w:rPr>
                                          <w:rFonts w:ascii="GOST type A" w:hAnsi="GOST type A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703" name="Text Box 313"/>
                                <wps:cNvSpPr txBox="1">
                                  <a:spLocks/>
                                </wps:cNvSpPr>
                                <wps:spPr bwMode="auto">
                                  <a:xfrm>
                                    <a:off x="5597" y="11725"/>
                                    <a:ext cx="850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10850B88" w14:textId="77777777" w:rsidR="00B1357B" w:rsidRPr="00C84C12" w:rsidRDefault="00B1357B" w:rsidP="00C316E9">
                                      <w:pPr>
                                        <w:pStyle w:val="a3"/>
                                        <w:rPr>
                                          <w:rFonts w:ascii="GOST type A" w:hAnsi="GOST type A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704" name="Text Box 314"/>
                                <wps:cNvSpPr txBox="1">
                                  <a:spLocks/>
                                </wps:cNvSpPr>
                                <wps:spPr bwMode="auto">
                                  <a:xfrm>
                                    <a:off x="6446" y="11725"/>
                                    <a:ext cx="567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43E54C1D" w14:textId="77777777" w:rsidR="00B1357B" w:rsidRPr="00C84C12" w:rsidRDefault="00B1357B" w:rsidP="00C316E9">
                                      <w:pPr>
                                        <w:pStyle w:val="a3"/>
                                        <w:rPr>
                                          <w:rFonts w:ascii="GOST type A" w:hAnsi="GOST type A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705" name="Line 315"/>
                            <wps:cNvCnPr>
                              <a:cxnSpLocks/>
                            </wps:cNvCnPr>
                            <wps:spPr bwMode="auto">
                              <a:xfrm>
                                <a:off x="5299" y="9482"/>
                                <a:ext cx="0" cy="571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06" name="Line 316"/>
                            <wps:cNvCnPr>
                              <a:cxnSpLocks/>
                            </wps:cNvCnPr>
                            <wps:spPr bwMode="auto">
                              <a:xfrm>
                                <a:off x="3033" y="9492"/>
                                <a:ext cx="0" cy="571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07" name="Line 317"/>
                            <wps:cNvCnPr>
                              <a:cxnSpLocks/>
                            </wps:cNvCnPr>
                            <wps:spPr bwMode="auto">
                              <a:xfrm>
                                <a:off x="6715" y="9482"/>
                                <a:ext cx="0" cy="571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08" name="Line 318"/>
                            <wps:cNvCnPr>
                              <a:cxnSpLocks/>
                            </wps:cNvCnPr>
                            <wps:spPr bwMode="auto">
                              <a:xfrm>
                                <a:off x="6148" y="9482"/>
                                <a:ext cx="0" cy="571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09" name="Line 319"/>
                            <wps:cNvCnPr>
                              <a:cxnSpLocks/>
                            </wps:cNvCnPr>
                            <wps:spPr bwMode="auto">
                              <a:xfrm>
                                <a:off x="3430" y="9492"/>
                                <a:ext cx="0" cy="571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10" name="Line 320"/>
                            <wps:cNvCnPr>
                              <a:cxnSpLocks/>
                            </wps:cNvCnPr>
                            <wps:spPr bwMode="auto">
                              <a:xfrm>
                                <a:off x="3996" y="9482"/>
                                <a:ext cx="0" cy="571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4AC7D60" id="Group 244" o:spid="_x0000_s1026" style="position:absolute;left:0;text-align:left;margin-left:-28.55pt;margin-top:-102.25pt;width:523.15pt;height:110.3pt;z-index:-251608064" coordorigin="1418,13315" coordsize="10488,2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">
              <v:rect id="Rectangle 245" o:spid="_x0000_s1027" style="position:absolute;left:1418;top:13317;width:10488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" strokeweight="2.25pt">
                <v:path arrowok="t"/>
                <v:textbox inset="0,0,0,0">
                  <w:txbxContent>
                    <w:p w14:paraId="2E2ED70E" w14:textId="77777777" w:rsidR="00B1357B" w:rsidRDefault="00B1357B" w:rsidP="00C316E9">
                      <w:pPr>
                        <w:jc w:val="center"/>
                      </w:pPr>
                    </w:p>
                  </w:txbxContent>
                </v:textbox>
              </v:rect>
              <v:group id="Group 246" o:spid="_x0000_s1028" style="position:absolute;left:1421;top:13315;width:10485;height:2285" coordorigin="1135,11234" coordsize="10485,2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">
                <v:group id="Group 247" o:spid="_x0000_s1029" style="position:absolute;left:4817;top:11234;width:6803;height:2268" coordorigin="4667,12846" coordsize="6803,2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">
                  <v:group id="Group 248" o:spid="_x0000_s1030" style="position:absolute;left:8629;top:13691;width:2841;height:577" coordorigin="6360,12791" coordsize="2841,5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49" o:spid="_x0000_s1031" type="#_x0000_t202" style="position:absolute;left:6365;top:12791;width:84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" strokeweight="2.25pt">
                      <v:path arrowok="t"/>
                      <v:textbox inset="0,0,0,0">
                        <w:txbxContent>
                          <w:p w14:paraId="65B9098A" w14:textId="77777777" w:rsidR="00B1357B" w:rsidRPr="00F016EF" w:rsidRDefault="00B1357B" w:rsidP="00C316E9">
                            <w:pPr>
                              <w:pStyle w:val="a3"/>
                              <w:rPr>
                                <w:rFonts w:ascii="GOST type A" w:hAnsi="GOST type A"/>
                                <w:i/>
                                <w:iCs/>
                                <w:noProof w:val="0"/>
                              </w:rPr>
                            </w:pPr>
                            <w:r w:rsidRPr="00F016EF">
                              <w:rPr>
                                <w:rFonts w:ascii="GOST type A" w:hAnsi="GOST type A"/>
                                <w:i/>
                                <w:iCs/>
                                <w:noProof w:val="0"/>
                              </w:rPr>
                              <w:t>Лит</w:t>
                            </w:r>
                          </w:p>
                        </w:txbxContent>
                      </v:textbox>
                    </v:shape>
                    <v:shape id="Text Box 250" o:spid="_x0000_s1032" type="#_x0000_t202" style="position:absolute;left:7218;top:12791;width:84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" strokeweight="2.25pt">
                      <v:path arrowok="t"/>
                      <v:textbox inset="0,0,0,0">
                        <w:txbxContent>
                          <w:p w14:paraId="22A1CF42" w14:textId="77777777" w:rsidR="00B1357B" w:rsidRPr="00F016EF" w:rsidRDefault="00B1357B" w:rsidP="00C316E9">
                            <w:pPr>
                              <w:pStyle w:val="a3"/>
                              <w:rPr>
                                <w:rFonts w:ascii="GOST type A" w:hAnsi="GOST type A"/>
                                <w:i/>
                                <w:iCs/>
                                <w:noProof w:val="0"/>
                              </w:rPr>
                            </w:pPr>
                            <w:r w:rsidRPr="00F016EF">
                              <w:rPr>
                                <w:rFonts w:ascii="GOST type A" w:hAnsi="GOST type A"/>
                                <w:i/>
                                <w:iCs/>
                                <w:noProof w:val="0"/>
                              </w:rPr>
                              <w:t>Лист</w:t>
                            </w:r>
                          </w:p>
                        </w:txbxContent>
                      </v:textbox>
                    </v:shape>
                    <v:shape id="Text Box 251" o:spid="_x0000_s1033" type="#_x0000_t202" style="position:absolute;left:8070;top:12791;width:113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" strokeweight="2.25pt">
                      <v:path arrowok="t"/>
                      <v:textbox inset="0,0,0,0">
                        <w:txbxContent>
                          <w:p w14:paraId="6841CBC8" w14:textId="77777777" w:rsidR="00B1357B" w:rsidRPr="00F016EF" w:rsidRDefault="00B1357B" w:rsidP="00C316E9">
                            <w:pPr>
                              <w:pStyle w:val="a3"/>
                              <w:rPr>
                                <w:rFonts w:ascii="GOST type A" w:hAnsi="GOST type A"/>
                                <w:i/>
                                <w:iCs/>
                                <w:noProof w:val="0"/>
                              </w:rPr>
                            </w:pPr>
                            <w:r w:rsidRPr="00F016EF">
                              <w:rPr>
                                <w:rFonts w:ascii="GOST type A" w:hAnsi="GOST type A"/>
                                <w:i/>
                                <w:iCs/>
                                <w:noProof w:val="0"/>
                              </w:rPr>
                              <w:t>Листов</w:t>
                            </w:r>
                          </w:p>
                        </w:txbxContent>
                      </v:textbox>
                    </v:shape>
                    <v:shape id="Text Box 252" o:spid="_x0000_s1034" type="#_x0000_t202" style="position:absolute;left:7223;top:13077;width:84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" strokeweight="2.25pt">
                      <v:path arrowok="t"/>
                      <v:textbox inset="0,0,0,0">
                        <w:txbxContent>
                          <w:p w14:paraId="38D1A1C4" w14:textId="77777777" w:rsidR="00B1357B" w:rsidRPr="00F016EF" w:rsidRDefault="00B1357B" w:rsidP="00C316E9">
                            <w:pPr>
                              <w:pStyle w:val="a3"/>
                              <w:rPr>
                                <w:rFonts w:ascii="GOST type A" w:hAnsi="GOST type A"/>
                                <w:i/>
                                <w:iCs/>
                                <w:noProof w:val="0"/>
                                <w:lang w:val="en-US"/>
                              </w:rPr>
                            </w:pPr>
                            <w:r w:rsidRPr="00F016EF">
                              <w:rPr>
                                <w:rFonts w:ascii="GOST type A" w:hAnsi="GOST type A"/>
                                <w:i/>
                                <w:iCs/>
                                <w:noProof w:val="0"/>
                                <w:lang w:val="en-US"/>
                              </w:rPr>
                              <w:fldChar w:fldCharType="begin"/>
                            </w:r>
                            <w:r w:rsidRPr="00F016EF">
                              <w:rPr>
                                <w:rFonts w:ascii="GOST type A" w:hAnsi="GOST type A"/>
                                <w:i/>
                                <w:iCs/>
                                <w:noProof w:val="0"/>
                                <w:lang w:val="en-US"/>
                              </w:rPr>
                              <w:instrText xml:space="preserve"> PAGE  \* MERGEFORMAT </w:instrText>
                            </w:r>
                            <w:r w:rsidRPr="00F016EF">
                              <w:rPr>
                                <w:rFonts w:ascii="GOST type A" w:hAnsi="GOST type A"/>
                                <w:i/>
                                <w:iCs/>
                                <w:noProof w:val="0"/>
                                <w:lang w:val="en-US"/>
                              </w:rPr>
                              <w:fldChar w:fldCharType="separate"/>
                            </w:r>
                            <w:r w:rsidR="003427B3" w:rsidRPr="00F016EF">
                              <w:rPr>
                                <w:rFonts w:ascii="GOST type A" w:hAnsi="GOST type A"/>
                                <w:i/>
                                <w:iCs/>
                                <w:lang w:val="en-US"/>
                              </w:rPr>
                              <w:t>1</w:t>
                            </w:r>
                            <w:r w:rsidRPr="00F016EF">
                              <w:rPr>
                                <w:rFonts w:ascii="GOST type A" w:hAnsi="GOST type A"/>
                                <w:i/>
                                <w:iCs/>
                                <w:noProof w:val="0"/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v:shape id="Text Box 253" o:spid="_x0000_s1035" type="#_x0000_t202" style="position:absolute;left:8070;top:13072;width:113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" strokeweight="2.25pt">
                      <v:path arrowok="t"/>
                      <v:textbox inset="0,0,0,0">
                        <w:txbxContent>
                          <w:p w14:paraId="3C2782FD" w14:textId="121E00F6" w:rsidR="00B1357B" w:rsidRPr="00E154A9" w:rsidRDefault="00E154A9" w:rsidP="00C316E9">
                            <w:pPr>
                              <w:pStyle w:val="a3"/>
                              <w:rPr>
                                <w:rFonts w:ascii="GOST type A" w:hAnsi="GOST type A"/>
                                <w:i/>
                                <w:iCs/>
                                <w:noProof w:val="0"/>
                                <w:lang w:val="en-US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iCs/>
                                <w:noProof w:val="0"/>
                                <w:lang w:val="en-US"/>
                              </w:rPr>
                              <w:t>29</w:t>
                            </w:r>
                          </w:p>
                        </w:txbxContent>
                      </v:textbox>
                    </v:shape>
                    <v:group id="Group 254" o:spid="_x0000_s1036" style="position:absolute;left:6360;top:13084;width:848;height:284" coordorigin="6125,9275" coordsize="850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">
                      <v:shape id="Text Box 255" o:spid="_x0000_s1037" type="#_x0000_t202" style="position:absolute;left:6125;top:9275;width:28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" strokeweight="1pt">
                        <v:path arrowok="t"/>
                        <v:textbox inset="0,0,0,0">
                          <w:txbxContent>
                            <w:p w14:paraId="69D91CEE" w14:textId="77777777" w:rsidR="00B1357B" w:rsidRPr="00C84C12" w:rsidRDefault="00B1357B" w:rsidP="00C316E9">
                              <w:pPr>
                                <w:pStyle w:val="a3"/>
                                <w:rPr>
                                  <w:rFonts w:ascii="GOST type A" w:hAnsi="GOST type A"/>
                                </w:rPr>
                              </w:pPr>
                            </w:p>
                          </w:txbxContent>
                        </v:textbox>
                      </v:shape>
                      <v:shape id="Text Box 256" o:spid="_x0000_s1038" type="#_x0000_t202" style="position:absolute;left:6409;top:9276;width:28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" strokeweight="1pt">
                        <v:path arrowok="t"/>
                        <v:textbox inset="0,0,0,0">
                          <w:txbxContent>
                            <w:p w14:paraId="78F4A5D2" w14:textId="77777777" w:rsidR="00B1357B" w:rsidRPr="00C84C12" w:rsidRDefault="00B1357B" w:rsidP="00C316E9">
                              <w:pPr>
                                <w:pStyle w:val="a3"/>
                                <w:rPr>
                                  <w:rFonts w:ascii="GOST type A" w:hAnsi="GOST type A"/>
                                </w:rPr>
                              </w:pPr>
                            </w:p>
                          </w:txbxContent>
                        </v:textbox>
                      </v:shape>
                      <v:shape id="Text Box 257" o:spid="_x0000_s1039" type="#_x0000_t202" style="position:absolute;left:6692;top:9275;width:28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" strokeweight="1pt">
                        <v:path arrowok="t"/>
                        <v:textbox inset="0,0,0,0">
                          <w:txbxContent>
                            <w:p w14:paraId="45E0EE61" w14:textId="77777777" w:rsidR="00B1357B" w:rsidRPr="00C84C12" w:rsidRDefault="00B1357B" w:rsidP="00C316E9">
                              <w:pPr>
                                <w:pStyle w:val="a3"/>
                                <w:rPr>
                                  <w:rFonts w:ascii="GOST type A" w:hAnsi="GOST type A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</v:group>
                  <v:shape id="Text Box 258" o:spid="_x0000_s1040" type="#_x0000_t202" style="position:absolute;left:8614;top:14264;width:283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" strokeweight="2.25pt">
                    <v:path arrowok="t"/>
                    <v:textbox inset="0,0,0,0">
                      <w:txbxContent>
                        <w:p w14:paraId="2EC1371F" w14:textId="6864D6DC" w:rsidR="00B1357B" w:rsidRPr="00F016EF" w:rsidRDefault="00B1357B" w:rsidP="00E04805">
                          <w:pPr>
                            <w:jc w:val="center"/>
                            <w:rPr>
                              <w:rFonts w:ascii="GOST type A" w:hAnsi="GOST type A"/>
                              <w:i/>
                              <w:iCs/>
                              <w:sz w:val="24"/>
                              <w:szCs w:val="18"/>
                            </w:rPr>
                          </w:pPr>
                          <w:r w:rsidRPr="00F016EF">
                            <w:rPr>
                              <w:rFonts w:ascii="GOST type A" w:hAnsi="GOST type A"/>
                              <w:i/>
                              <w:iCs/>
                              <w:sz w:val="24"/>
                              <w:szCs w:val="18"/>
                            </w:rPr>
                            <w:t xml:space="preserve">ФДП и СПО, д/о, </w:t>
                          </w:r>
                          <w:proofErr w:type="spellStart"/>
                          <w:r w:rsidR="00155C0C" w:rsidRPr="00F016EF">
                            <w:rPr>
                              <w:rFonts w:ascii="GOST type A" w:hAnsi="GOST type A"/>
                              <w:i/>
                              <w:iCs/>
                              <w:sz w:val="24"/>
                              <w:szCs w:val="18"/>
                            </w:rPr>
                            <w:t>ИСиП</w:t>
                          </w:r>
                          <w:proofErr w:type="spellEnd"/>
                          <w:r w:rsidRPr="00F016EF">
                            <w:rPr>
                              <w:rFonts w:ascii="GOST type A" w:hAnsi="GOST type A"/>
                              <w:i/>
                              <w:iCs/>
                              <w:sz w:val="24"/>
                              <w:szCs w:val="18"/>
                            </w:rPr>
                            <w:t xml:space="preserve">, </w:t>
                          </w:r>
                          <w:r w:rsidR="00D3617E" w:rsidRPr="00F016EF">
                            <w:rPr>
                              <w:rFonts w:ascii="GOST type A" w:hAnsi="GOST type A"/>
                              <w:i/>
                              <w:iCs/>
                              <w:sz w:val="24"/>
                              <w:szCs w:val="18"/>
                            </w:rPr>
                            <w:t>3</w:t>
                          </w:r>
                          <w:r w:rsidR="00797F49" w:rsidRPr="00F016EF">
                            <w:rPr>
                              <w:rFonts w:ascii="GOST type A" w:hAnsi="GOST type A"/>
                              <w:i/>
                              <w:iCs/>
                              <w:sz w:val="24"/>
                              <w:szCs w:val="18"/>
                            </w:rPr>
                            <w:t>14</w:t>
                          </w:r>
                          <w:r w:rsidR="00E04805" w:rsidRPr="00F016EF">
                            <w:rPr>
                              <w:rFonts w:ascii="GOST type A" w:hAnsi="GOST type A"/>
                              <w:i/>
                              <w:iCs/>
                              <w:sz w:val="24"/>
                              <w:szCs w:val="18"/>
                            </w:rPr>
                            <w:t>А</w:t>
                          </w:r>
                        </w:p>
                      </w:txbxContent>
                    </v:textbox>
                  </v:shape>
                  <v:shape id="Text Box 259" o:spid="_x0000_s1041" type="#_x0000_t202" style="position:absolute;left:4679;top:13697;width:3979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" strokeweight="2.25pt">
                    <v:path arrowok="t"/>
                    <v:textbox inset="0,0,0,0">
                      <w:txbxContent>
                        <w:p w14:paraId="6DB79E91" w14:textId="77777777" w:rsidR="00B1357B" w:rsidRDefault="00B1357B" w:rsidP="00C316E9">
                          <w:pPr>
                            <w:rPr>
                              <w:rFonts w:ascii="GOST type A" w:hAnsi="GOST type A"/>
                              <w:color w:val="000000"/>
                              <w:sz w:val="20"/>
                              <w:szCs w:val="21"/>
                              <w:lang w:val="uk-UA"/>
                            </w:rPr>
                          </w:pPr>
                        </w:p>
                        <w:p w14:paraId="384B0C46" w14:textId="0B5D38DF" w:rsidR="00B1357B" w:rsidRPr="00F016EF" w:rsidRDefault="00B1357B" w:rsidP="00C316E9">
                          <w:pPr>
                            <w:pStyle w:val="a3"/>
                            <w:spacing w:before="240"/>
                            <w:rPr>
                              <w:rFonts w:ascii="GOST type A" w:hAnsi="GOST type A"/>
                              <w:i/>
                              <w:iCs/>
                              <w:noProof w:val="0"/>
                              <w:sz w:val="22"/>
                              <w:szCs w:val="22"/>
                            </w:rPr>
                          </w:pPr>
                          <w:r w:rsidRPr="00F016EF">
                            <w:rPr>
                              <w:rFonts w:ascii="GOST type A" w:hAnsi="GOST type A"/>
                              <w:i/>
                              <w:iCs/>
                              <w:noProof w:val="0"/>
                              <w:sz w:val="22"/>
                              <w:szCs w:val="22"/>
                            </w:rPr>
                            <w:t xml:space="preserve">Отчёт по </w:t>
                          </w:r>
                          <w:r w:rsidR="004C45C3">
                            <w:rPr>
                              <w:rFonts w:ascii="GOST type A" w:hAnsi="GOST type A"/>
                              <w:i/>
                              <w:iCs/>
                              <w:noProof w:val="0"/>
                              <w:sz w:val="22"/>
                              <w:szCs w:val="22"/>
                            </w:rPr>
                            <w:t>Производственной</w:t>
                          </w:r>
                          <w:r w:rsidRPr="00F016EF">
                            <w:rPr>
                              <w:rFonts w:ascii="GOST type A" w:hAnsi="GOST type A"/>
                              <w:i/>
                              <w:iCs/>
                              <w:noProof w:val="0"/>
                              <w:sz w:val="22"/>
                              <w:szCs w:val="22"/>
                            </w:rPr>
                            <w:t xml:space="preserve"> практике по </w:t>
                          </w:r>
                          <w:r w:rsidRPr="00F016EF">
                            <w:rPr>
                              <w:rFonts w:ascii="GOST type A" w:hAnsi="GOST type A"/>
                              <w:bCs/>
                              <w:i/>
                              <w:iCs/>
                              <w:sz w:val="22"/>
                              <w:szCs w:val="22"/>
                            </w:rPr>
                            <w:t>ПМ.0</w:t>
                          </w:r>
                          <w:r w:rsidR="00087BC0">
                            <w:rPr>
                              <w:rFonts w:ascii="GOST type A" w:hAnsi="GOST type A"/>
                              <w:bCs/>
                              <w:i/>
                              <w:iCs/>
                              <w:sz w:val="22"/>
                              <w:szCs w:val="22"/>
                            </w:rPr>
                            <w:t>5</w:t>
                          </w:r>
                        </w:p>
                        <w:p w14:paraId="3222ACFA" w14:textId="77777777" w:rsidR="00B1357B" w:rsidRDefault="00B1357B" w:rsidP="00C316E9">
                          <w:pPr>
                            <w:jc w:val="center"/>
                            <w:rPr>
                              <w:rFonts w:ascii="GOST type A" w:hAnsi="GOST type A"/>
                              <w:color w:val="000000"/>
                              <w:sz w:val="20"/>
                              <w:szCs w:val="21"/>
                            </w:rPr>
                          </w:pPr>
                        </w:p>
                      </w:txbxContent>
                    </v:textbox>
                  </v:shape>
                  <v:shape id="Text Box 260" o:spid="_x0000_s1042" type="#_x0000_t202" style="position:absolute;left:4667;top:12846;width:6803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" strokeweight="2.25pt">
                    <v:path arrowok="t"/>
                    <v:textbox inset="0,0,0,0">
                      <w:txbxContent>
                        <w:p w14:paraId="4A969C07" w14:textId="77777777" w:rsidR="00F01317" w:rsidRDefault="00F01317" w:rsidP="00015037">
                          <w:pPr>
                            <w:jc w:val="center"/>
                            <w:rPr>
                              <w:rFonts w:ascii="GOST type A" w:hAnsi="GOST type A"/>
                            </w:rPr>
                          </w:pPr>
                        </w:p>
                        <w:p w14:paraId="3BCD803C" w14:textId="70F48756" w:rsidR="00B1357B" w:rsidRPr="00F016EF" w:rsidRDefault="00B1357B" w:rsidP="00015037">
                          <w:pPr>
                            <w:jc w:val="center"/>
                            <w:rPr>
                              <w:rFonts w:ascii="GOST type A" w:hAnsi="GOST type A"/>
                              <w:i/>
                              <w:iCs/>
                            </w:rPr>
                          </w:pPr>
                          <w:r w:rsidRPr="00F016EF">
                            <w:rPr>
                              <w:rFonts w:ascii="GOST type A" w:hAnsi="GOST type A"/>
                              <w:i/>
                              <w:iCs/>
                            </w:rPr>
                            <w:t>ОП-02069964-</w:t>
                          </w:r>
                          <w:r w:rsidR="004C45C3">
                            <w:rPr>
                              <w:rFonts w:ascii="GOST type A" w:hAnsi="GOST type A"/>
                              <w:i/>
                              <w:iCs/>
                            </w:rPr>
                            <w:t>П</w:t>
                          </w:r>
                          <w:r w:rsidRPr="00F016EF">
                            <w:rPr>
                              <w:rFonts w:ascii="GOST type A" w:hAnsi="GOST type A"/>
                              <w:i/>
                              <w:iCs/>
                            </w:rPr>
                            <w:t>-09.02.0</w:t>
                          </w:r>
                          <w:r w:rsidR="00155C0C" w:rsidRPr="00F016EF">
                            <w:rPr>
                              <w:rFonts w:ascii="GOST type A" w:hAnsi="GOST type A"/>
                              <w:i/>
                              <w:iCs/>
                            </w:rPr>
                            <w:t>7</w:t>
                          </w:r>
                          <w:r w:rsidRPr="00F016EF">
                            <w:rPr>
                              <w:rFonts w:ascii="GOST type A" w:hAnsi="GOST type A"/>
                              <w:i/>
                              <w:iCs/>
                            </w:rPr>
                            <w:t>-</w:t>
                          </w:r>
                          <w:r w:rsidR="00714354">
                            <w:rPr>
                              <w:rFonts w:ascii="GOST type A" w:hAnsi="GOST type A"/>
                              <w:i/>
                              <w:iCs/>
                              <w:lang w:val="en-US"/>
                            </w:rPr>
                            <w:t>04</w:t>
                          </w:r>
                          <w:r w:rsidRPr="00F016EF">
                            <w:rPr>
                              <w:rFonts w:ascii="GOST type A" w:hAnsi="GOST type A"/>
                              <w:i/>
                              <w:iCs/>
                            </w:rPr>
                            <w:t>-2</w:t>
                          </w:r>
                          <w:r w:rsidR="00087BC0">
                            <w:rPr>
                              <w:rFonts w:ascii="GOST type A" w:hAnsi="GOST type A"/>
                              <w:i/>
                              <w:iCs/>
                            </w:rPr>
                            <w:t>4</w:t>
                          </w:r>
                        </w:p>
                      </w:txbxContent>
                    </v:textbox>
                  </v:shape>
                </v:group>
                <v:group id="Group 261" o:spid="_x0000_s1043" style="position:absolute;left:1135;top:11238;width:3685;height:2281" coordorigin="3028,10033" coordsize="3685,22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0PI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pAmK7idCUdAbq4AAAD//wMAUEsBAi0AFAAGAAgAAAAhANvh9svuAAAAhQEAABMAAAAAAAAA&#10;AAAAAAAAAAAAAFtDb250ZW50X1R5cGVzXS54bWxQSwECLQAUAAYACAAAACEAWvQsW78AAAAVAQAA&#10;CwAAAAAAAAAAAAAAAAAfAQAAX3JlbHMvLnJlbHNQSwECLQAUAAYACAAAACEAB0NDyMYAAADcAAAA&#10;DwAAAAAAAAAAAAAAAAAHAgAAZHJzL2Rvd25yZXYueG1sUEsFBgAAAAADAAMAtwAAAPoCAAAAAA==&#10;">
                  <v:group id="Group 262" o:spid="_x0000_s1044" style="position:absolute;left:3031;top:10614;width:3682;height:1700" coordorigin="3314,10614" coordsize="3682,1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">
                    <v:group id="Group 263" o:spid="_x0000_s1045" style="position:absolute;left:3314;top:10614;width:3682;height:280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">
                      <v:shape id="Text Box 264" o:spid="_x0000_s1046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" strokeweight="2.25pt">
                        <v:path arrowok="t"/>
                        <v:textbox inset="0,0,0,0">
                          <w:txbxContent>
                            <w:p w14:paraId="09F239E8" w14:textId="3E64CBB4" w:rsidR="00C44F7C" w:rsidRPr="00F016EF" w:rsidRDefault="00F259C1" w:rsidP="00C44F7C">
                              <w:pPr>
                                <w:pStyle w:val="a3"/>
                                <w:rPr>
                                  <w:rFonts w:ascii="GOST type A" w:hAnsi="GOST type A"/>
                                  <w:i/>
                                  <w:iCs/>
                                  <w:noProof w:val="0"/>
                                </w:rPr>
                              </w:pPr>
                              <w:r w:rsidRPr="00F016EF">
                                <w:rPr>
                                  <w:rFonts w:ascii="GOST type A" w:hAnsi="GOST type A"/>
                                  <w:i/>
                                  <w:iCs/>
                                  <w:noProof w:val="0"/>
                                </w:rPr>
                                <w:t>Изм.</w:t>
                              </w:r>
                            </w:p>
                            <w:p w14:paraId="215B3229" w14:textId="0C468F40" w:rsidR="009F36F6" w:rsidRPr="00C84C12" w:rsidRDefault="009F36F6" w:rsidP="009F36F6">
                              <w:pPr>
                                <w:pStyle w:val="a3"/>
                                <w:rPr>
                                  <w:rFonts w:ascii="GOST type A" w:hAnsi="GOST type A"/>
                                  <w:noProof w:val="0"/>
                                </w:rPr>
                              </w:pPr>
                              <w:r w:rsidRPr="00C84C12">
                                <w:rPr>
                                  <w:rFonts w:ascii="GOST type A" w:hAnsi="GOST type A"/>
                                  <w:noProof w:val="0"/>
                                </w:rPr>
                                <w:t>.</w:t>
                              </w:r>
                            </w:p>
                            <w:p w14:paraId="5B25A1E7" w14:textId="05FEF720" w:rsidR="00B1357B" w:rsidRPr="00C84C12" w:rsidRDefault="00B1357B" w:rsidP="00C316E9">
                              <w:pPr>
                                <w:pStyle w:val="a3"/>
                                <w:rPr>
                                  <w:rFonts w:ascii="GOST type A" w:hAnsi="GOST type A"/>
                                  <w:noProof w:val="0"/>
                                </w:rPr>
                              </w:pPr>
                            </w:p>
                          </w:txbxContent>
                        </v:textbox>
                      </v:shape>
                      <v:shape id="Text Box 265" o:spid="_x0000_s1047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" strokeweight="2.25pt">
                        <v:path arrowok="t"/>
                        <v:textbox inset="0,0,0,0">
                          <w:txbxContent>
                            <w:p w14:paraId="0234DD37" w14:textId="77777777" w:rsidR="00B1357B" w:rsidRPr="00F016EF" w:rsidRDefault="00B1357B" w:rsidP="00C316E9">
                              <w:pPr>
                                <w:pStyle w:val="a3"/>
                                <w:rPr>
                                  <w:rFonts w:ascii="GOST type A" w:hAnsi="GOST type A"/>
                                  <w:i/>
                                  <w:iCs/>
                                </w:rPr>
                              </w:pPr>
                              <w:r w:rsidRPr="00F016EF">
                                <w:rPr>
                                  <w:rFonts w:ascii="GOST type A" w:hAnsi="GOST type A"/>
                                  <w:i/>
                                  <w:iCs/>
                                </w:rPr>
                                <w:t>№ докум.</w:t>
                              </w:r>
                            </w:p>
                          </w:txbxContent>
                        </v:textbox>
                      </v:shape>
                      <v:shape id="Text Box 266" o:spid="_x0000_s1048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" strokeweight="2.25pt">
                        <v:path arrowok="t"/>
                        <v:textbox inset="0,0,0,0">
                          <w:txbxContent>
                            <w:p w14:paraId="350796B6" w14:textId="41174218" w:rsidR="00B1357B" w:rsidRPr="00F016EF" w:rsidRDefault="00F259C1" w:rsidP="00C316E9">
                              <w:pPr>
                                <w:pStyle w:val="a3"/>
                                <w:rPr>
                                  <w:rFonts w:ascii="GOST type A" w:hAnsi="GOST type A"/>
                                  <w:i/>
                                  <w:iCs/>
                                  <w:noProof w:val="0"/>
                                </w:rPr>
                              </w:pPr>
                              <w:r w:rsidRPr="00F016EF">
                                <w:rPr>
                                  <w:rFonts w:ascii="GOST type A" w:hAnsi="GOST type A"/>
                                  <w:i/>
                                  <w:iCs/>
                                  <w:noProof w:val="0"/>
                                </w:rPr>
                                <w:t>Лист</w:t>
                              </w:r>
                            </w:p>
                          </w:txbxContent>
                        </v:textbox>
                      </v:shape>
                      <v:shape id="Text Box 267" o:spid="_x0000_s1049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" strokeweight="2.25pt">
                        <v:path arrowok="t"/>
                        <v:textbox inset="0,0,0,0">
                          <w:txbxContent>
                            <w:p w14:paraId="12AA41D8" w14:textId="77777777" w:rsidR="00B1357B" w:rsidRPr="00F016EF" w:rsidRDefault="00B1357B" w:rsidP="00C316E9">
                              <w:pPr>
                                <w:pStyle w:val="a3"/>
                                <w:rPr>
                                  <w:rFonts w:ascii="GOST type A" w:hAnsi="GOST type A"/>
                                  <w:i/>
                                  <w:iCs/>
                                  <w:noProof w:val="0"/>
                                </w:rPr>
                              </w:pPr>
                              <w:r w:rsidRPr="00F016EF">
                                <w:rPr>
                                  <w:rFonts w:ascii="GOST type A" w:hAnsi="GOST type A"/>
                                  <w:i/>
                                  <w:iCs/>
                                </w:rPr>
                                <w:t>Подп</w:t>
                              </w:r>
                              <w:r w:rsidRPr="00F016EF">
                                <w:rPr>
                                  <w:rFonts w:ascii="GOST type A" w:hAnsi="GOST type A"/>
                                  <w:i/>
                                  <w:iCs/>
                                  <w:noProof w:val="0"/>
                                </w:rPr>
                                <w:t>.</w:t>
                              </w:r>
                            </w:p>
                          </w:txbxContent>
                        </v:textbox>
                      </v:shape>
                      <v:shape id="Text Box 268" o:spid="_x0000_s1050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" strokeweight="2.25pt">
                        <v:path arrowok="t"/>
                        <v:textbox inset="0,0,0,0">
                          <w:txbxContent>
                            <w:p w14:paraId="06276FEA" w14:textId="77777777" w:rsidR="00B1357B" w:rsidRPr="00F016EF" w:rsidRDefault="00B1357B" w:rsidP="00C316E9">
                              <w:pPr>
                                <w:pStyle w:val="a3"/>
                                <w:rPr>
                                  <w:rFonts w:ascii="GOST type A" w:hAnsi="GOST type A"/>
                                  <w:i/>
                                  <w:iCs/>
                                  <w:noProof w:val="0"/>
                                </w:rPr>
                              </w:pPr>
                              <w:r w:rsidRPr="00F016EF">
                                <w:rPr>
                                  <w:rFonts w:ascii="GOST type A" w:hAnsi="GOST type A"/>
                                  <w:i/>
                                  <w:iCs/>
                                  <w:noProof w:val="0"/>
                                </w:rPr>
                                <w:t>Дата</w:t>
                              </w:r>
                            </w:p>
                          </w:txbxContent>
                        </v:textbox>
                      </v:shape>
                    </v:group>
                    <v:group id="Group 269" o:spid="_x0000_s1051" style="position:absolute;left:3314;top:10907;width:3682;height:1407" coordorigin="2358,10607" coordsize="3682,14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">
                      <v:group id="Group 270" o:spid="_x0000_s1052" style="position:absolute;left:2358;top:10609;width:3681;height:1391" coordorigin="2924,10616" coordsize="3681,13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/RcCxgAAANw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RJDLcz4QjI9R8AAAD//wMAUEsBAi0AFAAGAAgAAAAhANvh9svuAAAAhQEAABMAAAAAAAAA&#10;AAAAAAAAAAAAAFtDb250ZW50X1R5cGVzXS54bWxQSwECLQAUAAYACAAAACEAWvQsW78AAAAVAQAA&#10;CwAAAAAAAAAAAAAAAAAfAQAAX3JlbHMvLnJlbHNQSwECLQAUAAYACAAAACEAOf0XAsYAAADcAAAA&#10;DwAAAAAAAAAAAAAAAAAHAgAAZHJzL2Rvd25yZXYueG1sUEsFBgAAAAADAAMAtwAAAPoCAAAAAA==&#10;">
                        <v:group id="Group 271" o:spid="_x0000_s1053" style="position:absolute;left:2924;top:10616;width:3680;height:281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">
                          <v:shape id="Text Box 272" o:spid="_x0000_s1054" type="#_x0000_t202" style="position:absolute;left:3158;top:10917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" strokeweight="1pt">
                            <v:path arrowok="t"/>
                            <v:textbox inset="0,0,0,0">
                              <w:txbxContent>
                                <w:p w14:paraId="557AC1B8" w14:textId="7533DA5E" w:rsidR="00B1357B" w:rsidRPr="00714354" w:rsidRDefault="00FB5443" w:rsidP="00C316E9">
                                  <w:pPr>
                                    <w:pStyle w:val="a3"/>
                                    <w:jc w:val="left"/>
                                    <w:rPr>
                                      <w:rFonts w:ascii="GOST type A" w:hAnsi="GOST type A"/>
                                      <w:i/>
                                      <w:iCs/>
                                      <w:noProof w:val="0"/>
                                    </w:rPr>
                                  </w:pPr>
                                  <w:r>
                                    <w:rPr>
                                      <w:rFonts w:ascii="GOST type A" w:hAnsi="GOST type A"/>
                                      <w:noProof w:val="0"/>
                                    </w:rPr>
                                    <w:t xml:space="preserve"> </w:t>
                                  </w:r>
                                  <w:r w:rsidR="00714354">
                                    <w:rPr>
                                      <w:rFonts w:ascii="GOST type A" w:hAnsi="GOST type A"/>
                                      <w:i/>
                                      <w:iCs/>
                                      <w:noProof w:val="0"/>
                                    </w:rPr>
                                    <w:t>Глушко</w:t>
                                  </w:r>
                                </w:p>
                              </w:txbxContent>
                            </v:textbox>
                          </v:shape>
                          <v:shape id="Text Box 273" o:spid="_x0000_s1055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" strokeweight="1pt">
                            <v:path arrowok="t"/>
                            <v:textbox inset="0,0,0,0">
                              <w:txbxContent>
                                <w:p w14:paraId="35AB9106" w14:textId="77777777" w:rsidR="00B1357B" w:rsidRPr="00F016EF" w:rsidRDefault="00B1357B" w:rsidP="00C316E9">
                                  <w:pPr>
                                    <w:pStyle w:val="a3"/>
                                    <w:jc w:val="left"/>
                                    <w:rPr>
                                      <w:rFonts w:ascii="GOST type A" w:hAnsi="GOST type A"/>
                                      <w:i/>
                                      <w:iCs/>
                                      <w:noProof w:val="0"/>
                                    </w:rPr>
                                  </w:pPr>
                                  <w:r w:rsidRPr="00F016EF">
                                    <w:rPr>
                                      <w:rFonts w:ascii="GOST type A" w:hAnsi="GOST type A"/>
                                      <w:i/>
                                      <w:iCs/>
                                    </w:rPr>
                                    <w:t>Разраб</w:t>
                                  </w:r>
                                  <w:r w:rsidRPr="00F016EF">
                                    <w:rPr>
                                      <w:rFonts w:ascii="GOST type A" w:hAnsi="GOST type A"/>
                                      <w:i/>
                                      <w:iCs/>
                                      <w:noProof w:val="0"/>
                                    </w:rPr>
                                    <w:t>.</w:t>
                                  </w:r>
                                </w:p>
                              </w:txbxContent>
                            </v:textbox>
                          </v:shape>
                          <v:shape id="Text Box 274" o:spid="_x0000_s1056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" strokeweight="1pt">
                            <v:path arrowok="t"/>
                            <v:textbox inset="0,0,0,0">
                              <w:txbxContent>
                                <w:p w14:paraId="7431C2CC" w14:textId="77777777" w:rsidR="00B1357B" w:rsidRPr="00C84C12" w:rsidRDefault="00B1357B" w:rsidP="00C316E9">
                                  <w:pPr>
                                    <w:pStyle w:val="a3"/>
                                    <w:rPr>
                                      <w:rFonts w:ascii="GOST type A" w:hAnsi="GOST type A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275" o:spid="_x0000_s1057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" strokeweight="1pt">
                            <v:path arrowok="t"/>
                            <v:textbox inset="0,0,0,0">
                              <w:txbxContent>
                                <w:p w14:paraId="27F25EA8" w14:textId="77777777" w:rsidR="00B1357B" w:rsidRPr="004E5007" w:rsidRDefault="00B1357B" w:rsidP="00C316E9">
                                  <w:pPr>
                                    <w:pStyle w:val="a3"/>
                                    <w:rPr>
                                      <w:rFonts w:ascii="GOST type A" w:hAnsi="GOST type A"/>
                                      <w:sz w:val="16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  <v:group id="Group 276" o:spid="_x0000_s1058" style="position:absolute;left:2925;top:10895;width:3680;height:280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">
                          <v:shape id="Text Box 277" o:spid="_x0000_s1059" type="#_x0000_t202" style="position:absolute;left:3158;top:10917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" strokeweight="1pt">
                            <v:path arrowok="t"/>
                            <v:textbox inset="0,0,0,0">
                              <w:txbxContent>
                                <w:p w14:paraId="063ED61E" w14:textId="3766E3B2" w:rsidR="00B1357B" w:rsidRPr="00F016EF" w:rsidRDefault="00FB5443" w:rsidP="00C316E9">
                                  <w:pPr>
                                    <w:pStyle w:val="a3"/>
                                    <w:jc w:val="left"/>
                                    <w:rPr>
                                      <w:rFonts w:ascii="GOST type A" w:hAnsi="GOST type A"/>
                                      <w:i/>
                                      <w:iCs/>
                                      <w:noProof w:val="0"/>
                                    </w:rPr>
                                  </w:pPr>
                                  <w:r w:rsidRPr="00F016EF">
                                    <w:rPr>
                                      <w:rFonts w:ascii="GOST type A" w:hAnsi="GOST type A"/>
                                      <w:i/>
                                      <w:iCs/>
                                      <w:noProof w:val="0"/>
                                    </w:rPr>
                                    <w:t xml:space="preserve"> </w:t>
                                  </w:r>
                                  <w:r w:rsidR="00D3617E" w:rsidRPr="00F016EF">
                                    <w:rPr>
                                      <w:rFonts w:ascii="GOST type A" w:hAnsi="GOST type A"/>
                                      <w:i/>
                                      <w:iCs/>
                                      <w:noProof w:val="0"/>
                                    </w:rPr>
                                    <w:t>Калиничев</w:t>
                                  </w:r>
                                </w:p>
                              </w:txbxContent>
                            </v:textbox>
                          </v:shape>
                          <v:shape id="Text Box 278" o:spid="_x0000_s1060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" strokeweight="1pt">
                            <v:path arrowok="t"/>
                            <v:textbox inset="0,0,0,0">
                              <w:txbxContent>
                                <w:p w14:paraId="732E83A4" w14:textId="77777777" w:rsidR="00B1357B" w:rsidRPr="00F016EF" w:rsidRDefault="00B1357B" w:rsidP="00C316E9">
                                  <w:pPr>
                                    <w:pStyle w:val="a3"/>
                                    <w:jc w:val="left"/>
                                    <w:rPr>
                                      <w:rFonts w:ascii="GOST type A" w:hAnsi="GOST type A"/>
                                      <w:i/>
                                      <w:iCs/>
                                      <w:noProof w:val="0"/>
                                    </w:rPr>
                                  </w:pPr>
                                  <w:r w:rsidRPr="00F016EF">
                                    <w:rPr>
                                      <w:rFonts w:ascii="GOST type A" w:hAnsi="GOST type A"/>
                                      <w:i/>
                                      <w:iCs/>
                                    </w:rPr>
                                    <w:t>Пров</w:t>
                                  </w:r>
                                  <w:r w:rsidRPr="00F016EF">
                                    <w:rPr>
                                      <w:rFonts w:ascii="GOST type A" w:hAnsi="GOST type A"/>
                                      <w:i/>
                                      <w:iCs/>
                                      <w:noProof w:val="0"/>
                                    </w:rPr>
                                    <w:t>.</w:t>
                                  </w:r>
                                </w:p>
                              </w:txbxContent>
                            </v:textbox>
                          </v:shape>
                          <v:shape id="Text Box 279" o:spid="_x0000_s1061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" strokeweight="1pt">
                            <v:path arrowok="t"/>
                            <v:textbox inset="0,0,0,0">
                              <w:txbxContent>
                                <w:p w14:paraId="0A7B1EE6" w14:textId="77777777" w:rsidR="00B1357B" w:rsidRPr="00C84C12" w:rsidRDefault="00B1357B" w:rsidP="00C316E9">
                                  <w:pPr>
                                    <w:pStyle w:val="a3"/>
                                    <w:rPr>
                                      <w:rFonts w:ascii="GOST type A" w:hAnsi="GOST type A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280" o:spid="_x0000_s1062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" strokeweight="1pt">
                            <v:path arrowok="t"/>
                            <v:textbox inset="0,0,0,0">
                              <w:txbxContent>
                                <w:p w14:paraId="7D54D239" w14:textId="77777777" w:rsidR="00B1357B" w:rsidRPr="00C84C12" w:rsidRDefault="00B1357B" w:rsidP="00C316E9">
                                  <w:pPr>
                                    <w:pStyle w:val="a3"/>
                                    <w:rPr>
                                      <w:rFonts w:ascii="GOST type A" w:hAnsi="GOST type A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  <v:group id="Group 281" o:spid="_x0000_s1063" style="position:absolute;left:2925;top:11174;width:3680;height:280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">
                          <v:shape id="Text Box 282" o:spid="_x0000_s1064" type="#_x0000_t202" style="position:absolute;left:3158;top:10917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" strokeweight="1pt">
                            <v:path arrowok="t"/>
                            <v:textbox inset="0,0,0,0">
                              <w:txbxContent>
                                <w:p w14:paraId="56673FBE" w14:textId="77777777" w:rsidR="00B1357B" w:rsidRPr="00C84C12" w:rsidRDefault="00B1357B" w:rsidP="00C316E9">
                                  <w:pPr>
                                    <w:pStyle w:val="a3"/>
                                    <w:jc w:val="left"/>
                                    <w:rPr>
                                      <w:rFonts w:ascii="GOST type A" w:hAnsi="GOST type A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283" o:spid="_x0000_s1065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" strokeweight="1pt">
                            <v:path arrowok="t"/>
                            <v:textbox inset="0,0,0,0">
                              <w:txbxContent>
                                <w:p w14:paraId="2D774AE1" w14:textId="6EC41CFD" w:rsidR="00B1357B" w:rsidRPr="00F016EF" w:rsidRDefault="00B1357B" w:rsidP="00C316E9">
                                  <w:pPr>
                                    <w:pStyle w:val="a3"/>
                                    <w:jc w:val="left"/>
                                    <w:rPr>
                                      <w:rFonts w:ascii="GOST type A" w:hAnsi="GOST type A"/>
                                      <w:i/>
                                      <w:iCs/>
                                      <w:noProof w:val="0"/>
                                    </w:rPr>
                                  </w:pPr>
                                </w:p>
                                <w:p w14:paraId="54807141" w14:textId="77777777" w:rsidR="00B1357B" w:rsidRPr="00C84C12" w:rsidRDefault="00B1357B" w:rsidP="00C316E9">
                                  <w:pPr>
                                    <w:pStyle w:val="a3"/>
                                    <w:jc w:val="left"/>
                                    <w:rPr>
                                      <w:rFonts w:ascii="GOST type A" w:hAnsi="GOST type A"/>
                                      <w:noProof w:val="0"/>
                                    </w:rPr>
                                  </w:pPr>
                                </w:p>
                                <w:p w14:paraId="5E85AA72" w14:textId="77777777" w:rsidR="00B1357B" w:rsidRPr="00C84C12" w:rsidRDefault="00B1357B" w:rsidP="00C316E9">
                                  <w:pPr>
                                    <w:pStyle w:val="a3"/>
                                    <w:jc w:val="left"/>
                                    <w:rPr>
                                      <w:rFonts w:ascii="GOST type A" w:hAnsi="GOST type A"/>
                                      <w:noProof w:val="0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284" o:spid="_x0000_s1066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" strokeweight="1pt">
                            <v:path arrowok="t"/>
                            <v:textbox inset="0,0,0,0">
                              <w:txbxContent>
                                <w:p w14:paraId="23B96735" w14:textId="77777777" w:rsidR="00B1357B" w:rsidRPr="00C84C12" w:rsidRDefault="00B1357B" w:rsidP="00C316E9">
                                  <w:pPr>
                                    <w:pStyle w:val="a3"/>
                                    <w:rPr>
                                      <w:rFonts w:ascii="GOST type A" w:hAnsi="GOST type A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285" o:spid="_x0000_s1067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" strokeweight="1pt">
                            <v:path arrowok="t"/>
                            <v:textbox inset="0,0,0,0">
                              <w:txbxContent>
                                <w:p w14:paraId="4B5D8AEC" w14:textId="77777777" w:rsidR="00B1357B" w:rsidRPr="00C84C12" w:rsidRDefault="00B1357B" w:rsidP="00C316E9">
                                  <w:pPr>
                                    <w:pStyle w:val="a3"/>
                                    <w:rPr>
                                      <w:rFonts w:ascii="GOST type A" w:hAnsi="GOST type A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  <v:group id="Group 286" o:spid="_x0000_s1068" style="position:absolute;left:3886;top:11450;width:2719;height:280" coordorigin="3158,10917" coordsize="272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">
                          <v:shape id="Text Box 287" o:spid="_x0000_s1069" type="#_x0000_t202" style="position:absolute;left:3158;top:10917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" strokeweight="1pt">
                            <v:path arrowok="t"/>
                            <v:textbox inset="0,0,0,0">
                              <w:txbxContent>
                                <w:p w14:paraId="533E63EE" w14:textId="77777777" w:rsidR="00B1357B" w:rsidRPr="00C84C12" w:rsidRDefault="00B1357B" w:rsidP="00C316E9">
                                  <w:pPr>
                                    <w:pStyle w:val="a3"/>
                                    <w:rPr>
                                      <w:rFonts w:ascii="GOST type A" w:hAnsi="GOST type A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289" o:spid="_x0000_s1070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" strokeweight="1pt">
                            <v:path arrowok="t"/>
                            <v:textbox inset="0,0,0,0">
                              <w:txbxContent>
                                <w:p w14:paraId="7834E133" w14:textId="77777777" w:rsidR="00B1357B" w:rsidRPr="00C84C12" w:rsidRDefault="00B1357B" w:rsidP="00C316E9">
                                  <w:pPr>
                                    <w:pStyle w:val="a3"/>
                                    <w:rPr>
                                      <w:rFonts w:ascii="GOST type A" w:hAnsi="GOST type A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290" o:spid="_x0000_s1071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" strokeweight="1pt">
                            <v:path arrowok="t"/>
                            <v:textbox inset="0,0,0,0">
                              <w:txbxContent>
                                <w:p w14:paraId="4D79AB0E" w14:textId="77777777" w:rsidR="00B1357B" w:rsidRPr="00C84C12" w:rsidRDefault="00B1357B" w:rsidP="00C316E9">
                                  <w:pPr>
                                    <w:pStyle w:val="a3"/>
                                    <w:rPr>
                                      <w:rFonts w:ascii="GOST type A" w:hAnsi="GOST type A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  <v:group id="Group 291" o:spid="_x0000_s1072" style="position:absolute;left:2925;top:11726;width:3680;height:281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">
                          <v:shape id="Text Box 292" o:spid="_x0000_s1073" type="#_x0000_t202" style="position:absolute;left:3158;top:10917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" strokeweight="1pt">
                            <v:path arrowok="t"/>
                            <v:textbox inset="0,0,0,0">
                              <w:txbxContent>
                                <w:p w14:paraId="66028F3D" w14:textId="6ED6D210" w:rsidR="00B1357B" w:rsidRPr="00F016EF" w:rsidRDefault="009F36F6" w:rsidP="00C316E9">
                                  <w:pPr>
                                    <w:pStyle w:val="a3"/>
                                    <w:jc w:val="left"/>
                                    <w:rPr>
                                      <w:rFonts w:ascii="GOST type A" w:hAnsi="GOST type A"/>
                                      <w:i/>
                                      <w:iCs/>
                                    </w:rPr>
                                  </w:pPr>
                                  <w:r>
                                    <w:rPr>
                                      <w:rFonts w:ascii="GOST type A" w:hAnsi="GOST type A"/>
                                    </w:rPr>
                                    <w:t xml:space="preserve"> </w:t>
                                  </w:r>
                                  <w:r w:rsidR="00B1357B" w:rsidRPr="00F016EF">
                                    <w:rPr>
                                      <w:rFonts w:ascii="GOST type A" w:hAnsi="GOST type A"/>
                                      <w:i/>
                                      <w:iCs/>
                                    </w:rPr>
                                    <w:t>Базеева</w:t>
                                  </w:r>
                                </w:p>
                                <w:p w14:paraId="0B3E0E73" w14:textId="77777777" w:rsidR="00B1357B" w:rsidRPr="00C84C12" w:rsidRDefault="00B1357B" w:rsidP="00C316E9">
                                  <w:pPr>
                                    <w:pStyle w:val="a3"/>
                                    <w:rPr>
                                      <w:rFonts w:ascii="GOST type A" w:hAnsi="GOST type A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293" o:spid="_x0000_s1074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" strokeweight="1pt">
                            <v:path arrowok="t"/>
                            <v:textbox inset="0,0,0,0">
                              <w:txbxContent>
                                <w:p w14:paraId="7D7C54E7" w14:textId="77777777" w:rsidR="00B1357B" w:rsidRPr="00C84C12" w:rsidRDefault="00B1357B" w:rsidP="00C316E9">
                                  <w:pPr>
                                    <w:pStyle w:val="a3"/>
                                    <w:jc w:val="left"/>
                                    <w:rPr>
                                      <w:rFonts w:ascii="GOST type A" w:hAnsi="GOST type A"/>
                                      <w:noProof w:val="0"/>
                                    </w:rPr>
                                  </w:pPr>
                                  <w:r w:rsidRPr="00F016EF">
                                    <w:rPr>
                                      <w:rFonts w:ascii="GOST type A" w:hAnsi="GOST type A"/>
                                      <w:i/>
                                      <w:iCs/>
                                      <w:noProof w:val="0"/>
                                    </w:rPr>
                                    <w:t>Утв</w:t>
                                  </w:r>
                                  <w:r>
                                    <w:rPr>
                                      <w:rFonts w:ascii="GOST type A" w:hAnsi="GOST type A"/>
                                      <w:noProof w:val="0"/>
                                    </w:rPr>
                                    <w:t xml:space="preserve">. </w:t>
                                  </w:r>
                                </w:p>
                              </w:txbxContent>
                            </v:textbox>
                          </v:shape>
                          <v:shape id="Text Box 294" o:spid="_x0000_s1075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" strokeweight="1pt">
                            <v:path arrowok="t"/>
                            <v:textbox inset="0,0,0,0">
                              <w:txbxContent>
                                <w:p w14:paraId="06C7AFCB" w14:textId="77777777" w:rsidR="00B1357B" w:rsidRPr="00C84C12" w:rsidRDefault="00B1357B" w:rsidP="00C316E9">
                                  <w:pPr>
                                    <w:pStyle w:val="a3"/>
                                    <w:rPr>
                                      <w:rFonts w:ascii="GOST type A" w:hAnsi="GOST type A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295" o:spid="_x0000_s1076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" strokeweight="1pt">
                            <v:path arrowok="t"/>
                            <v:textbox inset="0,0,0,0">
                              <w:txbxContent>
                                <w:p w14:paraId="2ED0F7D7" w14:textId="77777777" w:rsidR="00B1357B" w:rsidRPr="00C84C12" w:rsidRDefault="00B1357B" w:rsidP="00C316E9">
                                  <w:pPr>
                                    <w:pStyle w:val="a3"/>
                                    <w:rPr>
                                      <w:rFonts w:ascii="GOST type A" w:hAnsi="GOST type A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</v:group>
                      <v:line id="Line 296" o:spid="_x0000_s1077" style="position:absolute;flip:x;visibility:visible;mso-wrap-style:square" from="5473,10607" to="5473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" strokeweight="2.25pt">
                        <o:lock v:ext="edit" shapetype="f"/>
                      </v:line>
                      <v:line id="Line 297" o:spid="_x0000_s1078" style="position:absolute;flip:x;visibility:visible;mso-wrap-style:square" from="6040,10607" to="6040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" strokeweight="2.25pt">
                        <o:lock v:ext="edit" shapetype="f"/>
                      </v:line>
                      <v:line id="Line 299" o:spid="_x0000_s1079" style="position:absolute;flip:x;visibility:visible;mso-wrap-style:square" from="4621,10607" to="4621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" strokeweight="2.25pt">
                        <o:lock v:ext="edit" shapetype="f"/>
                      </v:line>
                      <v:line id="Line 300" o:spid="_x0000_s1080" style="position:absolute;flip:x;visibility:visible;mso-wrap-style:square" from="2361,10607" to="2361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" strokeweight="2.25pt">
                        <o:lock v:ext="edit" shapetype="f"/>
                      </v:line>
                      <v:line id="Line 298" o:spid="_x0000_s1081" style="position:absolute;flip:x;visibility:visible;mso-wrap-style:square" from="3318,10614" to="3318,12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" strokeweight="2.25pt">
                        <o:lock v:ext="edit" shapetype="f"/>
                      </v:line>
                    </v:group>
                  </v:group>
                  <v:group id="Group 301" o:spid="_x0000_s1082" style="position:absolute;left:3028;top:10033;width:3683;height:581" coordorigin="3033,9482" coordsize="3683,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GclxgAAANw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TOD3TDgCcn0HAAD//wMAUEsBAi0AFAAGAAgAAAAhANvh9svuAAAAhQEAABMAAAAAAAAA&#10;AAAAAAAAAAAAAFtDb250ZW50X1R5cGVzXS54bWxQSwECLQAUAAYACAAAACEAWvQsW78AAAAVAQAA&#10;CwAAAAAAAAAAAAAAAAAfAQAAX3JlbHMvLnJlbHNQSwECLQAUAAYACAAAACEADChnJcYAAADcAAAA&#10;DwAAAAAAAAAAAAAAAAAHAgAAZHJzL2Rvd25yZXYueG1sUEsFBgAAAAADAAMAtwAAAPoCAAAAAA==&#10;">
                    <v:group id="Group 302" o:spid="_x0000_s1083" style="position:absolute;left:3034;top:9492;width:3682;height:561" coordorigin="1240,9793" coordsize="3685,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+vlS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pAuF/B7JhwBuf4BAAD//wMAUEsBAi0AFAAGAAgAAAAhANvh9svuAAAAhQEAABMAAAAAAAAA&#10;AAAAAAAAAAAAAFtDb250ZW50X1R5cGVzXS54bWxQSwECLQAUAAYACAAAACEAWvQsW78AAAAVAQAA&#10;CwAAAAAAAAAAAAAAAAAfAQAAX3JlbHMvLnJlbHNQSwECLQAUAAYACAAAACEA/Pr5UsYAAADcAAAA&#10;DwAAAAAAAAAAAAAAAAAHAgAAZHJzL2Rvd25yZXYueG1sUEsFBgAAAAADAAMAtwAAAPoCAAAAAA==&#10;">
                      <v:group id="Group 303" o:spid="_x0000_s1084" style="position:absolute;left:1240;top:10078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">
                        <v:shape id="Text Box 304" o:spid="_x0000_s1085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" strokeweight="1pt">
                          <v:path arrowok="t"/>
                          <v:textbox inset="0,0,0,0">
                            <w:txbxContent>
                              <w:p w14:paraId="7994F356" w14:textId="77777777" w:rsidR="00B1357B" w:rsidRPr="00C84C12" w:rsidRDefault="00B1357B" w:rsidP="00C316E9">
                                <w:pPr>
                                  <w:pStyle w:val="a3"/>
                                  <w:rPr>
                                    <w:rFonts w:ascii="GOST type A" w:hAnsi="GOST type A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Text Box 305" o:spid="_x0000_s1086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" strokeweight="1pt">
                          <v:path arrowok="t"/>
                          <v:textbox inset="0,0,0,0">
                            <w:txbxContent>
                              <w:p w14:paraId="05B68769" w14:textId="77777777" w:rsidR="00B1357B" w:rsidRPr="00C84C12" w:rsidRDefault="00B1357B" w:rsidP="00C316E9">
                                <w:pPr>
                                  <w:pStyle w:val="a3"/>
                                  <w:rPr>
                                    <w:rFonts w:ascii="GOST type A" w:hAnsi="GOST type A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Text Box 306" o:spid="_x0000_s1087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" strokeweight="1pt">
                          <v:path arrowok="t"/>
                          <v:textbox inset="0,0,0,0">
                            <w:txbxContent>
                              <w:p w14:paraId="21953277" w14:textId="77777777" w:rsidR="00B1357B" w:rsidRPr="00C84C12" w:rsidRDefault="00B1357B" w:rsidP="00C316E9">
                                <w:pPr>
                                  <w:pStyle w:val="a3"/>
                                  <w:rPr>
                                    <w:rFonts w:ascii="GOST type A" w:hAnsi="GOST type A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Text Box 307" o:spid="_x0000_s1088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" strokeweight="1pt">
                          <v:path arrowok="t"/>
                          <v:textbox inset="0,0,0,0">
                            <w:txbxContent>
                              <w:p w14:paraId="52045E54" w14:textId="77777777" w:rsidR="00B1357B" w:rsidRPr="00C84C12" w:rsidRDefault="00B1357B" w:rsidP="00C316E9">
                                <w:pPr>
                                  <w:pStyle w:val="a3"/>
                                  <w:rPr>
                                    <w:rFonts w:ascii="GOST type A" w:hAnsi="GOST type A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Text Box 308" o:spid="_x0000_s1089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" strokeweight="1pt">
                          <v:path arrowok="t"/>
                          <v:textbox inset="0,0,0,0">
                            <w:txbxContent>
                              <w:p w14:paraId="79C37EA0" w14:textId="77777777" w:rsidR="00B1357B" w:rsidRPr="00C84C12" w:rsidRDefault="00B1357B" w:rsidP="00C316E9">
                                <w:pPr>
                                  <w:pStyle w:val="a3"/>
                                  <w:rPr>
                                    <w:rFonts w:ascii="GOST type A" w:hAnsi="GOST type A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group id="Group 309" o:spid="_x0000_s1090" style="position:absolute;left:1240;top:9793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">
                        <v:shape id="Text Box 310" o:spid="_x0000_s1091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" strokeweight="1pt">
                          <v:path arrowok="t"/>
                          <v:textbox inset="0,0,0,0">
                            <w:txbxContent>
                              <w:p w14:paraId="646A70CC" w14:textId="77777777" w:rsidR="00B1357B" w:rsidRPr="00C84C12" w:rsidRDefault="00B1357B" w:rsidP="00C316E9">
                                <w:pPr>
                                  <w:pStyle w:val="a3"/>
                                  <w:rPr>
                                    <w:rFonts w:ascii="GOST type A" w:hAnsi="GOST type A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Text Box 311" o:spid="_x0000_s1092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" strokeweight="1pt">
                          <v:path arrowok="t"/>
                          <v:textbox inset="0,0,0,0">
                            <w:txbxContent>
                              <w:p w14:paraId="699959BF" w14:textId="77777777" w:rsidR="00B1357B" w:rsidRPr="00C84C12" w:rsidRDefault="00B1357B" w:rsidP="00C316E9">
                                <w:pPr>
                                  <w:pStyle w:val="a3"/>
                                  <w:rPr>
                                    <w:rFonts w:ascii="GOST type A" w:hAnsi="GOST type A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Text Box 312" o:spid="_x0000_s1093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" strokeweight="1pt">
                          <v:path arrowok="t"/>
                          <v:textbox inset="0,0,0,0">
                            <w:txbxContent>
                              <w:p w14:paraId="2C404A51" w14:textId="77777777" w:rsidR="00B1357B" w:rsidRPr="00C84C12" w:rsidRDefault="00B1357B" w:rsidP="00C316E9">
                                <w:pPr>
                                  <w:pStyle w:val="a3"/>
                                  <w:rPr>
                                    <w:rFonts w:ascii="GOST type A" w:hAnsi="GOST type A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Text Box 313" o:spid="_x0000_s1094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" strokeweight="1pt">
                          <v:path arrowok="t"/>
                          <v:textbox inset="0,0,0,0">
                            <w:txbxContent>
                              <w:p w14:paraId="10850B88" w14:textId="77777777" w:rsidR="00B1357B" w:rsidRPr="00C84C12" w:rsidRDefault="00B1357B" w:rsidP="00C316E9">
                                <w:pPr>
                                  <w:pStyle w:val="a3"/>
                                  <w:rPr>
                                    <w:rFonts w:ascii="GOST type A" w:hAnsi="GOST type A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Text Box 314" o:spid="_x0000_s1095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" strokeweight="1pt">
                          <v:path arrowok="t"/>
                          <v:textbox inset="0,0,0,0">
                            <w:txbxContent>
                              <w:p w14:paraId="43E54C1D" w14:textId="77777777" w:rsidR="00B1357B" w:rsidRPr="00C84C12" w:rsidRDefault="00B1357B" w:rsidP="00C316E9">
                                <w:pPr>
                                  <w:pStyle w:val="a3"/>
                                  <w:rPr>
                                    <w:rFonts w:ascii="GOST type A" w:hAnsi="GOST type A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</v:group>
                    <v:line id="Line 315" o:spid="_x0000_s1096" style="position:absolute;visibility:visible;mso-wrap-style:square" from="5299,9482" to="5299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" strokeweight="2.25pt">
                      <o:lock v:ext="edit" shapetype="f"/>
                    </v:line>
                    <v:line id="Line 316" o:spid="_x0000_s1097" style="position:absolute;visibility:visible;mso-wrap-style:square" from="3033,9492" to="3033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" strokeweight="2.25pt">
                      <o:lock v:ext="edit" shapetype="f"/>
                    </v:line>
                    <v:line id="Line 317" o:spid="_x0000_s1098" style="position:absolute;visibility:visible;mso-wrap-style:square" from="6715,9482" to="6715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" strokeweight="2.25pt">
                      <o:lock v:ext="edit" shapetype="f"/>
                    </v:line>
                    <v:line id="Line 318" o:spid="_x0000_s1099" style="position:absolute;visibility:visible;mso-wrap-style:square" from="6148,9482" to="6148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" strokeweight="2.25pt">
                      <o:lock v:ext="edit" shapetype="f"/>
                    </v:line>
                    <v:line id="Line 319" o:spid="_x0000_s1100" style="position:absolute;visibility:visible;mso-wrap-style:square" from="3430,9492" to="3430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" strokeweight="2.25pt">
                      <o:lock v:ext="edit" shapetype="f"/>
                    </v:line>
                    <v:line id="Line 320" o:spid="_x0000_s1101" style="position:absolute;visibility:visible;mso-wrap-style:square" from="3996,9482" to="3996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" strokeweight="2.25pt">
                      <o:lock v:ext="edit" shapetype="f"/>
                    </v:line>
                  </v:group>
                </v:group>
              </v:group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3CDFA" w14:textId="77777777" w:rsidR="00B1357B" w:rsidRPr="003B7233" w:rsidRDefault="00B1357B" w:rsidP="00947B42">
    <w:pPr>
      <w:pStyle w:val="a4"/>
      <w:rPr>
        <w:lang w:val="en-US"/>
      </w:rPr>
    </w:pPr>
  </w:p>
  <w:p w14:paraId="7AC1AB29" w14:textId="1B5DBF4C" w:rsidR="00B1357B" w:rsidRPr="001403A9" w:rsidRDefault="009D1F44" w:rsidP="00F01317">
    <w:pPr>
      <w:pStyle w:val="a4"/>
      <w:tabs>
        <w:tab w:val="clear" w:pos="4153"/>
        <w:tab w:val="clear" w:pos="8306"/>
        <w:tab w:val="center" w:pos="4677"/>
      </w:tabs>
      <w:ind w:right="-1"/>
    </w:pPr>
    <w:r>
      <w:rPr>
        <w:noProof/>
      </w:rPr>
      <mc:AlternateContent>
        <mc:Choice Requires="wpg">
          <w:drawing>
            <wp:anchor distT="0" distB="0" distL="114300" distR="114300" simplePos="0" relativeHeight="251696128" behindDoc="1" locked="0" layoutInCell="1" allowOverlap="1" wp14:anchorId="04813C9B" wp14:editId="54C0040F">
              <wp:simplePos x="0" y="0"/>
              <wp:positionH relativeFrom="column">
                <wp:posOffset>-360045</wp:posOffset>
              </wp:positionH>
              <wp:positionV relativeFrom="paragraph">
                <wp:posOffset>172720</wp:posOffset>
              </wp:positionV>
              <wp:extent cx="6660515" cy="531495"/>
              <wp:effectExtent l="20955" t="20320" r="14605" b="19685"/>
              <wp:wrapNone/>
              <wp:docPr id="600" name="Group 4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0515" cy="531495"/>
                        <a:chOff x="1140" y="12894"/>
                        <a:chExt cx="10489" cy="853"/>
                      </a:xfrm>
                    </wpg:grpSpPr>
                    <wps:wsp>
                      <wps:cNvPr id="601" name="Rectangle 429"/>
                      <wps:cNvSpPr>
                        <a:spLocks noChangeArrowheads="1"/>
                      </wps:cNvSpPr>
                      <wps:spPr bwMode="auto">
                        <a:xfrm>
                          <a:off x="1140" y="12894"/>
                          <a:ext cx="10488" cy="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602" name="Group 430"/>
                      <wpg:cNvGrpSpPr>
                        <a:grpSpLocks/>
                      </wpg:cNvGrpSpPr>
                      <wpg:grpSpPr bwMode="auto">
                        <a:xfrm>
                          <a:off x="1143" y="12894"/>
                          <a:ext cx="10486" cy="853"/>
                          <a:chOff x="989" y="11410"/>
                          <a:chExt cx="10486" cy="853"/>
                        </a:xfrm>
                      </wpg:grpSpPr>
                      <wpg:grpSp>
                        <wpg:cNvPr id="603" name="Group 431"/>
                        <wpg:cNvGrpSpPr>
                          <a:grpSpLocks/>
                        </wpg:cNvGrpSpPr>
                        <wpg:grpSpPr bwMode="auto">
                          <a:xfrm>
                            <a:off x="10908" y="11410"/>
                            <a:ext cx="567" cy="853"/>
                            <a:chOff x="9096" y="9973"/>
                            <a:chExt cx="851" cy="853"/>
                          </a:xfrm>
                        </wpg:grpSpPr>
                        <wps:wsp>
                          <wps:cNvPr id="604" name="Text Box 4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96" y="9973"/>
                              <a:ext cx="850" cy="28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8447D8F" w14:textId="77777777" w:rsidR="00B1357B" w:rsidRPr="00F016EF" w:rsidRDefault="00B1357B" w:rsidP="00947B42">
                                <w:pPr>
                                  <w:pStyle w:val="a3"/>
                                  <w:rPr>
                                    <w:rFonts w:ascii="GOST type A" w:hAnsi="GOST type A"/>
                                    <w:i/>
                                    <w:iCs/>
                                    <w:noProof w:val="0"/>
                                  </w:rPr>
                                </w:pPr>
                                <w:r w:rsidRPr="00F016EF">
                                  <w:rPr>
                                    <w:rFonts w:ascii="GOST type A" w:hAnsi="GOST type A"/>
                                    <w:i/>
                                    <w:iCs/>
                                    <w:noProof w:val="0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605" name="Text Box 4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97" y="10259"/>
                              <a:ext cx="850" cy="56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CF335AC" w14:textId="77777777" w:rsidR="00B1357B" w:rsidRPr="00F016EF" w:rsidRDefault="00B1357B" w:rsidP="00947B42">
                                <w:pPr>
                                  <w:pStyle w:val="a3"/>
                                  <w:suppressLineNumbers/>
                                  <w:spacing w:before="120"/>
                                  <w:jc w:val="both"/>
                                  <w:rPr>
                                    <w:rFonts w:ascii="GOST type A" w:hAnsi="GOST type A"/>
                                    <w:i/>
                                    <w:iCs/>
                                    <w:noProof w:val="0"/>
                                    <w:sz w:val="22"/>
                                  </w:rPr>
                                </w:pPr>
                                <w:r w:rsidRPr="00F016EF">
                                  <w:rPr>
                                    <w:rFonts w:ascii="GOST type A" w:hAnsi="GOST type A"/>
                                    <w:i/>
                                    <w:iCs/>
                                    <w:noProof w:val="0"/>
                                    <w:sz w:val="22"/>
                                  </w:rPr>
                                  <w:t xml:space="preserve">   </w:t>
                                </w:r>
                                <w:r w:rsidRPr="00F016EF">
                                  <w:rPr>
                                    <w:rFonts w:ascii="GOST type A" w:hAnsi="GOST type A"/>
                                    <w:i/>
                                    <w:iCs/>
                                    <w:noProof w:val="0"/>
                                    <w:sz w:val="22"/>
                                  </w:rPr>
                                  <w:fldChar w:fldCharType="begin"/>
                                </w:r>
                                <w:r w:rsidRPr="00F016EF">
                                  <w:rPr>
                                    <w:rFonts w:ascii="GOST type A" w:hAnsi="GOST type A"/>
                                    <w:i/>
                                    <w:iCs/>
                                    <w:noProof w:val="0"/>
                                    <w:sz w:val="22"/>
                                  </w:rPr>
                                  <w:instrText>PAGE   \* MERGEFORMAT</w:instrText>
                                </w:r>
                                <w:r w:rsidRPr="00F016EF">
                                  <w:rPr>
                                    <w:rFonts w:ascii="GOST type A" w:hAnsi="GOST type A"/>
                                    <w:i/>
                                    <w:iCs/>
                                    <w:noProof w:val="0"/>
                                    <w:sz w:val="22"/>
                                  </w:rPr>
                                  <w:fldChar w:fldCharType="separate"/>
                                </w:r>
                                <w:r w:rsidR="003427B3" w:rsidRPr="00F016EF">
                                  <w:rPr>
                                    <w:rFonts w:ascii="GOST type A" w:hAnsi="GOST type A"/>
                                    <w:i/>
                                    <w:iCs/>
                                    <w:sz w:val="22"/>
                                  </w:rPr>
                                  <w:t>2</w:t>
                                </w:r>
                                <w:r w:rsidRPr="00F016EF">
                                  <w:rPr>
                                    <w:rFonts w:ascii="GOST type A" w:hAnsi="GOST type A"/>
                                    <w:i/>
                                    <w:iCs/>
                                    <w:noProof w:val="0"/>
                                    <w:sz w:val="22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8000" tIns="10800" rIns="18000" bIns="10800" anchor="t" anchorCtr="0" upright="1">
                            <a:noAutofit/>
                          </wps:bodyPr>
                        </wps:wsp>
                      </wpg:grpSp>
                      <wps:wsp>
                        <wps:cNvPr id="606" name="Text Box 434"/>
                        <wps:cNvSpPr txBox="1">
                          <a:spLocks noChangeArrowheads="1"/>
                        </wps:cNvSpPr>
                        <wps:spPr bwMode="auto">
                          <a:xfrm>
                            <a:off x="4672" y="11413"/>
                            <a:ext cx="6236" cy="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2F218A3" w14:textId="3C856F70" w:rsidR="00B1357B" w:rsidRPr="00F016EF" w:rsidRDefault="00B1357B" w:rsidP="00947B42">
                              <w:pPr>
                                <w:pStyle w:val="a3"/>
                                <w:spacing w:before="160"/>
                                <w:rPr>
                                  <w:rFonts w:ascii="GOST type A" w:hAnsi="GOST type A"/>
                                  <w:i/>
                                  <w:iCs/>
                                  <w:noProof w:val="0"/>
                                  <w:sz w:val="32"/>
                                  <w:szCs w:val="32"/>
                                </w:rPr>
                              </w:pPr>
                              <w:r w:rsidRPr="00F016EF">
                                <w:rPr>
                                  <w:rFonts w:ascii="GOST type A" w:hAnsi="GOST type A"/>
                                  <w:i/>
                                  <w:iCs/>
                                  <w:sz w:val="32"/>
                                  <w:szCs w:val="32"/>
                                </w:rPr>
                                <w:t>ОП-02069964-</w:t>
                              </w:r>
                              <w:r w:rsidR="00583343">
                                <w:rPr>
                                  <w:rFonts w:ascii="GOST type A" w:hAnsi="GOST type A"/>
                                  <w:i/>
                                  <w:iCs/>
                                  <w:sz w:val="32"/>
                                  <w:szCs w:val="32"/>
                                </w:rPr>
                                <w:t>П</w:t>
                              </w:r>
                              <w:r w:rsidRPr="00F016EF">
                                <w:rPr>
                                  <w:rFonts w:ascii="GOST type A" w:hAnsi="GOST type A"/>
                                  <w:i/>
                                  <w:iCs/>
                                  <w:sz w:val="32"/>
                                  <w:szCs w:val="32"/>
                                </w:rPr>
                                <w:t>-09.02.0</w:t>
                              </w:r>
                              <w:r w:rsidR="00452224" w:rsidRPr="00F016EF">
                                <w:rPr>
                                  <w:rFonts w:ascii="GOST type A" w:hAnsi="GOST type A"/>
                                  <w:i/>
                                  <w:iCs/>
                                  <w:sz w:val="32"/>
                                  <w:szCs w:val="32"/>
                                </w:rPr>
                                <w:t>7</w:t>
                              </w:r>
                              <w:r w:rsidRPr="00F016EF">
                                <w:rPr>
                                  <w:rFonts w:ascii="GOST type A" w:hAnsi="GOST type A"/>
                                  <w:i/>
                                  <w:iCs/>
                                  <w:sz w:val="32"/>
                                  <w:szCs w:val="32"/>
                                </w:rPr>
                                <w:t>-</w:t>
                              </w:r>
                              <w:r w:rsidR="00B36921">
                                <w:rPr>
                                  <w:rFonts w:ascii="GOST type A" w:hAnsi="GOST type A"/>
                                  <w:i/>
                                  <w:iCs/>
                                  <w:sz w:val="32"/>
                                  <w:szCs w:val="32"/>
                                </w:rPr>
                                <w:t>04</w:t>
                              </w:r>
                              <w:r w:rsidRPr="00F016EF">
                                <w:rPr>
                                  <w:rFonts w:ascii="GOST type A" w:hAnsi="GOST type A"/>
                                  <w:i/>
                                  <w:iCs/>
                                  <w:sz w:val="32"/>
                                  <w:szCs w:val="32"/>
                                </w:rPr>
                                <w:t>-2</w:t>
                              </w:r>
                              <w:r w:rsidR="00087BC0">
                                <w:rPr>
                                  <w:rFonts w:ascii="GOST type A" w:hAnsi="GOST type A"/>
                                  <w:i/>
                                  <w:iCs/>
                                  <w:sz w:val="32"/>
                                  <w:szCs w:val="32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g:grpSp>
                        <wpg:cNvPr id="607" name="Group 435"/>
                        <wpg:cNvGrpSpPr>
                          <a:grpSpLocks/>
                        </wpg:cNvGrpSpPr>
                        <wpg:grpSpPr bwMode="auto">
                          <a:xfrm>
                            <a:off x="989" y="11413"/>
                            <a:ext cx="3683" cy="850"/>
                            <a:chOff x="1248" y="9691"/>
                            <a:chExt cx="3683" cy="861"/>
                          </a:xfrm>
                        </wpg:grpSpPr>
                        <wpg:grpSp>
                          <wpg:cNvPr id="608" name="Group 436"/>
                          <wpg:cNvGrpSpPr>
                            <a:grpSpLocks/>
                          </wpg:cNvGrpSpPr>
                          <wpg:grpSpPr bwMode="auto">
                            <a:xfrm>
                              <a:off x="1248" y="10272"/>
                              <a:ext cx="3682" cy="280"/>
                              <a:chOff x="3332" y="11725"/>
                              <a:chExt cx="3681" cy="283"/>
                            </a:xfrm>
                          </wpg:grpSpPr>
                          <wps:wsp>
                            <wps:cNvPr id="609" name="Text Box 43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332" y="11725"/>
                                <a:ext cx="397" cy="28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C1FF8F8" w14:textId="74A9BF9C" w:rsidR="00C44F7C" w:rsidRPr="00F016EF" w:rsidRDefault="00C34AAA" w:rsidP="00C44F7C">
                                  <w:pPr>
                                    <w:pStyle w:val="a3"/>
                                    <w:jc w:val="both"/>
                                    <w:rPr>
                                      <w:rFonts w:ascii="GOST type A" w:hAnsi="GOST type A"/>
                                      <w:i/>
                                      <w:iCs/>
                                      <w:noProof w:val="0"/>
                                    </w:rPr>
                                  </w:pPr>
                                  <w:r w:rsidRPr="00F016EF">
                                    <w:rPr>
                                      <w:rFonts w:ascii="GOST type A" w:hAnsi="GOST type A"/>
                                      <w:i/>
                                      <w:iCs/>
                                      <w:noProof w:val="0"/>
                                    </w:rPr>
                                    <w:t>Изм.</w:t>
                                  </w:r>
                                </w:p>
                                <w:p w14:paraId="6E396F96" w14:textId="4CE87A65" w:rsidR="00B1357B" w:rsidRPr="00FD5770" w:rsidRDefault="00B1357B" w:rsidP="00947B42">
                                  <w:pPr>
                                    <w:pStyle w:val="a3"/>
                                    <w:rPr>
                                      <w:rFonts w:ascii="GOST type A" w:hAnsi="GOST type A"/>
                                      <w:noProof w:val="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8000" tIns="10800" rIns="18000" bIns="10800" anchor="t" anchorCtr="0" upright="1">
                              <a:noAutofit/>
                            </wps:bodyPr>
                          </wps:wsp>
                          <wps:wsp>
                            <wps:cNvPr id="610" name="Text Box 43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295" y="11725"/>
                                <a:ext cx="1304" cy="28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9F92809" w14:textId="77777777" w:rsidR="00B1357B" w:rsidRPr="00F016EF" w:rsidRDefault="00B1357B" w:rsidP="00947B42">
                                  <w:pPr>
                                    <w:pStyle w:val="a3"/>
                                    <w:rPr>
                                      <w:rFonts w:ascii="GOST type A" w:hAnsi="GOST type A"/>
                                      <w:i/>
                                      <w:iCs/>
                                    </w:rPr>
                                  </w:pPr>
                                  <w:r w:rsidRPr="00F016EF">
                                    <w:rPr>
                                      <w:rFonts w:ascii="GOST type A" w:hAnsi="GOST type A"/>
                                      <w:i/>
                                      <w:iCs/>
                                    </w:rPr>
                                    <w:t>№ докум.</w:t>
                                  </w:r>
                                </w:p>
                              </w:txbxContent>
                            </wps:txbx>
                            <wps:bodyPr rot="0" vert="horz" wrap="square" lIns="18000" tIns="10800" rIns="18000" bIns="10800" anchor="t" anchorCtr="0" upright="1">
                              <a:noAutofit/>
                            </wps:bodyPr>
                          </wps:wsp>
                          <wps:wsp>
                            <wps:cNvPr id="611" name="Text Box 43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728" y="11725"/>
                                <a:ext cx="567" cy="28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D2CEDE1" w14:textId="16981C76" w:rsidR="00B1357B" w:rsidRPr="00F016EF" w:rsidRDefault="00B634DD" w:rsidP="00947B42">
                                  <w:pPr>
                                    <w:pStyle w:val="a3"/>
                                    <w:rPr>
                                      <w:rFonts w:ascii="GOST type A" w:hAnsi="GOST type A"/>
                                      <w:i/>
                                      <w:iCs/>
                                      <w:noProof w:val="0"/>
                                    </w:rPr>
                                  </w:pPr>
                                  <w:r w:rsidRPr="00F016EF">
                                    <w:rPr>
                                      <w:rFonts w:ascii="GOST type A" w:hAnsi="GOST type A"/>
                                      <w:i/>
                                      <w:iCs/>
                                      <w:noProof w:val="0"/>
                                    </w:rPr>
                                    <w:t>Лист</w:t>
                                  </w:r>
                                </w:p>
                              </w:txbxContent>
                            </wps:txbx>
                            <wps:bodyPr rot="0" vert="horz" wrap="square" lIns="18000" tIns="10800" rIns="18000" bIns="10800" anchor="t" anchorCtr="0" upright="1">
                              <a:noAutofit/>
                            </wps:bodyPr>
                          </wps:wsp>
                          <wps:wsp>
                            <wps:cNvPr id="612" name="Text Box 44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597" y="11725"/>
                                <a:ext cx="850" cy="28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812811F" w14:textId="77777777" w:rsidR="00B1357B" w:rsidRPr="00BF37BB" w:rsidRDefault="00B1357B" w:rsidP="00947B42">
                                  <w:pPr>
                                    <w:pStyle w:val="a3"/>
                                    <w:rPr>
                                      <w:rFonts w:ascii="GOST type A" w:hAnsi="GOST type A"/>
                                      <w:noProof w:val="0"/>
                                    </w:rPr>
                                  </w:pPr>
                                  <w:r w:rsidRPr="00F016EF">
                                    <w:rPr>
                                      <w:rFonts w:ascii="GOST type A" w:hAnsi="GOST type A"/>
                                      <w:i/>
                                      <w:iCs/>
                                    </w:rPr>
                                    <w:t>Подп</w:t>
                                  </w:r>
                                  <w:r w:rsidRPr="00BF37BB">
                                    <w:rPr>
                                      <w:rFonts w:ascii="GOST type A" w:hAnsi="GOST type A"/>
                                      <w:noProof w:val="0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18000" tIns="10800" rIns="18000" bIns="10800" anchor="t" anchorCtr="0" upright="1">
                              <a:noAutofit/>
                            </wps:bodyPr>
                          </wps:wsp>
                          <wps:wsp>
                            <wps:cNvPr id="613" name="Text Box 44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446" y="11725"/>
                                <a:ext cx="567" cy="28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9CD6ED1" w14:textId="77777777" w:rsidR="00B1357B" w:rsidRPr="00F016EF" w:rsidRDefault="00B1357B" w:rsidP="00947B42">
                                  <w:pPr>
                                    <w:pStyle w:val="a3"/>
                                    <w:rPr>
                                      <w:rFonts w:ascii="GOST type A" w:hAnsi="GOST type A"/>
                                      <w:i/>
                                      <w:iCs/>
                                      <w:noProof w:val="0"/>
                                    </w:rPr>
                                  </w:pPr>
                                  <w:r w:rsidRPr="00F016EF">
                                    <w:rPr>
                                      <w:rFonts w:ascii="GOST type A" w:hAnsi="GOST type A"/>
                                      <w:i/>
                                      <w:iCs/>
                                      <w:noProof w:val="0"/>
                                    </w:rPr>
                                    <w:t>Дата</w:t>
                                  </w:r>
                                </w:p>
                              </w:txbxContent>
                            </wps:txbx>
                            <wps:bodyPr rot="0" vert="horz" wrap="square" lIns="18000" tIns="10800" rIns="18000" bIns="10800" anchor="t" anchorCtr="0" upright="1">
                              <a:noAutofit/>
                            </wps:bodyPr>
                          </wps:wsp>
                        </wpg:grpSp>
                        <wpg:grpSp>
                          <wpg:cNvPr id="614" name="Group 442"/>
                          <wpg:cNvGrpSpPr>
                            <a:grpSpLocks/>
                          </wpg:cNvGrpSpPr>
                          <wpg:grpSpPr bwMode="auto">
                            <a:xfrm>
                              <a:off x="1248" y="9691"/>
                              <a:ext cx="3683" cy="581"/>
                              <a:chOff x="3033" y="9482"/>
                              <a:chExt cx="3683" cy="581"/>
                            </a:xfrm>
                          </wpg:grpSpPr>
                          <wpg:grpSp>
                            <wpg:cNvPr id="615" name="Group 443"/>
                            <wpg:cNvGrpSpPr>
                              <a:grpSpLocks/>
                            </wpg:cNvGrpSpPr>
                            <wpg:grpSpPr bwMode="auto">
                              <a:xfrm>
                                <a:off x="3034" y="9492"/>
                                <a:ext cx="3682" cy="561"/>
                                <a:chOff x="1240" y="9793"/>
                                <a:chExt cx="3685" cy="568"/>
                              </a:xfrm>
                            </wpg:grpSpPr>
                            <wpg:grpSp>
                              <wpg:cNvPr id="616" name="Group 44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240" y="10078"/>
                                  <a:ext cx="3685" cy="283"/>
                                  <a:chOff x="3332" y="11725"/>
                                  <a:chExt cx="3681" cy="283"/>
                                </a:xfrm>
                              </wpg:grpSpPr>
                              <wps:wsp>
                                <wps:cNvPr id="617" name="Text Box 445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332" y="11725"/>
                                    <a:ext cx="397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720E87F1" w14:textId="77777777" w:rsidR="00B1357B" w:rsidRDefault="00B1357B" w:rsidP="00947B42">
                                      <w:pPr>
                                        <w:pStyle w:val="a3"/>
                                      </w:pPr>
                                    </w:p>
                                  </w:txbxContent>
                                </wps:txbx>
                                <wps:bodyPr rot="0" vert="horz" wrap="square" lIns="18000" tIns="10800" rIns="18000" bIns="10800" anchor="t" anchorCtr="0" upright="1">
                                  <a:noAutofit/>
                                </wps:bodyPr>
                              </wps:wsp>
                              <wps:wsp>
                                <wps:cNvPr id="618" name="Text Box 44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295" y="11725"/>
                                    <a:ext cx="1304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41E75963" w14:textId="77777777" w:rsidR="00B1357B" w:rsidRDefault="00B1357B" w:rsidP="00947B42">
                                      <w:pPr>
                                        <w:pStyle w:val="a3"/>
                                      </w:pPr>
                                    </w:p>
                                  </w:txbxContent>
                                </wps:txbx>
                                <wps:bodyPr rot="0" vert="horz" wrap="square" lIns="18000" tIns="10800" rIns="18000" bIns="10800" anchor="t" anchorCtr="0" upright="1">
                                  <a:noAutofit/>
                                </wps:bodyPr>
                              </wps:wsp>
                              <wps:wsp>
                                <wps:cNvPr id="619" name="Text Box 447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728" y="11725"/>
                                    <a:ext cx="567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01B0CE78" w14:textId="77777777" w:rsidR="00B1357B" w:rsidRDefault="00B1357B" w:rsidP="00947B42">
                                      <w:pPr>
                                        <w:pStyle w:val="a3"/>
                                      </w:pPr>
                                    </w:p>
                                  </w:txbxContent>
                                </wps:txbx>
                                <wps:bodyPr rot="0" vert="horz" wrap="square" lIns="18000" tIns="10800" rIns="18000" bIns="10800" anchor="t" anchorCtr="0" upright="1">
                                  <a:noAutofit/>
                                </wps:bodyPr>
                              </wps:wsp>
                              <wps:wsp>
                                <wps:cNvPr id="620" name="Text Box 448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597" y="11725"/>
                                    <a:ext cx="850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12952404" w14:textId="77777777" w:rsidR="00B1357B" w:rsidRDefault="00B1357B" w:rsidP="00947B42">
                                      <w:pPr>
                                        <w:pStyle w:val="a3"/>
                                      </w:pPr>
                                    </w:p>
                                  </w:txbxContent>
                                </wps:txbx>
                                <wps:bodyPr rot="0" vert="horz" wrap="square" lIns="18000" tIns="10800" rIns="18000" bIns="10800" anchor="t" anchorCtr="0" upright="1">
                                  <a:noAutofit/>
                                </wps:bodyPr>
                              </wps:wsp>
                              <wps:wsp>
                                <wps:cNvPr id="621" name="Text Box 449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446" y="11725"/>
                                    <a:ext cx="567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78B50837" w14:textId="77777777" w:rsidR="00B1357B" w:rsidRDefault="00B1357B" w:rsidP="00947B42">
                                      <w:pPr>
                                        <w:pStyle w:val="a3"/>
                                      </w:pPr>
                                    </w:p>
                                  </w:txbxContent>
                                </wps:txbx>
                                <wps:bodyPr rot="0" vert="horz" wrap="square" lIns="18000" tIns="10800" rIns="18000" bIns="1080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622" name="Group 45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240" y="9793"/>
                                  <a:ext cx="3685" cy="283"/>
                                  <a:chOff x="3332" y="11725"/>
                                  <a:chExt cx="3681" cy="283"/>
                                </a:xfrm>
                              </wpg:grpSpPr>
                              <wps:wsp>
                                <wps:cNvPr id="623" name="Text Box 451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332" y="11725"/>
                                    <a:ext cx="397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7ADA4F8C" w14:textId="77777777" w:rsidR="00B1357B" w:rsidRDefault="00B1357B" w:rsidP="00947B42">
                                      <w:pPr>
                                        <w:pStyle w:val="a3"/>
                                      </w:pPr>
                                    </w:p>
                                  </w:txbxContent>
                                </wps:txbx>
                                <wps:bodyPr rot="0" vert="horz" wrap="square" lIns="18000" tIns="10800" rIns="18000" bIns="10800" anchor="t" anchorCtr="0" upright="1">
                                  <a:noAutofit/>
                                </wps:bodyPr>
                              </wps:wsp>
                              <wps:wsp>
                                <wps:cNvPr id="624" name="Text Box 45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295" y="11725"/>
                                    <a:ext cx="1304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128A22FA" w14:textId="77777777" w:rsidR="00B1357B" w:rsidRDefault="00B1357B" w:rsidP="00947B42">
                                      <w:pPr>
                                        <w:pStyle w:val="a3"/>
                                      </w:pPr>
                                    </w:p>
                                  </w:txbxContent>
                                </wps:txbx>
                                <wps:bodyPr rot="0" vert="horz" wrap="square" lIns="18000" tIns="10800" rIns="18000" bIns="10800" anchor="t" anchorCtr="0" upright="1">
                                  <a:noAutofit/>
                                </wps:bodyPr>
                              </wps:wsp>
                              <wps:wsp>
                                <wps:cNvPr id="625" name="Text Box 453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728" y="11725"/>
                                    <a:ext cx="567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568C443D" w14:textId="77777777" w:rsidR="00B1357B" w:rsidRDefault="00B1357B" w:rsidP="00947B42">
                                      <w:pPr>
                                        <w:pStyle w:val="a3"/>
                                      </w:pPr>
                                    </w:p>
                                  </w:txbxContent>
                                </wps:txbx>
                                <wps:bodyPr rot="0" vert="horz" wrap="square" lIns="18000" tIns="10800" rIns="18000" bIns="10800" anchor="t" anchorCtr="0" upright="1">
                                  <a:noAutofit/>
                                </wps:bodyPr>
                              </wps:wsp>
                              <wps:wsp>
                                <wps:cNvPr id="626" name="Text Box 454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597" y="11725"/>
                                    <a:ext cx="850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72EB68FD" w14:textId="77777777" w:rsidR="00B1357B" w:rsidRDefault="00B1357B" w:rsidP="00947B42">
                                      <w:pPr>
                                        <w:pStyle w:val="a3"/>
                                      </w:pPr>
                                    </w:p>
                                  </w:txbxContent>
                                </wps:txbx>
                                <wps:bodyPr rot="0" vert="horz" wrap="square" lIns="18000" tIns="10800" rIns="18000" bIns="10800" anchor="t" anchorCtr="0" upright="1">
                                  <a:noAutofit/>
                                </wps:bodyPr>
                              </wps:wsp>
                              <wps:wsp>
                                <wps:cNvPr id="627" name="Text Box 455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446" y="11725"/>
                                    <a:ext cx="567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2A3670DE" w14:textId="77777777" w:rsidR="00B1357B" w:rsidRDefault="00B1357B" w:rsidP="00947B42">
                                      <w:pPr>
                                        <w:pStyle w:val="a3"/>
                                      </w:pPr>
                                    </w:p>
                                  </w:txbxContent>
                                </wps:txbx>
                                <wps:bodyPr rot="0" vert="horz" wrap="square" lIns="18000" tIns="10800" rIns="18000" bIns="1080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628" name="Line 45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299" y="9482"/>
                                <a:ext cx="0" cy="571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29" name="Line 45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033" y="9492"/>
                                <a:ext cx="0" cy="571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30" name="Line 45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715" y="9482"/>
                                <a:ext cx="0" cy="571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31" name="Line 45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148" y="9482"/>
                                <a:ext cx="0" cy="571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32" name="Line 46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430" y="9492"/>
                                <a:ext cx="0" cy="571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33" name="Line 46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996" y="9482"/>
                                <a:ext cx="0" cy="571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4813C9B" id="Group 428" o:spid="_x0000_s1103" style="position:absolute;left:0;text-align:left;margin-left:-28.35pt;margin-top:13.6pt;width:524.45pt;height:41.85pt;z-index:-251620352" coordorigin="1140,12894" coordsize="10489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">
              <v:rect id="Rectangle 429" o:spid="_x0000_s1104" style="position:absolute;left:1140;top:12894;width:10488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" strokeweight="2.25pt"/>
              <v:group id="Group 430" o:spid="_x0000_s1105" style="position:absolute;left:1143;top:12894;width:10486;height:853" coordorigin="989,11410" coordsize="10486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">
                <v:group id="Group 431" o:spid="_x0000_s1106" style="position:absolute;left:10908;top:11410;width:567;height:853" coordorigin="9096,9973" coordsize="851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MlOxAAAANw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0Rj+zoQjIBdvAAAA//8DAFBLAQItABQABgAIAAAAIQDb4fbL7gAAAIUBAAATAAAAAAAAAAAA&#10;AAAAAAAAAABbQ29udGVudF9UeXBlc10ueG1sUEsBAi0AFAAGAAgAAAAhAFr0LFu/AAAAFQEAAAsA&#10;AAAAAAAAAAAAAAAAHwEAAF9yZWxzLy5yZWxzUEsBAi0AFAAGAAgAAAAhAHu8yU7EAAAA3AAAAA8A&#10;AAAAAAAAAAAAAAAABwIAAGRycy9kb3ducmV2LnhtbFBLBQYAAAAAAwADALcAAAD4A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32" o:spid="_x0000_s1107" type="#_x0000_t202" style="position:absolute;left:9096;top:9973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" strokeweight="2.25pt">
                    <v:textbox inset=".5mm,.3mm,.5mm,.3mm">
                      <w:txbxContent>
                        <w:p w14:paraId="48447D8F" w14:textId="77777777" w:rsidR="00B1357B" w:rsidRPr="00F016EF" w:rsidRDefault="00B1357B" w:rsidP="00947B42">
                          <w:pPr>
                            <w:pStyle w:val="a3"/>
                            <w:rPr>
                              <w:rFonts w:ascii="GOST type A" w:hAnsi="GOST type A"/>
                              <w:i/>
                              <w:iCs/>
                              <w:noProof w:val="0"/>
                            </w:rPr>
                          </w:pPr>
                          <w:r w:rsidRPr="00F016EF">
                            <w:rPr>
                              <w:rFonts w:ascii="GOST type A" w:hAnsi="GOST type A"/>
                              <w:i/>
                              <w:iCs/>
                              <w:noProof w:val="0"/>
                            </w:rPr>
                            <w:t>Лист</w:t>
                          </w:r>
                        </w:p>
                      </w:txbxContent>
                    </v:textbox>
                  </v:shape>
                  <v:shape id="Text Box 433" o:spid="_x0000_s1108" type="#_x0000_t202" style="position:absolute;left:9097;top:10259;width:850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" strokeweight="2.25pt">
                    <v:textbox inset=".5mm,.3mm,.5mm,.3mm">
                      <w:txbxContent>
                        <w:p w14:paraId="1CF335AC" w14:textId="77777777" w:rsidR="00B1357B" w:rsidRPr="00F016EF" w:rsidRDefault="00B1357B" w:rsidP="00947B42">
                          <w:pPr>
                            <w:pStyle w:val="a3"/>
                            <w:suppressLineNumbers/>
                            <w:spacing w:before="120"/>
                            <w:jc w:val="both"/>
                            <w:rPr>
                              <w:rFonts w:ascii="GOST type A" w:hAnsi="GOST type A"/>
                              <w:i/>
                              <w:iCs/>
                              <w:noProof w:val="0"/>
                              <w:sz w:val="22"/>
                            </w:rPr>
                          </w:pPr>
                          <w:r w:rsidRPr="00F016EF">
                            <w:rPr>
                              <w:rFonts w:ascii="GOST type A" w:hAnsi="GOST type A"/>
                              <w:i/>
                              <w:iCs/>
                              <w:noProof w:val="0"/>
                              <w:sz w:val="22"/>
                            </w:rPr>
                            <w:t xml:space="preserve">   </w:t>
                          </w:r>
                          <w:r w:rsidRPr="00F016EF">
                            <w:rPr>
                              <w:rFonts w:ascii="GOST type A" w:hAnsi="GOST type A"/>
                              <w:i/>
                              <w:iCs/>
                              <w:noProof w:val="0"/>
                              <w:sz w:val="22"/>
                            </w:rPr>
                            <w:fldChar w:fldCharType="begin"/>
                          </w:r>
                          <w:r w:rsidRPr="00F016EF">
                            <w:rPr>
                              <w:rFonts w:ascii="GOST type A" w:hAnsi="GOST type A"/>
                              <w:i/>
                              <w:iCs/>
                              <w:noProof w:val="0"/>
                              <w:sz w:val="22"/>
                            </w:rPr>
                            <w:instrText>PAGE   \* MERGEFORMAT</w:instrText>
                          </w:r>
                          <w:r w:rsidRPr="00F016EF">
                            <w:rPr>
                              <w:rFonts w:ascii="GOST type A" w:hAnsi="GOST type A"/>
                              <w:i/>
                              <w:iCs/>
                              <w:noProof w:val="0"/>
                              <w:sz w:val="22"/>
                            </w:rPr>
                            <w:fldChar w:fldCharType="separate"/>
                          </w:r>
                          <w:r w:rsidR="003427B3" w:rsidRPr="00F016EF">
                            <w:rPr>
                              <w:rFonts w:ascii="GOST type A" w:hAnsi="GOST type A"/>
                              <w:i/>
                              <w:iCs/>
                              <w:sz w:val="22"/>
                            </w:rPr>
                            <w:t>2</w:t>
                          </w:r>
                          <w:r w:rsidRPr="00F016EF">
                            <w:rPr>
                              <w:rFonts w:ascii="GOST type A" w:hAnsi="GOST type A"/>
                              <w:i/>
                              <w:iCs/>
                              <w:noProof w:val="0"/>
                              <w:sz w:val="22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</v:group>
                <v:shape id="Text Box 434" o:spid="_x0000_s1109" type="#_x0000_t202" style="position:absolute;left:4672;top:11413;width:6236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" strokeweight="2.25pt">
                  <v:textbox inset=".5mm,.3mm,.5mm,.3mm">
                    <w:txbxContent>
                      <w:p w14:paraId="02F218A3" w14:textId="3C856F70" w:rsidR="00B1357B" w:rsidRPr="00F016EF" w:rsidRDefault="00B1357B" w:rsidP="00947B42">
                        <w:pPr>
                          <w:pStyle w:val="a3"/>
                          <w:spacing w:before="160"/>
                          <w:rPr>
                            <w:rFonts w:ascii="GOST type A" w:hAnsi="GOST type A"/>
                            <w:i/>
                            <w:iCs/>
                            <w:noProof w:val="0"/>
                            <w:sz w:val="32"/>
                            <w:szCs w:val="32"/>
                          </w:rPr>
                        </w:pPr>
                        <w:r w:rsidRPr="00F016EF">
                          <w:rPr>
                            <w:rFonts w:ascii="GOST type A" w:hAnsi="GOST type A"/>
                            <w:i/>
                            <w:iCs/>
                            <w:sz w:val="32"/>
                            <w:szCs w:val="32"/>
                          </w:rPr>
                          <w:t>ОП-02069964-</w:t>
                        </w:r>
                        <w:r w:rsidR="00583343">
                          <w:rPr>
                            <w:rFonts w:ascii="GOST type A" w:hAnsi="GOST type A"/>
                            <w:i/>
                            <w:iCs/>
                            <w:sz w:val="32"/>
                            <w:szCs w:val="32"/>
                          </w:rPr>
                          <w:t>П</w:t>
                        </w:r>
                        <w:r w:rsidRPr="00F016EF">
                          <w:rPr>
                            <w:rFonts w:ascii="GOST type A" w:hAnsi="GOST type A"/>
                            <w:i/>
                            <w:iCs/>
                            <w:sz w:val="32"/>
                            <w:szCs w:val="32"/>
                          </w:rPr>
                          <w:t>-09.02.0</w:t>
                        </w:r>
                        <w:r w:rsidR="00452224" w:rsidRPr="00F016EF">
                          <w:rPr>
                            <w:rFonts w:ascii="GOST type A" w:hAnsi="GOST type A"/>
                            <w:i/>
                            <w:iCs/>
                            <w:sz w:val="32"/>
                            <w:szCs w:val="32"/>
                          </w:rPr>
                          <w:t>7</w:t>
                        </w:r>
                        <w:r w:rsidRPr="00F016EF">
                          <w:rPr>
                            <w:rFonts w:ascii="GOST type A" w:hAnsi="GOST type A"/>
                            <w:i/>
                            <w:iCs/>
                            <w:sz w:val="32"/>
                            <w:szCs w:val="32"/>
                          </w:rPr>
                          <w:t>-</w:t>
                        </w:r>
                        <w:r w:rsidR="00B36921">
                          <w:rPr>
                            <w:rFonts w:ascii="GOST type A" w:hAnsi="GOST type A"/>
                            <w:i/>
                            <w:iCs/>
                            <w:sz w:val="32"/>
                            <w:szCs w:val="32"/>
                          </w:rPr>
                          <w:t>04</w:t>
                        </w:r>
                        <w:r w:rsidRPr="00F016EF">
                          <w:rPr>
                            <w:rFonts w:ascii="GOST type A" w:hAnsi="GOST type A"/>
                            <w:i/>
                            <w:iCs/>
                            <w:sz w:val="32"/>
                            <w:szCs w:val="32"/>
                          </w:rPr>
                          <w:t>-2</w:t>
                        </w:r>
                        <w:r w:rsidR="00087BC0">
                          <w:rPr>
                            <w:rFonts w:ascii="GOST type A" w:hAnsi="GOST type A"/>
                            <w:i/>
                            <w:iCs/>
                            <w:sz w:val="32"/>
                            <w:szCs w:val="32"/>
                          </w:rPr>
                          <w:t>4</w:t>
                        </w:r>
                      </w:p>
                    </w:txbxContent>
                  </v:textbox>
                </v:shape>
                <v:group id="Group 435" o:spid="_x0000_s1110" style="position:absolute;left:989;top:11413;width:3683;height:850" coordorigin="1248,9691" coordsize="3683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89NxgAAANw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CI3+D3TDgCcn0HAAD//wMAUEsBAi0AFAAGAAgAAAAhANvh9svuAAAAhQEAABMAAAAAAAAA&#10;AAAAAAAAAAAAAFtDb250ZW50X1R5cGVzXS54bWxQSwECLQAUAAYACAAAACEAWvQsW78AAAAVAQAA&#10;CwAAAAAAAAAAAAAAAAAfAQAAX3JlbHMvLnJlbHNQSwECLQAUAAYACAAAACEABIfPTcYAAADcAAAA&#10;DwAAAAAAAAAAAAAAAAAHAgAAZHJzL2Rvd25yZXYueG1sUEsFBgAAAAADAAMAtwAAAPoCAAAAAA==&#10;">
                  <v:group id="Group 436" o:spid="_x0000_s1111" style="position:absolute;left:1248;top:10272;width:3682;height:280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">
                    <v:shape id="Text Box 437" o:spid="_x0000_s1112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" strokeweight="2.25pt">
                      <v:textbox inset=".5mm,.3mm,.5mm,.3mm">
                        <w:txbxContent>
                          <w:p w14:paraId="1C1FF8F8" w14:textId="74A9BF9C" w:rsidR="00C44F7C" w:rsidRPr="00F016EF" w:rsidRDefault="00C34AAA" w:rsidP="00C44F7C">
                            <w:pPr>
                              <w:pStyle w:val="a3"/>
                              <w:jc w:val="both"/>
                              <w:rPr>
                                <w:rFonts w:ascii="GOST type A" w:hAnsi="GOST type A"/>
                                <w:i/>
                                <w:iCs/>
                                <w:noProof w:val="0"/>
                              </w:rPr>
                            </w:pPr>
                            <w:r w:rsidRPr="00F016EF">
                              <w:rPr>
                                <w:rFonts w:ascii="GOST type A" w:hAnsi="GOST type A"/>
                                <w:i/>
                                <w:iCs/>
                                <w:noProof w:val="0"/>
                              </w:rPr>
                              <w:t>Изм.</w:t>
                            </w:r>
                          </w:p>
                          <w:p w14:paraId="6E396F96" w14:textId="4CE87A65" w:rsidR="00B1357B" w:rsidRPr="00FD5770" w:rsidRDefault="00B1357B" w:rsidP="00947B42">
                            <w:pPr>
                              <w:pStyle w:val="a3"/>
                              <w:rPr>
                                <w:rFonts w:ascii="GOST type A" w:hAnsi="GOST type A"/>
                                <w:noProof w:val="0"/>
                              </w:rPr>
                            </w:pPr>
                          </w:p>
                        </w:txbxContent>
                      </v:textbox>
                    </v:shape>
                    <v:shape id="Text Box 438" o:spid="_x0000_s1113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" strokeweight="2.25pt">
                      <v:textbox inset=".5mm,.3mm,.5mm,.3mm">
                        <w:txbxContent>
                          <w:p w14:paraId="79F92809" w14:textId="77777777" w:rsidR="00B1357B" w:rsidRPr="00F016EF" w:rsidRDefault="00B1357B" w:rsidP="00947B42">
                            <w:pPr>
                              <w:pStyle w:val="a3"/>
                              <w:rPr>
                                <w:rFonts w:ascii="GOST type A" w:hAnsi="GOST type A"/>
                                <w:i/>
                                <w:iCs/>
                              </w:rPr>
                            </w:pPr>
                            <w:r w:rsidRPr="00F016EF">
                              <w:rPr>
                                <w:rFonts w:ascii="GOST type A" w:hAnsi="GOST type A"/>
                                <w:i/>
                                <w:iCs/>
                              </w:rPr>
                              <w:t>№ докум.</w:t>
                            </w:r>
                          </w:p>
                        </w:txbxContent>
                      </v:textbox>
                    </v:shape>
                    <v:shape id="Text Box 439" o:spid="_x0000_s1114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" strokeweight="2.25pt">
                      <v:textbox inset=".5mm,.3mm,.5mm,.3mm">
                        <w:txbxContent>
                          <w:p w14:paraId="1D2CEDE1" w14:textId="16981C76" w:rsidR="00B1357B" w:rsidRPr="00F016EF" w:rsidRDefault="00B634DD" w:rsidP="00947B42">
                            <w:pPr>
                              <w:pStyle w:val="a3"/>
                              <w:rPr>
                                <w:rFonts w:ascii="GOST type A" w:hAnsi="GOST type A"/>
                                <w:i/>
                                <w:iCs/>
                                <w:noProof w:val="0"/>
                              </w:rPr>
                            </w:pPr>
                            <w:r w:rsidRPr="00F016EF">
                              <w:rPr>
                                <w:rFonts w:ascii="GOST type A" w:hAnsi="GOST type A"/>
                                <w:i/>
                                <w:iCs/>
                                <w:noProof w:val="0"/>
                              </w:rPr>
                              <w:t>Лист</w:t>
                            </w:r>
                          </w:p>
                        </w:txbxContent>
                      </v:textbox>
                    </v:shape>
                    <v:shape id="Text Box 440" o:spid="_x0000_s1115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" strokeweight="2.25pt">
                      <v:textbox inset=".5mm,.3mm,.5mm,.3mm">
                        <w:txbxContent>
                          <w:p w14:paraId="4812811F" w14:textId="77777777" w:rsidR="00B1357B" w:rsidRPr="00BF37BB" w:rsidRDefault="00B1357B" w:rsidP="00947B42">
                            <w:pPr>
                              <w:pStyle w:val="a3"/>
                              <w:rPr>
                                <w:rFonts w:ascii="GOST type A" w:hAnsi="GOST type A"/>
                                <w:noProof w:val="0"/>
                              </w:rPr>
                            </w:pPr>
                            <w:r w:rsidRPr="00F016EF">
                              <w:rPr>
                                <w:rFonts w:ascii="GOST type A" w:hAnsi="GOST type A"/>
                                <w:i/>
                                <w:iCs/>
                              </w:rPr>
                              <w:t>Подп</w:t>
                            </w:r>
                            <w:r w:rsidRPr="00BF37BB">
                              <w:rPr>
                                <w:rFonts w:ascii="GOST type A" w:hAnsi="GOST type A"/>
                                <w:noProof w:val="0"/>
                              </w:rPr>
                              <w:t>.</w:t>
                            </w:r>
                          </w:p>
                        </w:txbxContent>
                      </v:textbox>
                    </v:shape>
                    <v:shape id="Text Box 441" o:spid="_x0000_s1116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" strokeweight="2.25pt">
                      <v:textbox inset=".5mm,.3mm,.5mm,.3mm">
                        <w:txbxContent>
                          <w:p w14:paraId="09CD6ED1" w14:textId="77777777" w:rsidR="00B1357B" w:rsidRPr="00F016EF" w:rsidRDefault="00B1357B" w:rsidP="00947B42">
                            <w:pPr>
                              <w:pStyle w:val="a3"/>
                              <w:rPr>
                                <w:rFonts w:ascii="GOST type A" w:hAnsi="GOST type A"/>
                                <w:i/>
                                <w:iCs/>
                                <w:noProof w:val="0"/>
                              </w:rPr>
                            </w:pPr>
                            <w:r w:rsidRPr="00F016EF">
                              <w:rPr>
                                <w:rFonts w:ascii="GOST type A" w:hAnsi="GOST type A"/>
                                <w:i/>
                                <w:iCs/>
                                <w:noProof w:val="0"/>
                              </w:rPr>
                              <w:t>Дата</w:t>
                            </w:r>
                          </w:p>
                        </w:txbxContent>
                      </v:textbox>
                    </v:shape>
                  </v:group>
                  <v:group id="Group 442" o:spid="_x0000_s1117" style="position:absolute;left:1248;top:9691;width:3683;height:581" coordorigin="3033,9482" coordsize="3683,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">
                    <v:group id="Group 443" o:spid="_x0000_s1118" style="position:absolute;left:3034;top:9492;width:3682;height:561" coordorigin="1240,9793" coordsize="3685,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GJ8xgAAANw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mWygN8z4QjI7Q8AAAD//wMAUEsBAi0AFAAGAAgAAAAhANvh9svuAAAAhQEAABMAAAAAAAAA&#10;AAAAAAAAAAAAAFtDb250ZW50X1R5cGVzXS54bWxQSwECLQAUAAYACAAAACEAWvQsW78AAAAVAQAA&#10;CwAAAAAAAAAAAAAAAAAfAQAAX3JlbHMvLnJlbHNQSwECLQAUAAYACAAAACEAHsBifMYAAADcAAAA&#10;DwAAAAAAAAAAAAAAAAAHAgAAZHJzL2Rvd25yZXYueG1sUEsFBgAAAAADAAMAtwAAAPoCAAAAAA==&#10;">
                      <v:group id="Group 444" o:spid="_x0000_s1119" style="position:absolute;left:1240;top:10078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vwLxgAAANw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RxArcz4QjI9R8AAAD//wMAUEsBAi0AFAAGAAgAAAAhANvh9svuAAAAhQEAABMAAAAAAAAA&#10;AAAAAAAAAAAAAFtDb250ZW50X1R5cGVzXS54bWxQSwECLQAUAAYACAAAACEAWvQsW78AAAAVAQAA&#10;CwAAAAAAAAAAAAAAAAAfAQAAX3JlbHMvLnJlbHNQSwECLQAUAAYACAAAACEA7hL8C8YAAADcAAAA&#10;DwAAAAAAAAAAAAAAAAAHAgAAZHJzL2Rvd25yZXYueG1sUEsFBgAAAAADAAMAtwAAAPoCAAAAAA==&#10;">
                        <v:shape id="Text Box 445" o:spid="_x0000_s1120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" strokeweight="1pt">
                          <v:textbox inset=".5mm,.3mm,.5mm,.3mm">
                            <w:txbxContent>
                              <w:p w14:paraId="720E87F1" w14:textId="77777777" w:rsidR="00B1357B" w:rsidRDefault="00B1357B" w:rsidP="00947B42">
                                <w:pPr>
                                  <w:pStyle w:val="a3"/>
                                </w:pPr>
                              </w:p>
                            </w:txbxContent>
                          </v:textbox>
                        </v:shape>
                        <v:shape id="Text Box 446" o:spid="_x0000_s1121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" strokeweight="1pt">
                          <v:textbox inset=".5mm,.3mm,.5mm,.3mm">
                            <w:txbxContent>
                              <w:p w14:paraId="41E75963" w14:textId="77777777" w:rsidR="00B1357B" w:rsidRDefault="00B1357B" w:rsidP="00947B42">
                                <w:pPr>
                                  <w:pStyle w:val="a3"/>
                                </w:pPr>
                              </w:p>
                            </w:txbxContent>
                          </v:textbox>
                        </v:shape>
                        <v:shape id="Text Box 447" o:spid="_x0000_s1122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" strokeweight="1pt">
                          <v:textbox inset=".5mm,.3mm,.5mm,.3mm">
                            <w:txbxContent>
                              <w:p w14:paraId="01B0CE78" w14:textId="77777777" w:rsidR="00B1357B" w:rsidRDefault="00B1357B" w:rsidP="00947B42">
                                <w:pPr>
                                  <w:pStyle w:val="a3"/>
                                </w:pPr>
                              </w:p>
                            </w:txbxContent>
                          </v:textbox>
                        </v:shape>
                        <v:shape id="Text Box 448" o:spid="_x0000_s1123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" strokeweight="1pt">
                          <v:textbox inset=".5mm,.3mm,.5mm,.3mm">
                            <w:txbxContent>
                              <w:p w14:paraId="12952404" w14:textId="77777777" w:rsidR="00B1357B" w:rsidRDefault="00B1357B" w:rsidP="00947B42">
                                <w:pPr>
                                  <w:pStyle w:val="a3"/>
                                </w:pPr>
                              </w:p>
                            </w:txbxContent>
                          </v:textbox>
                        </v:shape>
                        <v:shape id="Text Box 449" o:spid="_x0000_s1124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" strokeweight="1pt">
                          <v:textbox inset=".5mm,.3mm,.5mm,.3mm">
                            <w:txbxContent>
                              <w:p w14:paraId="78B50837" w14:textId="77777777" w:rsidR="00B1357B" w:rsidRDefault="00B1357B" w:rsidP="00947B42">
                                <w:pPr>
                                  <w:pStyle w:val="a3"/>
                                </w:pPr>
                              </w:p>
                            </w:txbxContent>
                          </v:textbox>
                        </v:shape>
                      </v:group>
                      <v:group id="Group 450" o:spid="_x0000_s1125" style="position:absolute;left:1240;top:9793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TC1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aZLA75lwBOTyDQAA//8DAFBLAQItABQABgAIAAAAIQDb4fbL7gAAAIUBAAATAAAAAAAAAAAA&#10;AAAAAAAAAABbQ29udGVudF9UeXBlc10ueG1sUEsBAi0AFAAGAAgAAAAhAFr0LFu/AAAAFQEAAAsA&#10;AAAAAAAAAAAAAAAAHwEAAF9yZWxzLy5yZWxzUEsBAi0AFAAGAAgAAAAhAF9FMLXEAAAA3AAAAA8A&#10;AAAAAAAAAAAAAAAABwIAAGRycy9kb3ducmV2LnhtbFBLBQYAAAAAAwADALcAAAD4AgAAAAA=&#10;">
                        <v:shape id="Text Box 451" o:spid="_x0000_s1126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" strokeweight="1pt">
                          <v:textbox inset=".5mm,.3mm,.5mm,.3mm">
                            <w:txbxContent>
                              <w:p w14:paraId="7ADA4F8C" w14:textId="77777777" w:rsidR="00B1357B" w:rsidRDefault="00B1357B" w:rsidP="00947B42">
                                <w:pPr>
                                  <w:pStyle w:val="a3"/>
                                </w:pPr>
                              </w:p>
                            </w:txbxContent>
                          </v:textbox>
                        </v:shape>
                        <v:shape id="Text Box 452" o:spid="_x0000_s1127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" strokeweight="1pt">
                          <v:textbox inset=".5mm,.3mm,.5mm,.3mm">
                            <w:txbxContent>
                              <w:p w14:paraId="128A22FA" w14:textId="77777777" w:rsidR="00B1357B" w:rsidRDefault="00B1357B" w:rsidP="00947B42">
                                <w:pPr>
                                  <w:pStyle w:val="a3"/>
                                </w:pPr>
                              </w:p>
                            </w:txbxContent>
                          </v:textbox>
                        </v:shape>
                        <v:shape id="Text Box 453" o:spid="_x0000_s1128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" strokeweight="1pt">
                          <v:textbox inset=".5mm,.3mm,.5mm,.3mm">
                            <w:txbxContent>
                              <w:p w14:paraId="568C443D" w14:textId="77777777" w:rsidR="00B1357B" w:rsidRDefault="00B1357B" w:rsidP="00947B42">
                                <w:pPr>
                                  <w:pStyle w:val="a3"/>
                                </w:pPr>
                              </w:p>
                            </w:txbxContent>
                          </v:textbox>
                        </v:shape>
                        <v:shape id="Text Box 454" o:spid="_x0000_s1129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" strokeweight="1pt">
                          <v:textbox inset=".5mm,.3mm,.5mm,.3mm">
                            <w:txbxContent>
                              <w:p w14:paraId="72EB68FD" w14:textId="77777777" w:rsidR="00B1357B" w:rsidRDefault="00B1357B" w:rsidP="00947B42">
                                <w:pPr>
                                  <w:pStyle w:val="a3"/>
                                </w:pPr>
                              </w:p>
                            </w:txbxContent>
                          </v:textbox>
                        </v:shape>
                        <v:shape id="Text Box 455" o:spid="_x0000_s1130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" strokeweight="1pt">
                          <v:textbox inset=".5mm,.3mm,.5mm,.3mm">
                            <w:txbxContent>
                              <w:p w14:paraId="2A3670DE" w14:textId="77777777" w:rsidR="00B1357B" w:rsidRDefault="00B1357B" w:rsidP="00947B42">
                                <w:pPr>
                                  <w:pStyle w:val="a3"/>
                                </w:pPr>
                              </w:p>
                            </w:txbxContent>
                          </v:textbox>
                        </v:shape>
                      </v:group>
                    </v:group>
                    <v:line id="Line 456" o:spid="_x0000_s1131" style="position:absolute;visibility:visible;mso-wrap-style:square" from="5299,9482" to="5299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" strokeweight="2.25pt"/>
                    <v:line id="Line 457" o:spid="_x0000_s1132" style="position:absolute;visibility:visible;mso-wrap-style:square" from="3033,9492" to="3033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" strokeweight="2.25pt"/>
                    <v:line id="Line 458" o:spid="_x0000_s1133" style="position:absolute;visibility:visible;mso-wrap-style:square" from="6715,9482" to="6715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" strokeweight="2.25pt"/>
                    <v:line id="Line 459" o:spid="_x0000_s1134" style="position:absolute;visibility:visible;mso-wrap-style:square" from="6148,9482" to="6148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" strokeweight="2.25pt"/>
                    <v:line id="Line 460" o:spid="_x0000_s1135" style="position:absolute;visibility:visible;mso-wrap-style:square" from="3430,9492" to="3430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" strokeweight="2.25pt"/>
                    <v:line id="Line 461" o:spid="_x0000_s1136" style="position:absolute;visibility:visible;mso-wrap-style:square" from="3996,9482" to="3996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" strokeweight="2.25pt"/>
                  </v:group>
                </v:group>
              </v:group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6CFEBFED" wp14:editId="2ECA99AE">
              <wp:simplePos x="0" y="0"/>
              <wp:positionH relativeFrom="column">
                <wp:posOffset>3502025</wp:posOffset>
              </wp:positionH>
              <wp:positionV relativeFrom="paragraph">
                <wp:posOffset>9029700</wp:posOffset>
              </wp:positionV>
              <wp:extent cx="6341745" cy="10191750"/>
              <wp:effectExtent l="15240" t="10160" r="13335" b="10795"/>
              <wp:wrapNone/>
              <wp:docPr id="599" name="Rectangle 2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-5400000">
                        <a:off x="0" y="0"/>
                        <a:ext cx="6341745" cy="101917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B56E241" id="Rectangle 262" o:spid="_x0000_s1026" style="position:absolute;margin-left:275.75pt;margin-top:711pt;width:499.35pt;height:802.5pt;rotation:-9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" strokeweight="1.5pt">
              <v:path arrowok="t"/>
            </v:rect>
          </w:pict>
        </mc:Fallback>
      </mc:AlternateContent>
    </w:r>
    <w:r w:rsidR="00F01317">
      <w:tab/>
    </w:r>
  </w:p>
  <w:p w14:paraId="72D03EB3" w14:textId="77777777" w:rsidR="00B1357B" w:rsidRDefault="00B1357B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5B274" w14:textId="280532D6" w:rsidR="00B1357B" w:rsidRPr="00F016EF" w:rsidRDefault="009D1F44">
    <w:pPr>
      <w:pStyle w:val="a6"/>
      <w:rPr>
        <w:i/>
        <w:iCs/>
      </w:rPr>
    </w:pPr>
    <w:r w:rsidRPr="00F016EF">
      <w:rPr>
        <w:i/>
        <w:iCs/>
        <w:noProof/>
      </w:rPr>
      <mc:AlternateContent>
        <mc:Choice Requires="wpg">
          <w:drawing>
            <wp:anchor distT="0" distB="0" distL="114300" distR="114300" simplePos="0" relativeHeight="251704320" behindDoc="1" locked="0" layoutInCell="1" allowOverlap="1" wp14:anchorId="13689528" wp14:editId="0951F3DE">
              <wp:simplePos x="0" y="0"/>
              <wp:positionH relativeFrom="column">
                <wp:posOffset>-357505</wp:posOffset>
              </wp:positionH>
              <wp:positionV relativeFrom="paragraph">
                <wp:posOffset>-125095</wp:posOffset>
              </wp:positionV>
              <wp:extent cx="6657975" cy="532130"/>
              <wp:effectExtent l="23495" t="17780" r="14605" b="21590"/>
              <wp:wrapNone/>
              <wp:docPr id="3" name="Group 4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7975" cy="532130"/>
                        <a:chOff x="1140" y="12894"/>
                        <a:chExt cx="10489" cy="853"/>
                      </a:xfrm>
                    </wpg:grpSpPr>
                    <wps:wsp>
                      <wps:cNvPr id="7" name="Rectangle 429"/>
                      <wps:cNvSpPr>
                        <a:spLocks noChangeArrowheads="1"/>
                      </wps:cNvSpPr>
                      <wps:spPr bwMode="auto">
                        <a:xfrm>
                          <a:off x="1140" y="12894"/>
                          <a:ext cx="10488" cy="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8" name="Group 430"/>
                      <wpg:cNvGrpSpPr>
                        <a:grpSpLocks/>
                      </wpg:cNvGrpSpPr>
                      <wpg:grpSpPr bwMode="auto">
                        <a:xfrm>
                          <a:off x="1143" y="12894"/>
                          <a:ext cx="10486" cy="853"/>
                          <a:chOff x="989" y="11410"/>
                          <a:chExt cx="10486" cy="853"/>
                        </a:xfrm>
                      </wpg:grpSpPr>
                      <wpg:grpSp>
                        <wpg:cNvPr id="36" name="Group 431"/>
                        <wpg:cNvGrpSpPr>
                          <a:grpSpLocks/>
                        </wpg:cNvGrpSpPr>
                        <wpg:grpSpPr bwMode="auto">
                          <a:xfrm>
                            <a:off x="10908" y="11410"/>
                            <a:ext cx="567" cy="853"/>
                            <a:chOff x="9096" y="9973"/>
                            <a:chExt cx="851" cy="853"/>
                          </a:xfrm>
                        </wpg:grpSpPr>
                        <wps:wsp>
                          <wps:cNvPr id="39" name="Text Box 4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96" y="9973"/>
                              <a:ext cx="850" cy="28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59AA76C" w14:textId="77777777" w:rsidR="00B1357B" w:rsidRPr="00BF37BB" w:rsidRDefault="00B1357B" w:rsidP="00A40AD9">
                                <w:pPr>
                                  <w:pStyle w:val="a3"/>
                                  <w:rPr>
                                    <w:rFonts w:ascii="GOST type A" w:hAnsi="GOST type A"/>
                                    <w:noProof w:val="0"/>
                                  </w:rPr>
                                </w:pPr>
                                <w:r w:rsidRPr="00BF37BB">
                                  <w:rPr>
                                    <w:rFonts w:ascii="GOST type A" w:hAnsi="GOST type A"/>
                                    <w:noProof w:val="0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46" name="Text Box 4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97" y="10259"/>
                              <a:ext cx="850" cy="56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1A9E311" w14:textId="77777777" w:rsidR="00B1357B" w:rsidRPr="00F016EF" w:rsidRDefault="00B1357B" w:rsidP="00947B42">
                                <w:pPr>
                                  <w:pStyle w:val="a3"/>
                                  <w:suppressLineNumbers/>
                                  <w:spacing w:before="120"/>
                                  <w:jc w:val="both"/>
                                  <w:rPr>
                                    <w:rFonts w:ascii="GOST type A" w:hAnsi="GOST type A"/>
                                    <w:i/>
                                    <w:iCs/>
                                    <w:noProof w:val="0"/>
                                    <w:sz w:val="22"/>
                                  </w:rPr>
                                </w:pPr>
                                <w:r>
                                  <w:rPr>
                                    <w:rFonts w:ascii="GOST type A" w:hAnsi="GOST type A"/>
                                    <w:noProof w:val="0"/>
                                    <w:sz w:val="22"/>
                                  </w:rPr>
                                  <w:t xml:space="preserve"> </w:t>
                                </w:r>
                                <w:r w:rsidRPr="00F016EF">
                                  <w:rPr>
                                    <w:rFonts w:ascii="GOST type A" w:hAnsi="GOST type A"/>
                                    <w:i/>
                                    <w:iCs/>
                                    <w:noProof w:val="0"/>
                                    <w:sz w:val="22"/>
                                  </w:rPr>
                                  <w:t xml:space="preserve"> </w:t>
                                </w:r>
                                <w:r w:rsidRPr="00F016EF">
                                  <w:rPr>
                                    <w:rFonts w:ascii="GOST type A" w:hAnsi="GOST type A"/>
                                    <w:i/>
                                    <w:iCs/>
                                    <w:noProof w:val="0"/>
                                    <w:sz w:val="22"/>
                                  </w:rPr>
                                  <w:fldChar w:fldCharType="begin"/>
                                </w:r>
                                <w:r w:rsidRPr="00F016EF">
                                  <w:rPr>
                                    <w:rFonts w:ascii="GOST type A" w:hAnsi="GOST type A"/>
                                    <w:i/>
                                    <w:iCs/>
                                    <w:noProof w:val="0"/>
                                    <w:sz w:val="22"/>
                                  </w:rPr>
                                  <w:instrText>PAGE   \* MERGEFORMAT</w:instrText>
                                </w:r>
                                <w:r w:rsidRPr="00F016EF">
                                  <w:rPr>
                                    <w:rFonts w:ascii="GOST type A" w:hAnsi="GOST type A"/>
                                    <w:i/>
                                    <w:iCs/>
                                    <w:noProof w:val="0"/>
                                    <w:sz w:val="22"/>
                                  </w:rPr>
                                  <w:fldChar w:fldCharType="separate"/>
                                </w:r>
                                <w:r w:rsidR="003427B3" w:rsidRPr="00F016EF">
                                  <w:rPr>
                                    <w:rFonts w:ascii="GOST type A" w:hAnsi="GOST type A"/>
                                    <w:i/>
                                    <w:iCs/>
                                    <w:sz w:val="22"/>
                                  </w:rPr>
                                  <w:t>3</w:t>
                                </w:r>
                                <w:r w:rsidRPr="00F016EF">
                                  <w:rPr>
                                    <w:rFonts w:ascii="GOST type A" w:hAnsi="GOST type A"/>
                                    <w:i/>
                                    <w:iCs/>
                                    <w:noProof w:val="0"/>
                                    <w:sz w:val="22"/>
                                  </w:rPr>
                                  <w:fldChar w:fldCharType="end"/>
                                </w:r>
                                <w:r w:rsidRPr="00F016EF">
                                  <w:rPr>
                                    <w:rFonts w:ascii="GOST type A" w:hAnsi="GOST type A"/>
                                    <w:i/>
                                    <w:iCs/>
                                    <w:noProof w:val="0"/>
                                    <w:sz w:val="22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18000" tIns="10800" rIns="18000" bIns="10800" anchor="t" anchorCtr="0" upright="1">
                            <a:noAutofit/>
                          </wps:bodyPr>
                        </wps:wsp>
                      </wpg:grpSp>
                      <wps:wsp>
                        <wps:cNvPr id="53" name="Text Box 434"/>
                        <wps:cNvSpPr txBox="1">
                          <a:spLocks noChangeArrowheads="1"/>
                        </wps:cNvSpPr>
                        <wps:spPr bwMode="auto">
                          <a:xfrm>
                            <a:off x="4672" y="11413"/>
                            <a:ext cx="6236" cy="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D797A04" w14:textId="194503B5" w:rsidR="00B1357B" w:rsidRPr="00F016EF" w:rsidRDefault="00B1357B" w:rsidP="00907FA9">
                              <w:pPr>
                                <w:pStyle w:val="1"/>
                                <w:numPr>
                                  <w:ilvl w:val="0"/>
                                  <w:numId w:val="0"/>
                                </w:numPr>
                                <w:jc w:val="center"/>
                                <w:rPr>
                                  <w:rFonts w:ascii="GOST type A" w:hAnsi="GOST type A"/>
                                  <w:b w:val="0"/>
                                  <w:bCs/>
                                  <w:i/>
                                  <w:iCs/>
                                  <w:sz w:val="32"/>
                                  <w:szCs w:val="32"/>
                                </w:rPr>
                              </w:pPr>
                              <w:r w:rsidRPr="00F016EF">
                                <w:rPr>
                                  <w:rFonts w:ascii="GOST type A" w:hAnsi="GOST type A"/>
                                  <w:b w:val="0"/>
                                  <w:bCs/>
                                  <w:i/>
                                  <w:iCs/>
                                  <w:sz w:val="32"/>
                                  <w:szCs w:val="32"/>
                                </w:rPr>
                                <w:t>ОП-02069964-</w:t>
                              </w:r>
                              <w:r w:rsidR="00583343">
                                <w:rPr>
                                  <w:rFonts w:ascii="GOST type A" w:hAnsi="GOST type A"/>
                                  <w:b w:val="0"/>
                                  <w:bCs/>
                                  <w:i/>
                                  <w:iCs/>
                                  <w:sz w:val="32"/>
                                  <w:szCs w:val="32"/>
                                </w:rPr>
                                <w:t>П</w:t>
                              </w:r>
                              <w:r w:rsidRPr="00F016EF">
                                <w:rPr>
                                  <w:rFonts w:ascii="GOST type A" w:hAnsi="GOST type A"/>
                                  <w:b w:val="0"/>
                                  <w:bCs/>
                                  <w:i/>
                                  <w:iCs/>
                                  <w:sz w:val="32"/>
                                  <w:szCs w:val="32"/>
                                </w:rPr>
                                <w:t>-09.02.0</w:t>
                              </w:r>
                              <w:r w:rsidR="00155C0C" w:rsidRPr="00F016EF">
                                <w:rPr>
                                  <w:rFonts w:ascii="GOST type A" w:hAnsi="GOST type A"/>
                                  <w:b w:val="0"/>
                                  <w:bCs/>
                                  <w:i/>
                                  <w:iCs/>
                                  <w:sz w:val="32"/>
                                  <w:szCs w:val="32"/>
                                </w:rPr>
                                <w:t>7</w:t>
                              </w:r>
                              <w:r w:rsidRPr="00F016EF">
                                <w:rPr>
                                  <w:rFonts w:ascii="GOST type A" w:hAnsi="GOST type A"/>
                                  <w:b w:val="0"/>
                                  <w:bCs/>
                                  <w:i/>
                                  <w:iCs/>
                                  <w:sz w:val="32"/>
                                  <w:szCs w:val="32"/>
                                </w:rPr>
                                <w:t>-</w:t>
                              </w:r>
                              <w:r w:rsidR="00B36921">
                                <w:rPr>
                                  <w:rFonts w:ascii="GOST type A" w:hAnsi="GOST type A"/>
                                  <w:b w:val="0"/>
                                  <w:bCs/>
                                  <w:i/>
                                  <w:iCs/>
                                  <w:sz w:val="32"/>
                                  <w:szCs w:val="32"/>
                                </w:rPr>
                                <w:t>04</w:t>
                              </w:r>
                              <w:r w:rsidRPr="00F016EF">
                                <w:rPr>
                                  <w:rFonts w:ascii="GOST type A" w:hAnsi="GOST type A"/>
                                  <w:b w:val="0"/>
                                  <w:bCs/>
                                  <w:i/>
                                  <w:iCs/>
                                  <w:sz w:val="32"/>
                                  <w:szCs w:val="32"/>
                                </w:rPr>
                                <w:t>-2</w:t>
                              </w:r>
                              <w:r w:rsidR="00087BC0">
                                <w:rPr>
                                  <w:rFonts w:ascii="GOST type A" w:hAnsi="GOST type A"/>
                                  <w:b w:val="0"/>
                                  <w:bCs/>
                                  <w:i/>
                                  <w:iCs/>
                                  <w:sz w:val="32"/>
                                  <w:szCs w:val="32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g:grpSp>
                        <wpg:cNvPr id="55" name="Group 435"/>
                        <wpg:cNvGrpSpPr>
                          <a:grpSpLocks/>
                        </wpg:cNvGrpSpPr>
                        <wpg:grpSpPr bwMode="auto">
                          <a:xfrm>
                            <a:off x="989" y="11413"/>
                            <a:ext cx="3683" cy="850"/>
                            <a:chOff x="1248" y="9691"/>
                            <a:chExt cx="3683" cy="861"/>
                          </a:xfrm>
                        </wpg:grpSpPr>
                        <wpg:grpSp>
                          <wpg:cNvPr id="9" name="Group 436"/>
                          <wpg:cNvGrpSpPr>
                            <a:grpSpLocks/>
                          </wpg:cNvGrpSpPr>
                          <wpg:grpSpPr bwMode="auto">
                            <a:xfrm>
                              <a:off x="1248" y="10272"/>
                              <a:ext cx="3682" cy="280"/>
                              <a:chOff x="3332" y="11725"/>
                              <a:chExt cx="3681" cy="283"/>
                            </a:xfrm>
                          </wpg:grpSpPr>
                          <wps:wsp>
                            <wps:cNvPr id="59" name="Text Box 43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332" y="11725"/>
                                <a:ext cx="397" cy="28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0163611" w14:textId="77777777" w:rsidR="009F7BAB" w:rsidRPr="00F016EF" w:rsidRDefault="009F7BAB" w:rsidP="009F7BAB">
                                  <w:pPr>
                                    <w:pStyle w:val="a3"/>
                                    <w:rPr>
                                      <w:rFonts w:ascii="GOST type A" w:hAnsi="GOST type A"/>
                                      <w:i/>
                                      <w:iCs/>
                                      <w:noProof w:val="0"/>
                                    </w:rPr>
                                  </w:pPr>
                                  <w:r w:rsidRPr="00F016EF">
                                    <w:rPr>
                                      <w:rFonts w:ascii="GOST type A" w:hAnsi="GOST type A"/>
                                      <w:i/>
                                      <w:iCs/>
                                    </w:rPr>
                                    <w:t>Изм</w:t>
                                  </w:r>
                                  <w:r w:rsidRPr="00F016EF">
                                    <w:rPr>
                                      <w:rFonts w:ascii="GOST type A" w:hAnsi="GOST type A"/>
                                      <w:i/>
                                      <w:iCs/>
                                      <w:noProof w:val="0"/>
                                    </w:rPr>
                                    <w:t>.</w:t>
                                  </w:r>
                                </w:p>
                                <w:p w14:paraId="1A28E145" w14:textId="4CAE26E0" w:rsidR="00B1357B" w:rsidRPr="00FD5770" w:rsidRDefault="00B1357B" w:rsidP="00A40AD9">
                                  <w:pPr>
                                    <w:pStyle w:val="a3"/>
                                    <w:rPr>
                                      <w:rFonts w:ascii="GOST type A" w:hAnsi="GOST type A"/>
                                      <w:noProof w:val="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8000" tIns="10800" rIns="18000" bIns="10800" anchor="t" anchorCtr="0" upright="1">
                              <a:noAutofit/>
                            </wps:bodyPr>
                          </wps:wsp>
                          <wps:wsp>
                            <wps:cNvPr id="60" name="Text Box 43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295" y="11725"/>
                                <a:ext cx="1304" cy="28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83CEE1E" w14:textId="77777777" w:rsidR="00B1357B" w:rsidRPr="00F016EF" w:rsidRDefault="00B1357B" w:rsidP="00A40AD9">
                                  <w:pPr>
                                    <w:pStyle w:val="a3"/>
                                    <w:rPr>
                                      <w:rFonts w:ascii="GOST type A" w:hAnsi="GOST type A"/>
                                      <w:i/>
                                      <w:iCs/>
                                    </w:rPr>
                                  </w:pPr>
                                  <w:r w:rsidRPr="00F016EF">
                                    <w:rPr>
                                      <w:rFonts w:ascii="GOST type A" w:hAnsi="GOST type A"/>
                                      <w:i/>
                                      <w:iCs/>
                                    </w:rPr>
                                    <w:t>№ докум.</w:t>
                                  </w:r>
                                </w:p>
                              </w:txbxContent>
                            </wps:txbx>
                            <wps:bodyPr rot="0" vert="horz" wrap="square" lIns="18000" tIns="10800" rIns="18000" bIns="10800" anchor="t" anchorCtr="0" upright="1">
                              <a:noAutofit/>
                            </wps:bodyPr>
                          </wps:wsp>
                          <wps:wsp>
                            <wps:cNvPr id="61" name="Text Box 43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728" y="11725"/>
                                <a:ext cx="567" cy="28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E1DA043" w14:textId="6BF8D812" w:rsidR="00B1357B" w:rsidRPr="00F016EF" w:rsidRDefault="009F7BAB" w:rsidP="00A40AD9">
                                  <w:pPr>
                                    <w:pStyle w:val="a3"/>
                                    <w:rPr>
                                      <w:rFonts w:ascii="GOST type A" w:hAnsi="GOST type A"/>
                                      <w:i/>
                                      <w:iCs/>
                                      <w:noProof w:val="0"/>
                                    </w:rPr>
                                  </w:pPr>
                                  <w:r w:rsidRPr="00F016EF">
                                    <w:rPr>
                                      <w:rFonts w:ascii="GOST type A" w:hAnsi="GOST type A"/>
                                      <w:i/>
                                      <w:iCs/>
                                      <w:noProof w:val="0"/>
                                    </w:rPr>
                                    <w:t>Лист</w:t>
                                  </w:r>
                                </w:p>
                              </w:txbxContent>
                            </wps:txbx>
                            <wps:bodyPr rot="0" vert="horz" wrap="square" lIns="18000" tIns="10800" rIns="18000" bIns="10800" anchor="t" anchorCtr="0" upright="1">
                              <a:noAutofit/>
                            </wps:bodyPr>
                          </wps:wsp>
                          <wps:wsp>
                            <wps:cNvPr id="10" name="Text Box 44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597" y="11725"/>
                                <a:ext cx="850" cy="28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0F7987C" w14:textId="77777777" w:rsidR="00B1357B" w:rsidRPr="00F016EF" w:rsidRDefault="00B1357B" w:rsidP="00A40AD9">
                                  <w:pPr>
                                    <w:pStyle w:val="a3"/>
                                    <w:rPr>
                                      <w:rFonts w:ascii="GOST type A" w:hAnsi="GOST type A"/>
                                      <w:i/>
                                      <w:iCs/>
                                      <w:noProof w:val="0"/>
                                    </w:rPr>
                                  </w:pPr>
                                  <w:r w:rsidRPr="00F016EF">
                                    <w:rPr>
                                      <w:rFonts w:ascii="GOST type A" w:hAnsi="GOST type A"/>
                                      <w:i/>
                                      <w:iCs/>
                                    </w:rPr>
                                    <w:t>Подп</w:t>
                                  </w:r>
                                  <w:r w:rsidRPr="00F016EF">
                                    <w:rPr>
                                      <w:rFonts w:ascii="GOST type A" w:hAnsi="GOST type A"/>
                                      <w:i/>
                                      <w:iCs/>
                                      <w:noProof w:val="0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18000" tIns="10800" rIns="18000" bIns="10800" anchor="t" anchorCtr="0" upright="1">
                              <a:noAutofit/>
                            </wps:bodyPr>
                          </wps:wsp>
                          <wps:wsp>
                            <wps:cNvPr id="63" name="Text Box 44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446" y="11725"/>
                                <a:ext cx="567" cy="28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44752C0" w14:textId="77777777" w:rsidR="00B1357B" w:rsidRPr="00F016EF" w:rsidRDefault="00B1357B" w:rsidP="00A40AD9">
                                  <w:pPr>
                                    <w:pStyle w:val="a3"/>
                                    <w:rPr>
                                      <w:rFonts w:ascii="GOST type A" w:hAnsi="GOST type A"/>
                                      <w:i/>
                                      <w:iCs/>
                                      <w:noProof w:val="0"/>
                                    </w:rPr>
                                  </w:pPr>
                                  <w:r w:rsidRPr="00F016EF">
                                    <w:rPr>
                                      <w:rFonts w:ascii="GOST type A" w:hAnsi="GOST type A"/>
                                      <w:i/>
                                      <w:iCs/>
                                      <w:noProof w:val="0"/>
                                    </w:rPr>
                                    <w:t>Дата</w:t>
                                  </w:r>
                                </w:p>
                              </w:txbxContent>
                            </wps:txbx>
                            <wps:bodyPr rot="0" vert="horz" wrap="square" lIns="18000" tIns="10800" rIns="18000" bIns="10800" anchor="t" anchorCtr="0" upright="1">
                              <a:noAutofit/>
                            </wps:bodyPr>
                          </wps:wsp>
                        </wpg:grpSp>
                        <wpg:grpSp>
                          <wpg:cNvPr id="576" name="Group 442"/>
                          <wpg:cNvGrpSpPr>
                            <a:grpSpLocks/>
                          </wpg:cNvGrpSpPr>
                          <wpg:grpSpPr bwMode="auto">
                            <a:xfrm>
                              <a:off x="1248" y="9691"/>
                              <a:ext cx="3683" cy="581"/>
                              <a:chOff x="3033" y="9482"/>
                              <a:chExt cx="3683" cy="581"/>
                            </a:xfrm>
                          </wpg:grpSpPr>
                          <wpg:grpSp>
                            <wpg:cNvPr id="577" name="Group 443"/>
                            <wpg:cNvGrpSpPr>
                              <a:grpSpLocks/>
                            </wpg:cNvGrpSpPr>
                            <wpg:grpSpPr bwMode="auto">
                              <a:xfrm>
                                <a:off x="3034" y="9492"/>
                                <a:ext cx="3682" cy="561"/>
                                <a:chOff x="1240" y="9793"/>
                                <a:chExt cx="3685" cy="568"/>
                              </a:xfrm>
                            </wpg:grpSpPr>
                            <wpg:grpSp>
                              <wpg:cNvPr id="578" name="Group 44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240" y="10078"/>
                                  <a:ext cx="3685" cy="283"/>
                                  <a:chOff x="3332" y="11725"/>
                                  <a:chExt cx="3681" cy="283"/>
                                </a:xfrm>
                              </wpg:grpSpPr>
                              <wps:wsp>
                                <wps:cNvPr id="579" name="Text Box 445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332" y="11725"/>
                                    <a:ext cx="397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09206F20" w14:textId="77777777" w:rsidR="00B1357B" w:rsidRDefault="00B1357B" w:rsidP="00A40AD9">
                                      <w:pPr>
                                        <w:pStyle w:val="a3"/>
                                      </w:pPr>
                                    </w:p>
                                  </w:txbxContent>
                                </wps:txbx>
                                <wps:bodyPr rot="0" vert="horz" wrap="square" lIns="18000" tIns="10800" rIns="18000" bIns="10800" anchor="t" anchorCtr="0" upright="1">
                                  <a:noAutofit/>
                                </wps:bodyPr>
                              </wps:wsp>
                              <wps:wsp>
                                <wps:cNvPr id="580" name="Text Box 44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295" y="11725"/>
                                    <a:ext cx="1304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76B8A0BA" w14:textId="77777777" w:rsidR="00B1357B" w:rsidRDefault="00B1357B" w:rsidP="00A40AD9">
                                      <w:pPr>
                                        <w:pStyle w:val="a3"/>
                                      </w:pPr>
                                    </w:p>
                                  </w:txbxContent>
                                </wps:txbx>
                                <wps:bodyPr rot="0" vert="horz" wrap="square" lIns="18000" tIns="10800" rIns="18000" bIns="10800" anchor="t" anchorCtr="0" upright="1">
                                  <a:noAutofit/>
                                </wps:bodyPr>
                              </wps:wsp>
                              <wps:wsp>
                                <wps:cNvPr id="581" name="Text Box 447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728" y="11725"/>
                                    <a:ext cx="567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6D4796B7" w14:textId="77777777" w:rsidR="00B1357B" w:rsidRDefault="00B1357B" w:rsidP="00A40AD9">
                                      <w:pPr>
                                        <w:pStyle w:val="a3"/>
                                      </w:pPr>
                                    </w:p>
                                  </w:txbxContent>
                                </wps:txbx>
                                <wps:bodyPr rot="0" vert="horz" wrap="square" lIns="18000" tIns="10800" rIns="18000" bIns="10800" anchor="t" anchorCtr="0" upright="1">
                                  <a:noAutofit/>
                                </wps:bodyPr>
                              </wps:wsp>
                              <wps:wsp>
                                <wps:cNvPr id="582" name="Text Box 448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597" y="11725"/>
                                    <a:ext cx="850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061F57F3" w14:textId="77777777" w:rsidR="00B1357B" w:rsidRDefault="00B1357B" w:rsidP="00A40AD9">
                                      <w:pPr>
                                        <w:pStyle w:val="a3"/>
                                      </w:pPr>
                                    </w:p>
                                  </w:txbxContent>
                                </wps:txbx>
                                <wps:bodyPr rot="0" vert="horz" wrap="square" lIns="18000" tIns="10800" rIns="18000" bIns="10800" anchor="t" anchorCtr="0" upright="1">
                                  <a:noAutofit/>
                                </wps:bodyPr>
                              </wps:wsp>
                              <wps:wsp>
                                <wps:cNvPr id="583" name="Text Box 449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446" y="11725"/>
                                    <a:ext cx="567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1F6529F6" w14:textId="77777777" w:rsidR="00B1357B" w:rsidRDefault="00B1357B" w:rsidP="00A40AD9">
                                      <w:pPr>
                                        <w:pStyle w:val="a3"/>
                                      </w:pPr>
                                    </w:p>
                                  </w:txbxContent>
                                </wps:txbx>
                                <wps:bodyPr rot="0" vert="horz" wrap="square" lIns="18000" tIns="10800" rIns="18000" bIns="1080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584" name="Group 45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240" y="9793"/>
                                  <a:ext cx="3685" cy="283"/>
                                  <a:chOff x="3332" y="11725"/>
                                  <a:chExt cx="3681" cy="283"/>
                                </a:xfrm>
                              </wpg:grpSpPr>
                              <wps:wsp>
                                <wps:cNvPr id="585" name="Text Box 451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332" y="11725"/>
                                    <a:ext cx="397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48907F7B" w14:textId="77777777" w:rsidR="00B1357B" w:rsidRDefault="00B1357B" w:rsidP="00A40AD9">
                                      <w:pPr>
                                        <w:pStyle w:val="a3"/>
                                      </w:pPr>
                                    </w:p>
                                  </w:txbxContent>
                                </wps:txbx>
                                <wps:bodyPr rot="0" vert="horz" wrap="square" lIns="18000" tIns="10800" rIns="18000" bIns="10800" anchor="t" anchorCtr="0" upright="1">
                                  <a:noAutofit/>
                                </wps:bodyPr>
                              </wps:wsp>
                              <wps:wsp>
                                <wps:cNvPr id="586" name="Text Box 45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295" y="11725"/>
                                    <a:ext cx="1304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00E396AF" w14:textId="77777777" w:rsidR="00B1357B" w:rsidRDefault="00B1357B" w:rsidP="00A40AD9">
                                      <w:pPr>
                                        <w:pStyle w:val="a3"/>
                                      </w:pPr>
                                    </w:p>
                                  </w:txbxContent>
                                </wps:txbx>
                                <wps:bodyPr rot="0" vert="horz" wrap="square" lIns="18000" tIns="10800" rIns="18000" bIns="10800" anchor="t" anchorCtr="0" upright="1">
                                  <a:noAutofit/>
                                </wps:bodyPr>
                              </wps:wsp>
                              <wps:wsp>
                                <wps:cNvPr id="587" name="Text Box 453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728" y="11725"/>
                                    <a:ext cx="567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64030A0C" w14:textId="77777777" w:rsidR="00B1357B" w:rsidRDefault="00B1357B" w:rsidP="00A40AD9">
                                      <w:pPr>
                                        <w:pStyle w:val="a3"/>
                                      </w:pPr>
                                    </w:p>
                                  </w:txbxContent>
                                </wps:txbx>
                                <wps:bodyPr rot="0" vert="horz" wrap="square" lIns="18000" tIns="10800" rIns="18000" bIns="10800" anchor="t" anchorCtr="0" upright="1">
                                  <a:noAutofit/>
                                </wps:bodyPr>
                              </wps:wsp>
                              <wps:wsp>
                                <wps:cNvPr id="588" name="Text Box 454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597" y="11725"/>
                                    <a:ext cx="850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5825AECF" w14:textId="77777777" w:rsidR="00B1357B" w:rsidRDefault="00B1357B" w:rsidP="00A40AD9">
                                      <w:pPr>
                                        <w:pStyle w:val="a3"/>
                                      </w:pPr>
                                    </w:p>
                                  </w:txbxContent>
                                </wps:txbx>
                                <wps:bodyPr rot="0" vert="horz" wrap="square" lIns="18000" tIns="10800" rIns="18000" bIns="10800" anchor="t" anchorCtr="0" upright="1">
                                  <a:noAutofit/>
                                </wps:bodyPr>
                              </wps:wsp>
                              <wps:wsp>
                                <wps:cNvPr id="589" name="Text Box 455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446" y="11725"/>
                                    <a:ext cx="567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5751C4B9" w14:textId="77777777" w:rsidR="00B1357B" w:rsidRDefault="00B1357B" w:rsidP="00A40AD9">
                                      <w:pPr>
                                        <w:pStyle w:val="a3"/>
                                      </w:pPr>
                                    </w:p>
                                  </w:txbxContent>
                                </wps:txbx>
                                <wps:bodyPr rot="0" vert="horz" wrap="square" lIns="18000" tIns="10800" rIns="18000" bIns="1080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591" name="Line 45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299" y="9482"/>
                                <a:ext cx="0" cy="571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92" name="Line 45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033" y="9492"/>
                                <a:ext cx="0" cy="571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93" name="Line 45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715" y="9482"/>
                                <a:ext cx="0" cy="571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94" name="Line 45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148" y="9482"/>
                                <a:ext cx="0" cy="571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95" name="Line 46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430" y="9492"/>
                                <a:ext cx="0" cy="571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96" name="Line 46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996" y="9482"/>
                                <a:ext cx="0" cy="571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3689528" id="Group 405" o:spid="_x0000_s1137" style="position:absolute;left:0;text-align:left;margin-left:-28.15pt;margin-top:-9.85pt;width:524.25pt;height:41.9pt;z-index:-251612160" coordorigin="1140,12894" coordsize="10489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">
              <v:rect id="Rectangle 429" o:spid="_x0000_s1138" style="position:absolute;left:1140;top:12894;width:10488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" strokeweight="2.25pt"/>
              <v:group id="Group 430" o:spid="_x0000_s1139" style="position:absolute;left:1143;top:12894;width:10486;height:853" coordorigin="989,11410" coordsize="10486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<v:group id="Group 431" o:spid="_x0000_s1140" style="position:absolute;left:10908;top:11410;width:567;height:853" coordorigin="9096,9973" coordsize="851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32" o:spid="_x0000_s1141" type="#_x0000_t202" style="position:absolute;left:9096;top:9973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" strokeweight="2.25pt">
                    <v:textbox inset=".5mm,.3mm,.5mm,.3mm">
                      <w:txbxContent>
                        <w:p w14:paraId="359AA76C" w14:textId="77777777" w:rsidR="00B1357B" w:rsidRPr="00BF37BB" w:rsidRDefault="00B1357B" w:rsidP="00A40AD9">
                          <w:pPr>
                            <w:pStyle w:val="a3"/>
                            <w:rPr>
                              <w:rFonts w:ascii="GOST type A" w:hAnsi="GOST type A"/>
                              <w:noProof w:val="0"/>
                            </w:rPr>
                          </w:pPr>
                          <w:r w:rsidRPr="00BF37BB">
                            <w:rPr>
                              <w:rFonts w:ascii="GOST type A" w:hAnsi="GOST type A"/>
                              <w:noProof w:val="0"/>
                            </w:rPr>
                            <w:t>Лист</w:t>
                          </w:r>
                        </w:p>
                      </w:txbxContent>
                    </v:textbox>
                  </v:shape>
                  <v:shape id="Text Box 433" o:spid="_x0000_s1142" type="#_x0000_t202" style="position:absolute;left:9097;top:10259;width:850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" strokeweight="2.25pt">
                    <v:textbox inset=".5mm,.3mm,.5mm,.3mm">
                      <w:txbxContent>
                        <w:p w14:paraId="21A9E311" w14:textId="77777777" w:rsidR="00B1357B" w:rsidRPr="00F016EF" w:rsidRDefault="00B1357B" w:rsidP="00947B42">
                          <w:pPr>
                            <w:pStyle w:val="a3"/>
                            <w:suppressLineNumbers/>
                            <w:spacing w:before="120"/>
                            <w:jc w:val="both"/>
                            <w:rPr>
                              <w:rFonts w:ascii="GOST type A" w:hAnsi="GOST type A"/>
                              <w:i/>
                              <w:iCs/>
                              <w:noProof w:val="0"/>
                              <w:sz w:val="22"/>
                            </w:rPr>
                          </w:pPr>
                          <w:r>
                            <w:rPr>
                              <w:rFonts w:ascii="GOST type A" w:hAnsi="GOST type A"/>
                              <w:noProof w:val="0"/>
                              <w:sz w:val="22"/>
                            </w:rPr>
                            <w:t xml:space="preserve"> </w:t>
                          </w:r>
                          <w:r w:rsidRPr="00F016EF">
                            <w:rPr>
                              <w:rFonts w:ascii="GOST type A" w:hAnsi="GOST type A"/>
                              <w:i/>
                              <w:iCs/>
                              <w:noProof w:val="0"/>
                              <w:sz w:val="22"/>
                            </w:rPr>
                            <w:t xml:space="preserve"> </w:t>
                          </w:r>
                          <w:r w:rsidRPr="00F016EF">
                            <w:rPr>
                              <w:rFonts w:ascii="GOST type A" w:hAnsi="GOST type A"/>
                              <w:i/>
                              <w:iCs/>
                              <w:noProof w:val="0"/>
                              <w:sz w:val="22"/>
                            </w:rPr>
                            <w:fldChar w:fldCharType="begin"/>
                          </w:r>
                          <w:r w:rsidRPr="00F016EF">
                            <w:rPr>
                              <w:rFonts w:ascii="GOST type A" w:hAnsi="GOST type A"/>
                              <w:i/>
                              <w:iCs/>
                              <w:noProof w:val="0"/>
                              <w:sz w:val="22"/>
                            </w:rPr>
                            <w:instrText>PAGE   \* MERGEFORMAT</w:instrText>
                          </w:r>
                          <w:r w:rsidRPr="00F016EF">
                            <w:rPr>
                              <w:rFonts w:ascii="GOST type A" w:hAnsi="GOST type A"/>
                              <w:i/>
                              <w:iCs/>
                              <w:noProof w:val="0"/>
                              <w:sz w:val="22"/>
                            </w:rPr>
                            <w:fldChar w:fldCharType="separate"/>
                          </w:r>
                          <w:r w:rsidR="003427B3" w:rsidRPr="00F016EF">
                            <w:rPr>
                              <w:rFonts w:ascii="GOST type A" w:hAnsi="GOST type A"/>
                              <w:i/>
                              <w:iCs/>
                              <w:sz w:val="22"/>
                            </w:rPr>
                            <w:t>3</w:t>
                          </w:r>
                          <w:r w:rsidRPr="00F016EF">
                            <w:rPr>
                              <w:rFonts w:ascii="GOST type A" w:hAnsi="GOST type A"/>
                              <w:i/>
                              <w:iCs/>
                              <w:noProof w:val="0"/>
                              <w:sz w:val="22"/>
                            </w:rPr>
                            <w:fldChar w:fldCharType="end"/>
                          </w:r>
                          <w:r w:rsidRPr="00F016EF">
                            <w:rPr>
                              <w:rFonts w:ascii="GOST type A" w:hAnsi="GOST type A"/>
                              <w:i/>
                              <w:iCs/>
                              <w:noProof w:val="0"/>
                              <w:sz w:val="22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</v:group>
                <v:shape id="Text Box 434" o:spid="_x0000_s1143" type="#_x0000_t202" style="position:absolute;left:4672;top:11413;width:6236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" strokeweight="2.25pt">
                  <v:textbox inset=".5mm,.3mm,.5mm,.3mm">
                    <w:txbxContent>
                      <w:p w14:paraId="6D797A04" w14:textId="194503B5" w:rsidR="00B1357B" w:rsidRPr="00F016EF" w:rsidRDefault="00B1357B" w:rsidP="00907FA9">
                        <w:pPr>
                          <w:pStyle w:val="1"/>
                          <w:numPr>
                            <w:ilvl w:val="0"/>
                            <w:numId w:val="0"/>
                          </w:numPr>
                          <w:jc w:val="center"/>
                          <w:rPr>
                            <w:rFonts w:ascii="GOST type A" w:hAnsi="GOST type A"/>
                            <w:b w:val="0"/>
                            <w:bCs/>
                            <w:i/>
                            <w:iCs/>
                            <w:sz w:val="32"/>
                            <w:szCs w:val="32"/>
                          </w:rPr>
                        </w:pPr>
                        <w:r w:rsidRPr="00F016EF">
                          <w:rPr>
                            <w:rFonts w:ascii="GOST type A" w:hAnsi="GOST type A"/>
                            <w:b w:val="0"/>
                            <w:bCs/>
                            <w:i/>
                            <w:iCs/>
                            <w:sz w:val="32"/>
                            <w:szCs w:val="32"/>
                          </w:rPr>
                          <w:t>ОП-02069964-</w:t>
                        </w:r>
                        <w:r w:rsidR="00583343">
                          <w:rPr>
                            <w:rFonts w:ascii="GOST type A" w:hAnsi="GOST type A"/>
                            <w:b w:val="0"/>
                            <w:bCs/>
                            <w:i/>
                            <w:iCs/>
                            <w:sz w:val="32"/>
                            <w:szCs w:val="32"/>
                          </w:rPr>
                          <w:t>П</w:t>
                        </w:r>
                        <w:r w:rsidRPr="00F016EF">
                          <w:rPr>
                            <w:rFonts w:ascii="GOST type A" w:hAnsi="GOST type A"/>
                            <w:b w:val="0"/>
                            <w:bCs/>
                            <w:i/>
                            <w:iCs/>
                            <w:sz w:val="32"/>
                            <w:szCs w:val="32"/>
                          </w:rPr>
                          <w:t>-09.02.0</w:t>
                        </w:r>
                        <w:r w:rsidR="00155C0C" w:rsidRPr="00F016EF">
                          <w:rPr>
                            <w:rFonts w:ascii="GOST type A" w:hAnsi="GOST type A"/>
                            <w:b w:val="0"/>
                            <w:bCs/>
                            <w:i/>
                            <w:iCs/>
                            <w:sz w:val="32"/>
                            <w:szCs w:val="32"/>
                          </w:rPr>
                          <w:t>7</w:t>
                        </w:r>
                        <w:r w:rsidRPr="00F016EF">
                          <w:rPr>
                            <w:rFonts w:ascii="GOST type A" w:hAnsi="GOST type A"/>
                            <w:b w:val="0"/>
                            <w:bCs/>
                            <w:i/>
                            <w:iCs/>
                            <w:sz w:val="32"/>
                            <w:szCs w:val="32"/>
                          </w:rPr>
                          <w:t>-</w:t>
                        </w:r>
                        <w:r w:rsidR="00B36921">
                          <w:rPr>
                            <w:rFonts w:ascii="GOST type A" w:hAnsi="GOST type A"/>
                            <w:b w:val="0"/>
                            <w:bCs/>
                            <w:i/>
                            <w:iCs/>
                            <w:sz w:val="32"/>
                            <w:szCs w:val="32"/>
                          </w:rPr>
                          <w:t>04</w:t>
                        </w:r>
                        <w:r w:rsidRPr="00F016EF">
                          <w:rPr>
                            <w:rFonts w:ascii="GOST type A" w:hAnsi="GOST type A"/>
                            <w:b w:val="0"/>
                            <w:bCs/>
                            <w:i/>
                            <w:iCs/>
                            <w:sz w:val="32"/>
                            <w:szCs w:val="32"/>
                          </w:rPr>
                          <w:t>-2</w:t>
                        </w:r>
                        <w:r w:rsidR="00087BC0">
                          <w:rPr>
                            <w:rFonts w:ascii="GOST type A" w:hAnsi="GOST type A"/>
                            <w:b w:val="0"/>
                            <w:bCs/>
                            <w:i/>
                            <w:iCs/>
                            <w:sz w:val="32"/>
                            <w:szCs w:val="32"/>
                          </w:rPr>
                          <w:t>4</w:t>
                        </w:r>
                      </w:p>
                    </w:txbxContent>
                  </v:textbox>
                </v:shape>
                <v:group id="Group 435" o:spid="_x0000_s1144" style="position:absolute;left:989;top:11413;width:3683;height:850" coordorigin="1248,9691" coordsize="3683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<v:group id="Group 436" o:spid="_x0000_s1145" style="position:absolute;left:1248;top:10272;width:3682;height:280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<v:shape id="Text Box 437" o:spid="_x0000_s1146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" strokeweight="2.25pt">
                      <v:textbox inset=".5mm,.3mm,.5mm,.3mm">
                        <w:txbxContent>
                          <w:p w14:paraId="50163611" w14:textId="77777777" w:rsidR="009F7BAB" w:rsidRPr="00F016EF" w:rsidRDefault="009F7BAB" w:rsidP="009F7BAB">
                            <w:pPr>
                              <w:pStyle w:val="a3"/>
                              <w:rPr>
                                <w:rFonts w:ascii="GOST type A" w:hAnsi="GOST type A"/>
                                <w:i/>
                                <w:iCs/>
                                <w:noProof w:val="0"/>
                              </w:rPr>
                            </w:pPr>
                            <w:r w:rsidRPr="00F016EF">
                              <w:rPr>
                                <w:rFonts w:ascii="GOST type A" w:hAnsi="GOST type A"/>
                                <w:i/>
                                <w:iCs/>
                              </w:rPr>
                              <w:t>Изм</w:t>
                            </w:r>
                            <w:r w:rsidRPr="00F016EF">
                              <w:rPr>
                                <w:rFonts w:ascii="GOST type A" w:hAnsi="GOST type A"/>
                                <w:i/>
                                <w:iCs/>
                                <w:noProof w:val="0"/>
                              </w:rPr>
                              <w:t>.</w:t>
                            </w:r>
                          </w:p>
                          <w:p w14:paraId="1A28E145" w14:textId="4CAE26E0" w:rsidR="00B1357B" w:rsidRPr="00FD5770" w:rsidRDefault="00B1357B" w:rsidP="00A40AD9">
                            <w:pPr>
                              <w:pStyle w:val="a3"/>
                              <w:rPr>
                                <w:rFonts w:ascii="GOST type A" w:hAnsi="GOST type A"/>
                                <w:noProof w:val="0"/>
                              </w:rPr>
                            </w:pPr>
                          </w:p>
                        </w:txbxContent>
                      </v:textbox>
                    </v:shape>
                    <v:shape id="Text Box 438" o:spid="_x0000_s1147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" strokeweight="2.25pt">
                      <v:textbox inset=".5mm,.3mm,.5mm,.3mm">
                        <w:txbxContent>
                          <w:p w14:paraId="783CEE1E" w14:textId="77777777" w:rsidR="00B1357B" w:rsidRPr="00F016EF" w:rsidRDefault="00B1357B" w:rsidP="00A40AD9">
                            <w:pPr>
                              <w:pStyle w:val="a3"/>
                              <w:rPr>
                                <w:rFonts w:ascii="GOST type A" w:hAnsi="GOST type A"/>
                                <w:i/>
                                <w:iCs/>
                              </w:rPr>
                            </w:pPr>
                            <w:r w:rsidRPr="00F016EF">
                              <w:rPr>
                                <w:rFonts w:ascii="GOST type A" w:hAnsi="GOST type A"/>
                                <w:i/>
                                <w:iCs/>
                              </w:rPr>
                              <w:t>№ докум.</w:t>
                            </w:r>
                          </w:p>
                        </w:txbxContent>
                      </v:textbox>
                    </v:shape>
                    <v:shape id="Text Box 439" o:spid="_x0000_s1148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" strokeweight="2.25pt">
                      <v:textbox inset=".5mm,.3mm,.5mm,.3mm">
                        <w:txbxContent>
                          <w:p w14:paraId="7E1DA043" w14:textId="6BF8D812" w:rsidR="00B1357B" w:rsidRPr="00F016EF" w:rsidRDefault="009F7BAB" w:rsidP="00A40AD9">
                            <w:pPr>
                              <w:pStyle w:val="a3"/>
                              <w:rPr>
                                <w:rFonts w:ascii="GOST type A" w:hAnsi="GOST type A"/>
                                <w:i/>
                                <w:iCs/>
                                <w:noProof w:val="0"/>
                              </w:rPr>
                            </w:pPr>
                            <w:r w:rsidRPr="00F016EF">
                              <w:rPr>
                                <w:rFonts w:ascii="GOST type A" w:hAnsi="GOST type A"/>
                                <w:i/>
                                <w:iCs/>
                                <w:noProof w:val="0"/>
                              </w:rPr>
                              <w:t>Лист</w:t>
                            </w:r>
                          </w:p>
                        </w:txbxContent>
                      </v:textbox>
                    </v:shape>
                    <v:shape id="Text Box 440" o:spid="_x0000_s1149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" strokeweight="2.25pt">
                      <v:textbox inset=".5mm,.3mm,.5mm,.3mm">
                        <w:txbxContent>
                          <w:p w14:paraId="20F7987C" w14:textId="77777777" w:rsidR="00B1357B" w:rsidRPr="00F016EF" w:rsidRDefault="00B1357B" w:rsidP="00A40AD9">
                            <w:pPr>
                              <w:pStyle w:val="a3"/>
                              <w:rPr>
                                <w:rFonts w:ascii="GOST type A" w:hAnsi="GOST type A"/>
                                <w:i/>
                                <w:iCs/>
                                <w:noProof w:val="0"/>
                              </w:rPr>
                            </w:pPr>
                            <w:r w:rsidRPr="00F016EF">
                              <w:rPr>
                                <w:rFonts w:ascii="GOST type A" w:hAnsi="GOST type A"/>
                                <w:i/>
                                <w:iCs/>
                              </w:rPr>
                              <w:t>Подп</w:t>
                            </w:r>
                            <w:r w:rsidRPr="00F016EF">
                              <w:rPr>
                                <w:rFonts w:ascii="GOST type A" w:hAnsi="GOST type A"/>
                                <w:i/>
                                <w:iCs/>
                                <w:noProof w:val="0"/>
                              </w:rPr>
                              <w:t>.</w:t>
                            </w:r>
                          </w:p>
                        </w:txbxContent>
                      </v:textbox>
                    </v:shape>
                    <v:shape id="Text Box 441" o:spid="_x0000_s1150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" strokeweight="2.25pt">
                      <v:textbox inset=".5mm,.3mm,.5mm,.3mm">
                        <w:txbxContent>
                          <w:p w14:paraId="344752C0" w14:textId="77777777" w:rsidR="00B1357B" w:rsidRPr="00F016EF" w:rsidRDefault="00B1357B" w:rsidP="00A40AD9">
                            <w:pPr>
                              <w:pStyle w:val="a3"/>
                              <w:rPr>
                                <w:rFonts w:ascii="GOST type A" w:hAnsi="GOST type A"/>
                                <w:i/>
                                <w:iCs/>
                                <w:noProof w:val="0"/>
                              </w:rPr>
                            </w:pPr>
                            <w:r w:rsidRPr="00F016EF">
                              <w:rPr>
                                <w:rFonts w:ascii="GOST type A" w:hAnsi="GOST type A"/>
                                <w:i/>
                                <w:iCs/>
                                <w:noProof w:val="0"/>
                              </w:rPr>
                              <w:t>Дата</w:t>
                            </w:r>
                          </w:p>
                        </w:txbxContent>
                      </v:textbox>
                    </v:shape>
                  </v:group>
                  <v:group id="Group 442" o:spid="_x0000_s1151" style="position:absolute;left:1248;top:9691;width:3683;height:581" coordorigin="3033,9482" coordsize="3683,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">
                    <v:group id="Group 443" o:spid="_x0000_s1152" style="position:absolute;left:3034;top:9492;width:3682;height:561" coordorigin="1240,9793" coordsize="3685,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">
                      <v:group id="Group 444" o:spid="_x0000_s1153" style="position:absolute;left:1240;top:10078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">
                        <v:shape id="Text Box 445" o:spid="_x0000_s1154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" strokeweight="1pt">
                          <v:textbox inset=".5mm,.3mm,.5mm,.3mm">
                            <w:txbxContent>
                              <w:p w14:paraId="09206F20" w14:textId="77777777" w:rsidR="00B1357B" w:rsidRDefault="00B1357B" w:rsidP="00A40AD9">
                                <w:pPr>
                                  <w:pStyle w:val="a3"/>
                                </w:pPr>
                              </w:p>
                            </w:txbxContent>
                          </v:textbox>
                        </v:shape>
                        <v:shape id="Text Box 446" o:spid="_x0000_s1155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" strokeweight="1pt">
                          <v:textbox inset=".5mm,.3mm,.5mm,.3mm">
                            <w:txbxContent>
                              <w:p w14:paraId="76B8A0BA" w14:textId="77777777" w:rsidR="00B1357B" w:rsidRDefault="00B1357B" w:rsidP="00A40AD9">
                                <w:pPr>
                                  <w:pStyle w:val="a3"/>
                                </w:pPr>
                              </w:p>
                            </w:txbxContent>
                          </v:textbox>
                        </v:shape>
                        <v:shape id="Text Box 447" o:spid="_x0000_s1156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" strokeweight="1pt">
                          <v:textbox inset=".5mm,.3mm,.5mm,.3mm">
                            <w:txbxContent>
                              <w:p w14:paraId="6D4796B7" w14:textId="77777777" w:rsidR="00B1357B" w:rsidRDefault="00B1357B" w:rsidP="00A40AD9">
                                <w:pPr>
                                  <w:pStyle w:val="a3"/>
                                </w:pPr>
                              </w:p>
                            </w:txbxContent>
                          </v:textbox>
                        </v:shape>
                        <v:shape id="Text Box 448" o:spid="_x0000_s1157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" strokeweight="1pt">
                          <v:textbox inset=".5mm,.3mm,.5mm,.3mm">
                            <w:txbxContent>
                              <w:p w14:paraId="061F57F3" w14:textId="77777777" w:rsidR="00B1357B" w:rsidRDefault="00B1357B" w:rsidP="00A40AD9">
                                <w:pPr>
                                  <w:pStyle w:val="a3"/>
                                </w:pPr>
                              </w:p>
                            </w:txbxContent>
                          </v:textbox>
                        </v:shape>
                        <v:shape id="Text Box 449" o:spid="_x0000_s1158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" strokeweight="1pt">
                          <v:textbox inset=".5mm,.3mm,.5mm,.3mm">
                            <w:txbxContent>
                              <w:p w14:paraId="1F6529F6" w14:textId="77777777" w:rsidR="00B1357B" w:rsidRDefault="00B1357B" w:rsidP="00A40AD9">
                                <w:pPr>
                                  <w:pStyle w:val="a3"/>
                                </w:pPr>
                              </w:p>
                            </w:txbxContent>
                          </v:textbox>
                        </v:shape>
                      </v:group>
                      <v:group id="Group 450" o:spid="_x0000_s1159" style="position:absolute;left:1240;top:9793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">
                        <v:shape id="Text Box 451" o:spid="_x0000_s1160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" strokeweight="1pt">
                          <v:textbox inset=".5mm,.3mm,.5mm,.3mm">
                            <w:txbxContent>
                              <w:p w14:paraId="48907F7B" w14:textId="77777777" w:rsidR="00B1357B" w:rsidRDefault="00B1357B" w:rsidP="00A40AD9">
                                <w:pPr>
                                  <w:pStyle w:val="a3"/>
                                </w:pPr>
                              </w:p>
                            </w:txbxContent>
                          </v:textbox>
                        </v:shape>
                        <v:shape id="Text Box 452" o:spid="_x0000_s1161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" strokeweight="1pt">
                          <v:textbox inset=".5mm,.3mm,.5mm,.3mm">
                            <w:txbxContent>
                              <w:p w14:paraId="00E396AF" w14:textId="77777777" w:rsidR="00B1357B" w:rsidRDefault="00B1357B" w:rsidP="00A40AD9">
                                <w:pPr>
                                  <w:pStyle w:val="a3"/>
                                </w:pPr>
                              </w:p>
                            </w:txbxContent>
                          </v:textbox>
                        </v:shape>
                        <v:shape id="Text Box 453" o:spid="_x0000_s1162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" strokeweight="1pt">
                          <v:textbox inset=".5mm,.3mm,.5mm,.3mm">
                            <w:txbxContent>
                              <w:p w14:paraId="64030A0C" w14:textId="77777777" w:rsidR="00B1357B" w:rsidRDefault="00B1357B" w:rsidP="00A40AD9">
                                <w:pPr>
                                  <w:pStyle w:val="a3"/>
                                </w:pPr>
                              </w:p>
                            </w:txbxContent>
                          </v:textbox>
                        </v:shape>
                        <v:shape id="Text Box 454" o:spid="_x0000_s1163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" strokeweight="1pt">
                          <v:textbox inset=".5mm,.3mm,.5mm,.3mm">
                            <w:txbxContent>
                              <w:p w14:paraId="5825AECF" w14:textId="77777777" w:rsidR="00B1357B" w:rsidRDefault="00B1357B" w:rsidP="00A40AD9">
                                <w:pPr>
                                  <w:pStyle w:val="a3"/>
                                </w:pPr>
                              </w:p>
                            </w:txbxContent>
                          </v:textbox>
                        </v:shape>
                        <v:shape id="Text Box 455" o:spid="_x0000_s1164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" strokeweight="1pt">
                          <v:textbox inset=".5mm,.3mm,.5mm,.3mm">
                            <w:txbxContent>
                              <w:p w14:paraId="5751C4B9" w14:textId="77777777" w:rsidR="00B1357B" w:rsidRDefault="00B1357B" w:rsidP="00A40AD9">
                                <w:pPr>
                                  <w:pStyle w:val="a3"/>
                                </w:pPr>
                              </w:p>
                            </w:txbxContent>
                          </v:textbox>
                        </v:shape>
                      </v:group>
                    </v:group>
                    <v:line id="Line 456" o:spid="_x0000_s1165" style="position:absolute;visibility:visible;mso-wrap-style:square" from="5299,9482" to="5299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" strokeweight="2.25pt"/>
                    <v:line id="Line 457" o:spid="_x0000_s1166" style="position:absolute;visibility:visible;mso-wrap-style:square" from="3033,9492" to="3033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" strokeweight="2.25pt"/>
                    <v:line id="Line 458" o:spid="_x0000_s1167" style="position:absolute;visibility:visible;mso-wrap-style:square" from="6715,9482" to="6715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" strokeweight="2.25pt"/>
                    <v:line id="Line 459" o:spid="_x0000_s1168" style="position:absolute;visibility:visible;mso-wrap-style:square" from="6148,9482" to="6148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" strokeweight="2.25pt"/>
                    <v:line id="Line 460" o:spid="_x0000_s1169" style="position:absolute;visibility:visible;mso-wrap-style:square" from="3430,9492" to="3430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" strokeweight="2.25pt"/>
                    <v:line id="Line 461" o:spid="_x0000_s1170" style="position:absolute;visibility:visible;mso-wrap-style:square" from="3996,9482" to="3996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" strokeweight="2.25pt"/>
                  </v:group>
                </v:group>
              </v:group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52918E" w14:textId="77777777" w:rsidR="0045250E" w:rsidRDefault="0045250E">
      <w:r>
        <w:separator/>
      </w:r>
    </w:p>
  </w:footnote>
  <w:footnote w:type="continuationSeparator" w:id="0">
    <w:p w14:paraId="627826B5" w14:textId="77777777" w:rsidR="0045250E" w:rsidRDefault="004525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35D215" w14:textId="3C9156DD" w:rsidR="00B1357B" w:rsidRDefault="009D1F44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707392" behindDoc="1" locked="0" layoutInCell="1" allowOverlap="1" wp14:anchorId="7C2F7BC7" wp14:editId="0B404B31">
              <wp:simplePos x="0" y="0"/>
              <wp:positionH relativeFrom="column">
                <wp:posOffset>-362585</wp:posOffset>
              </wp:positionH>
              <wp:positionV relativeFrom="paragraph">
                <wp:posOffset>40005</wp:posOffset>
              </wp:positionV>
              <wp:extent cx="6644005" cy="10172700"/>
              <wp:effectExtent l="18415" t="20955" r="14605" b="17145"/>
              <wp:wrapNone/>
              <wp:docPr id="711" name="Rectangle 2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44005" cy="101727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285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1DF1AE6" id="Rectangle 243" o:spid="_x0000_s1026" style="position:absolute;margin-left:-28.55pt;margin-top:3.15pt;width:523.15pt;height:801pt;z-index:-25160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" strokeweight="2.25pt">
              <v:path arrowok="t"/>
              <v:textbox inset="0,0,0,0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BE7CE7" w14:textId="7754B234" w:rsidR="00B1357B" w:rsidRDefault="009D1F44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95104" behindDoc="1" locked="0" layoutInCell="1" allowOverlap="1" wp14:anchorId="28529DEC" wp14:editId="1EDFE48D">
              <wp:simplePos x="0" y="0"/>
              <wp:positionH relativeFrom="column">
                <wp:posOffset>-360045</wp:posOffset>
              </wp:positionH>
              <wp:positionV relativeFrom="paragraph">
                <wp:posOffset>-269875</wp:posOffset>
              </wp:positionV>
              <wp:extent cx="6659880" cy="10332085"/>
              <wp:effectExtent l="19050" t="19050" r="26670" b="12065"/>
              <wp:wrapNone/>
              <wp:docPr id="634" name="Rectangle 4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3320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285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E7BF81B" w14:textId="77777777" w:rsidR="00F01317" w:rsidRDefault="00F01317" w:rsidP="00F01317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8529DEC" id="Rectangle 427" o:spid="_x0000_s1102" style="position:absolute;left:0;text-align:left;margin-left:-28.35pt;margin-top:-21.25pt;width:524.4pt;height:813.55pt;z-index:-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" strokeweight="2.25pt">
              <v:textbox>
                <w:txbxContent>
                  <w:p w14:paraId="4E7BF81B" w14:textId="77777777" w:rsidR="00F01317" w:rsidRDefault="00F01317" w:rsidP="00F01317">
                    <w:pPr>
                      <w:jc w:val="center"/>
                    </w:pPr>
                  </w:p>
                </w:txbxContent>
              </v:textbox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7C9153" w14:textId="031CDA29" w:rsidR="00B1357B" w:rsidRPr="00B13097" w:rsidRDefault="009D1F44" w:rsidP="00A40AD9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701248" behindDoc="1" locked="0" layoutInCell="1" allowOverlap="1" wp14:anchorId="0415DB17" wp14:editId="7A009339">
              <wp:simplePos x="0" y="0"/>
              <wp:positionH relativeFrom="column">
                <wp:posOffset>-357505</wp:posOffset>
              </wp:positionH>
              <wp:positionV relativeFrom="paragraph">
                <wp:posOffset>-85725</wp:posOffset>
              </wp:positionV>
              <wp:extent cx="6657975" cy="9733280"/>
              <wp:effectExtent l="23495" t="19050" r="14605" b="20320"/>
              <wp:wrapNone/>
              <wp:docPr id="598" name="Rectangle 2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7975" cy="97332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285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96DB4D7" id="Rectangle 224" o:spid="_x0000_s1026" style="position:absolute;margin-left:-28.15pt;margin-top:-6.75pt;width:524.25pt;height:766.4pt;z-index:-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" strokeweight="2.25pt"/>
          </w:pict>
        </mc:Fallback>
      </mc:AlternateContent>
    </w:r>
  </w:p>
  <w:p w14:paraId="16DFD341" w14:textId="6AD008F9" w:rsidR="00B1357B" w:rsidRPr="001403A9" w:rsidRDefault="009D1F44" w:rsidP="00B6420A">
    <w:pPr>
      <w:pStyle w:val="a4"/>
      <w:ind w:right="-1"/>
    </w:pP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5582BBB9" wp14:editId="1DF8BF4F">
              <wp:simplePos x="0" y="0"/>
              <wp:positionH relativeFrom="column">
                <wp:posOffset>3502025</wp:posOffset>
              </wp:positionH>
              <wp:positionV relativeFrom="paragraph">
                <wp:posOffset>9029700</wp:posOffset>
              </wp:positionV>
              <wp:extent cx="6341745" cy="10191750"/>
              <wp:effectExtent l="15240" t="10160" r="13335" b="10795"/>
              <wp:wrapNone/>
              <wp:docPr id="597" name="Rectangle 1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-5400000">
                        <a:off x="0" y="0"/>
                        <a:ext cx="6341745" cy="101917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A3FB1A6" id="Rectangle 159" o:spid="_x0000_s1026" style="position:absolute;margin-left:275.75pt;margin-top:711pt;width:499.35pt;height:802.5pt;rotation:-9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" strokeweight="1.5pt">
              <v:path arrowok="t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A22C5"/>
    <w:multiLevelType w:val="hybridMultilevel"/>
    <w:tmpl w:val="757205EC"/>
    <w:lvl w:ilvl="0" w:tplc="9340A3FA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922C89"/>
    <w:multiLevelType w:val="hybridMultilevel"/>
    <w:tmpl w:val="83F4A426"/>
    <w:lvl w:ilvl="0" w:tplc="B0E23DAC">
      <w:start w:val="1"/>
      <w:numFmt w:val="bullet"/>
      <w:lvlText w:val="–"/>
      <w:lvlJc w:val="left"/>
      <w:pPr>
        <w:ind w:left="1571" w:hanging="360"/>
      </w:pPr>
      <w:rPr>
        <w:rFonts w:ascii="Tw Cen MT" w:hAnsi="Tw Cen MT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EB2023A"/>
    <w:multiLevelType w:val="hybridMultilevel"/>
    <w:tmpl w:val="D7F425FC"/>
    <w:lvl w:ilvl="0" w:tplc="04190011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1032014D"/>
    <w:multiLevelType w:val="hybridMultilevel"/>
    <w:tmpl w:val="0C22F9BC"/>
    <w:lvl w:ilvl="0" w:tplc="8AB020C6">
      <w:start w:val="1"/>
      <w:numFmt w:val="bullet"/>
      <w:lvlText w:val="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4" w15:restartNumberingAfterBreak="0">
    <w:nsid w:val="135C5E23"/>
    <w:multiLevelType w:val="hybridMultilevel"/>
    <w:tmpl w:val="46906DB4"/>
    <w:lvl w:ilvl="0" w:tplc="F9AA76A6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62660DD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b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1EA85542"/>
    <w:multiLevelType w:val="hybridMultilevel"/>
    <w:tmpl w:val="F4863F5E"/>
    <w:lvl w:ilvl="0" w:tplc="8AB020C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F2F75BE"/>
    <w:multiLevelType w:val="hybridMultilevel"/>
    <w:tmpl w:val="BD38BD62"/>
    <w:lvl w:ilvl="0" w:tplc="41280EBC">
      <w:start w:val="1"/>
      <w:numFmt w:val="decimal"/>
      <w:lvlText w:val="%1."/>
      <w:lvlJc w:val="left"/>
      <w:pPr>
        <w:ind w:left="632" w:hanging="360"/>
      </w:pPr>
      <w:rPr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1396" w:hanging="360"/>
      </w:pPr>
    </w:lvl>
    <w:lvl w:ilvl="2" w:tplc="0419001B" w:tentative="1">
      <w:start w:val="1"/>
      <w:numFmt w:val="lowerRoman"/>
      <w:lvlText w:val="%3."/>
      <w:lvlJc w:val="right"/>
      <w:pPr>
        <w:ind w:left="2116" w:hanging="180"/>
      </w:pPr>
    </w:lvl>
    <w:lvl w:ilvl="3" w:tplc="0419000F" w:tentative="1">
      <w:start w:val="1"/>
      <w:numFmt w:val="decimal"/>
      <w:lvlText w:val="%4."/>
      <w:lvlJc w:val="left"/>
      <w:pPr>
        <w:ind w:left="2836" w:hanging="360"/>
      </w:pPr>
    </w:lvl>
    <w:lvl w:ilvl="4" w:tplc="04190019" w:tentative="1">
      <w:start w:val="1"/>
      <w:numFmt w:val="lowerLetter"/>
      <w:lvlText w:val="%5."/>
      <w:lvlJc w:val="left"/>
      <w:pPr>
        <w:ind w:left="3556" w:hanging="360"/>
      </w:pPr>
    </w:lvl>
    <w:lvl w:ilvl="5" w:tplc="0419001B" w:tentative="1">
      <w:start w:val="1"/>
      <w:numFmt w:val="lowerRoman"/>
      <w:lvlText w:val="%6."/>
      <w:lvlJc w:val="right"/>
      <w:pPr>
        <w:ind w:left="4276" w:hanging="180"/>
      </w:pPr>
    </w:lvl>
    <w:lvl w:ilvl="6" w:tplc="0419000F" w:tentative="1">
      <w:start w:val="1"/>
      <w:numFmt w:val="decimal"/>
      <w:lvlText w:val="%7."/>
      <w:lvlJc w:val="left"/>
      <w:pPr>
        <w:ind w:left="4996" w:hanging="360"/>
      </w:pPr>
    </w:lvl>
    <w:lvl w:ilvl="7" w:tplc="04190019" w:tentative="1">
      <w:start w:val="1"/>
      <w:numFmt w:val="lowerLetter"/>
      <w:lvlText w:val="%8."/>
      <w:lvlJc w:val="left"/>
      <w:pPr>
        <w:ind w:left="5716" w:hanging="360"/>
      </w:pPr>
    </w:lvl>
    <w:lvl w:ilvl="8" w:tplc="0419001B" w:tentative="1">
      <w:start w:val="1"/>
      <w:numFmt w:val="lowerRoman"/>
      <w:lvlText w:val="%9."/>
      <w:lvlJc w:val="right"/>
      <w:pPr>
        <w:ind w:left="6436" w:hanging="180"/>
      </w:pPr>
    </w:lvl>
  </w:abstractNum>
  <w:abstractNum w:abstractNumId="8" w15:restartNumberingAfterBreak="0">
    <w:nsid w:val="217408F8"/>
    <w:multiLevelType w:val="hybridMultilevel"/>
    <w:tmpl w:val="65A8640E"/>
    <w:lvl w:ilvl="0" w:tplc="7B4EDF5A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2D8749A"/>
    <w:multiLevelType w:val="multilevel"/>
    <w:tmpl w:val="0D3AE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36D521F"/>
    <w:multiLevelType w:val="hybridMultilevel"/>
    <w:tmpl w:val="5F3E5EB2"/>
    <w:lvl w:ilvl="0" w:tplc="7B4EDF5A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370E86"/>
    <w:multiLevelType w:val="hybridMultilevel"/>
    <w:tmpl w:val="C2A265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A42765"/>
    <w:multiLevelType w:val="hybridMultilevel"/>
    <w:tmpl w:val="0CBA7EF6"/>
    <w:lvl w:ilvl="0" w:tplc="7B4EDF5A">
      <w:start w:val="1"/>
      <w:numFmt w:val="bullet"/>
      <w:lvlText w:val="–"/>
      <w:lvlJc w:val="left"/>
      <w:pPr>
        <w:ind w:left="214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3" w15:restartNumberingAfterBreak="0">
    <w:nsid w:val="29A0100D"/>
    <w:multiLevelType w:val="hybridMultilevel"/>
    <w:tmpl w:val="ACEA2B86"/>
    <w:lvl w:ilvl="0" w:tplc="8BACB94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5BF1DA7"/>
    <w:multiLevelType w:val="hybridMultilevel"/>
    <w:tmpl w:val="9274D1FA"/>
    <w:lvl w:ilvl="0" w:tplc="8AB020C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8F9788C"/>
    <w:multiLevelType w:val="hybridMultilevel"/>
    <w:tmpl w:val="A6A476D4"/>
    <w:lvl w:ilvl="0" w:tplc="7B4EDF5A">
      <w:start w:val="1"/>
      <w:numFmt w:val="bullet"/>
      <w:lvlText w:val="–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3EF27E98"/>
    <w:multiLevelType w:val="hybridMultilevel"/>
    <w:tmpl w:val="54104C7E"/>
    <w:lvl w:ilvl="0" w:tplc="CB9837BA">
      <w:start w:val="1"/>
      <w:numFmt w:val="russianLower"/>
      <w:lvlText w:val="%1)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7" w15:restartNumberingAfterBreak="0">
    <w:nsid w:val="3F665E56"/>
    <w:multiLevelType w:val="hybridMultilevel"/>
    <w:tmpl w:val="CD9C6C7C"/>
    <w:lvl w:ilvl="0" w:tplc="41280EBC">
      <w:start w:val="1"/>
      <w:numFmt w:val="decimal"/>
      <w:lvlText w:val="%1."/>
      <w:lvlJc w:val="left"/>
      <w:pPr>
        <w:ind w:left="676" w:hanging="360"/>
      </w:pPr>
      <w:rPr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1396" w:hanging="360"/>
      </w:pPr>
    </w:lvl>
    <w:lvl w:ilvl="2" w:tplc="0419001B" w:tentative="1">
      <w:start w:val="1"/>
      <w:numFmt w:val="lowerRoman"/>
      <w:lvlText w:val="%3."/>
      <w:lvlJc w:val="right"/>
      <w:pPr>
        <w:ind w:left="2116" w:hanging="180"/>
      </w:pPr>
    </w:lvl>
    <w:lvl w:ilvl="3" w:tplc="0419000F" w:tentative="1">
      <w:start w:val="1"/>
      <w:numFmt w:val="decimal"/>
      <w:lvlText w:val="%4."/>
      <w:lvlJc w:val="left"/>
      <w:pPr>
        <w:ind w:left="2836" w:hanging="360"/>
      </w:pPr>
    </w:lvl>
    <w:lvl w:ilvl="4" w:tplc="04190019" w:tentative="1">
      <w:start w:val="1"/>
      <w:numFmt w:val="lowerLetter"/>
      <w:lvlText w:val="%5."/>
      <w:lvlJc w:val="left"/>
      <w:pPr>
        <w:ind w:left="3556" w:hanging="360"/>
      </w:pPr>
    </w:lvl>
    <w:lvl w:ilvl="5" w:tplc="0419001B" w:tentative="1">
      <w:start w:val="1"/>
      <w:numFmt w:val="lowerRoman"/>
      <w:lvlText w:val="%6."/>
      <w:lvlJc w:val="right"/>
      <w:pPr>
        <w:ind w:left="4276" w:hanging="180"/>
      </w:pPr>
    </w:lvl>
    <w:lvl w:ilvl="6" w:tplc="0419000F" w:tentative="1">
      <w:start w:val="1"/>
      <w:numFmt w:val="decimal"/>
      <w:lvlText w:val="%7."/>
      <w:lvlJc w:val="left"/>
      <w:pPr>
        <w:ind w:left="4996" w:hanging="360"/>
      </w:pPr>
    </w:lvl>
    <w:lvl w:ilvl="7" w:tplc="04190019" w:tentative="1">
      <w:start w:val="1"/>
      <w:numFmt w:val="lowerLetter"/>
      <w:lvlText w:val="%8."/>
      <w:lvlJc w:val="left"/>
      <w:pPr>
        <w:ind w:left="5716" w:hanging="360"/>
      </w:pPr>
    </w:lvl>
    <w:lvl w:ilvl="8" w:tplc="0419001B" w:tentative="1">
      <w:start w:val="1"/>
      <w:numFmt w:val="lowerRoman"/>
      <w:lvlText w:val="%9."/>
      <w:lvlJc w:val="right"/>
      <w:pPr>
        <w:ind w:left="6436" w:hanging="180"/>
      </w:pPr>
    </w:lvl>
  </w:abstractNum>
  <w:abstractNum w:abstractNumId="18" w15:restartNumberingAfterBreak="0">
    <w:nsid w:val="4421718B"/>
    <w:multiLevelType w:val="hybridMultilevel"/>
    <w:tmpl w:val="87AC355A"/>
    <w:lvl w:ilvl="0" w:tplc="41280EBC">
      <w:start w:val="1"/>
      <w:numFmt w:val="decimal"/>
      <w:lvlText w:val="%1."/>
      <w:lvlJc w:val="left"/>
      <w:pPr>
        <w:ind w:left="774" w:hanging="360"/>
      </w:pPr>
      <w:rPr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1538" w:hanging="360"/>
      </w:pPr>
    </w:lvl>
    <w:lvl w:ilvl="2" w:tplc="0419001B" w:tentative="1">
      <w:start w:val="1"/>
      <w:numFmt w:val="lowerRoman"/>
      <w:lvlText w:val="%3."/>
      <w:lvlJc w:val="right"/>
      <w:pPr>
        <w:ind w:left="2258" w:hanging="180"/>
      </w:pPr>
    </w:lvl>
    <w:lvl w:ilvl="3" w:tplc="0419000F" w:tentative="1">
      <w:start w:val="1"/>
      <w:numFmt w:val="decimal"/>
      <w:lvlText w:val="%4."/>
      <w:lvlJc w:val="left"/>
      <w:pPr>
        <w:ind w:left="2978" w:hanging="360"/>
      </w:pPr>
    </w:lvl>
    <w:lvl w:ilvl="4" w:tplc="04190019" w:tentative="1">
      <w:start w:val="1"/>
      <w:numFmt w:val="lowerLetter"/>
      <w:lvlText w:val="%5."/>
      <w:lvlJc w:val="left"/>
      <w:pPr>
        <w:ind w:left="3698" w:hanging="360"/>
      </w:pPr>
    </w:lvl>
    <w:lvl w:ilvl="5" w:tplc="0419001B" w:tentative="1">
      <w:start w:val="1"/>
      <w:numFmt w:val="lowerRoman"/>
      <w:lvlText w:val="%6."/>
      <w:lvlJc w:val="right"/>
      <w:pPr>
        <w:ind w:left="4418" w:hanging="180"/>
      </w:pPr>
    </w:lvl>
    <w:lvl w:ilvl="6" w:tplc="0419000F" w:tentative="1">
      <w:start w:val="1"/>
      <w:numFmt w:val="decimal"/>
      <w:lvlText w:val="%7."/>
      <w:lvlJc w:val="left"/>
      <w:pPr>
        <w:ind w:left="5138" w:hanging="360"/>
      </w:pPr>
    </w:lvl>
    <w:lvl w:ilvl="7" w:tplc="04190019" w:tentative="1">
      <w:start w:val="1"/>
      <w:numFmt w:val="lowerLetter"/>
      <w:lvlText w:val="%8."/>
      <w:lvlJc w:val="left"/>
      <w:pPr>
        <w:ind w:left="5858" w:hanging="360"/>
      </w:pPr>
    </w:lvl>
    <w:lvl w:ilvl="8" w:tplc="0419001B" w:tentative="1">
      <w:start w:val="1"/>
      <w:numFmt w:val="lowerRoman"/>
      <w:lvlText w:val="%9."/>
      <w:lvlJc w:val="right"/>
      <w:pPr>
        <w:ind w:left="6578" w:hanging="180"/>
      </w:pPr>
    </w:lvl>
  </w:abstractNum>
  <w:abstractNum w:abstractNumId="19" w15:restartNumberingAfterBreak="0">
    <w:nsid w:val="44F52563"/>
    <w:multiLevelType w:val="multilevel"/>
    <w:tmpl w:val="F774B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6491CF3"/>
    <w:multiLevelType w:val="hybridMultilevel"/>
    <w:tmpl w:val="8EEA4D72"/>
    <w:lvl w:ilvl="0" w:tplc="8B6E9ED4">
      <w:start w:val="1"/>
      <w:numFmt w:val="decimal"/>
      <w:lvlText w:val="%1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612C7E"/>
    <w:multiLevelType w:val="multilevel"/>
    <w:tmpl w:val="B0BCA93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–"/>
      <w:lvlJc w:val="left"/>
      <w:pPr>
        <w:ind w:left="2160" w:hanging="360"/>
      </w:pPr>
      <w:rPr>
        <w:rFonts w:ascii="Tw Cen MT" w:hAnsi="Tw Cen MT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2" w15:restartNumberingAfterBreak="0">
    <w:nsid w:val="538E36B7"/>
    <w:multiLevelType w:val="hybridMultilevel"/>
    <w:tmpl w:val="8E26CA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54772BFE"/>
    <w:multiLevelType w:val="hybridMultilevel"/>
    <w:tmpl w:val="E3A822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C00D25"/>
    <w:multiLevelType w:val="hybridMultilevel"/>
    <w:tmpl w:val="D07822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1C68F3"/>
    <w:multiLevelType w:val="hybridMultilevel"/>
    <w:tmpl w:val="F9A4BEA4"/>
    <w:lvl w:ilvl="0" w:tplc="B0E23DAC">
      <w:start w:val="1"/>
      <w:numFmt w:val="bullet"/>
      <w:lvlText w:val="–"/>
      <w:lvlJc w:val="left"/>
      <w:pPr>
        <w:ind w:left="1429" w:hanging="360"/>
      </w:pPr>
      <w:rPr>
        <w:rFonts w:ascii="Tw Cen MT" w:hAnsi="Tw Cen MT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C3D2BE6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 w15:restartNumberingAfterBreak="0">
    <w:nsid w:val="703B4A7F"/>
    <w:multiLevelType w:val="hybridMultilevel"/>
    <w:tmpl w:val="6B7AB8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1F6308"/>
    <w:multiLevelType w:val="hybridMultilevel"/>
    <w:tmpl w:val="B492C7EC"/>
    <w:lvl w:ilvl="0" w:tplc="2DE4E078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F70F8E"/>
    <w:multiLevelType w:val="multilevel"/>
    <w:tmpl w:val="E56E6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7F96954"/>
    <w:multiLevelType w:val="hybridMultilevel"/>
    <w:tmpl w:val="F2C4D91E"/>
    <w:lvl w:ilvl="0" w:tplc="B6CAF138">
      <w:start w:val="1"/>
      <w:numFmt w:val="decimal"/>
      <w:lvlText w:val="%1"/>
      <w:lvlJc w:val="left"/>
      <w:pPr>
        <w:ind w:left="927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num w:numId="1">
    <w:abstractNumId w:val="5"/>
  </w:num>
  <w:num w:numId="2">
    <w:abstractNumId w:val="16"/>
  </w:num>
  <w:num w:numId="3">
    <w:abstractNumId w:val="3"/>
  </w:num>
  <w:num w:numId="4">
    <w:abstractNumId w:val="14"/>
  </w:num>
  <w:num w:numId="5">
    <w:abstractNumId w:val="6"/>
  </w:num>
  <w:num w:numId="6">
    <w:abstractNumId w:val="26"/>
  </w:num>
  <w:num w:numId="7">
    <w:abstractNumId w:val="22"/>
  </w:num>
  <w:num w:numId="8">
    <w:abstractNumId w:val="4"/>
  </w:num>
  <w:num w:numId="9">
    <w:abstractNumId w:val="30"/>
  </w:num>
  <w:num w:numId="10">
    <w:abstractNumId w:val="8"/>
  </w:num>
  <w:num w:numId="11">
    <w:abstractNumId w:val="10"/>
  </w:num>
  <w:num w:numId="12">
    <w:abstractNumId w:val="15"/>
  </w:num>
  <w:num w:numId="13">
    <w:abstractNumId w:val="12"/>
  </w:num>
  <w:num w:numId="14">
    <w:abstractNumId w:val="29"/>
  </w:num>
  <w:num w:numId="15">
    <w:abstractNumId w:val="11"/>
  </w:num>
  <w:num w:numId="16">
    <w:abstractNumId w:val="21"/>
  </w:num>
  <w:num w:numId="17">
    <w:abstractNumId w:val="25"/>
  </w:num>
  <w:num w:numId="18">
    <w:abstractNumId w:val="1"/>
  </w:num>
  <w:num w:numId="19">
    <w:abstractNumId w:val="2"/>
  </w:num>
  <w:num w:numId="20">
    <w:abstractNumId w:val="20"/>
  </w:num>
  <w:num w:numId="21">
    <w:abstractNumId w:val="9"/>
  </w:num>
  <w:num w:numId="22">
    <w:abstractNumId w:val="19"/>
  </w:num>
  <w:num w:numId="23">
    <w:abstractNumId w:val="28"/>
  </w:num>
  <w:num w:numId="24">
    <w:abstractNumId w:val="24"/>
  </w:num>
  <w:num w:numId="25">
    <w:abstractNumId w:val="27"/>
  </w:num>
  <w:num w:numId="26">
    <w:abstractNumId w:val="23"/>
  </w:num>
  <w:num w:numId="27">
    <w:abstractNumId w:val="17"/>
  </w:num>
  <w:num w:numId="28">
    <w:abstractNumId w:val="7"/>
  </w:num>
  <w:num w:numId="29">
    <w:abstractNumId w:val="18"/>
  </w:num>
  <w:num w:numId="30">
    <w:abstractNumId w:val="0"/>
  </w:num>
  <w:num w:numId="31">
    <w:abstractNumId w:val="1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0583"/>
    <w:rsid w:val="00000A21"/>
    <w:rsid w:val="00003E78"/>
    <w:rsid w:val="00004846"/>
    <w:rsid w:val="00004930"/>
    <w:rsid w:val="0001059B"/>
    <w:rsid w:val="000139B4"/>
    <w:rsid w:val="00014E0D"/>
    <w:rsid w:val="00015037"/>
    <w:rsid w:val="00017410"/>
    <w:rsid w:val="0002025E"/>
    <w:rsid w:val="000263F3"/>
    <w:rsid w:val="00027480"/>
    <w:rsid w:val="00027892"/>
    <w:rsid w:val="00027D69"/>
    <w:rsid w:val="0003195F"/>
    <w:rsid w:val="00032549"/>
    <w:rsid w:val="000333D7"/>
    <w:rsid w:val="000358D2"/>
    <w:rsid w:val="00036239"/>
    <w:rsid w:val="00041691"/>
    <w:rsid w:val="0004550B"/>
    <w:rsid w:val="00046397"/>
    <w:rsid w:val="00047998"/>
    <w:rsid w:val="00047BB6"/>
    <w:rsid w:val="00055C7E"/>
    <w:rsid w:val="00060969"/>
    <w:rsid w:val="00061F89"/>
    <w:rsid w:val="00065405"/>
    <w:rsid w:val="000666CF"/>
    <w:rsid w:val="00072146"/>
    <w:rsid w:val="00072619"/>
    <w:rsid w:val="00073BB1"/>
    <w:rsid w:val="00086615"/>
    <w:rsid w:val="00086FAA"/>
    <w:rsid w:val="0008703B"/>
    <w:rsid w:val="00087BC0"/>
    <w:rsid w:val="0009452C"/>
    <w:rsid w:val="000A5D90"/>
    <w:rsid w:val="000A699F"/>
    <w:rsid w:val="000B13F1"/>
    <w:rsid w:val="000B678C"/>
    <w:rsid w:val="000B69C8"/>
    <w:rsid w:val="000B6B4A"/>
    <w:rsid w:val="000C5E59"/>
    <w:rsid w:val="000C6B53"/>
    <w:rsid w:val="000D08C6"/>
    <w:rsid w:val="000E2870"/>
    <w:rsid w:val="000E58B1"/>
    <w:rsid w:val="000E6131"/>
    <w:rsid w:val="000E6F8F"/>
    <w:rsid w:val="000E77DB"/>
    <w:rsid w:val="000E7D37"/>
    <w:rsid w:val="000E7F12"/>
    <w:rsid w:val="000F5590"/>
    <w:rsid w:val="000F58E4"/>
    <w:rsid w:val="000F76A3"/>
    <w:rsid w:val="0010076B"/>
    <w:rsid w:val="001030D3"/>
    <w:rsid w:val="00103E80"/>
    <w:rsid w:val="0010748C"/>
    <w:rsid w:val="00111BD0"/>
    <w:rsid w:val="00115B23"/>
    <w:rsid w:val="00123414"/>
    <w:rsid w:val="00124C60"/>
    <w:rsid w:val="00126956"/>
    <w:rsid w:val="00130F7E"/>
    <w:rsid w:val="00131968"/>
    <w:rsid w:val="001326B4"/>
    <w:rsid w:val="00132E01"/>
    <w:rsid w:val="0013353F"/>
    <w:rsid w:val="00133849"/>
    <w:rsid w:val="001358E8"/>
    <w:rsid w:val="00137F30"/>
    <w:rsid w:val="00140F8A"/>
    <w:rsid w:val="0014134A"/>
    <w:rsid w:val="00143A1E"/>
    <w:rsid w:val="00143DA1"/>
    <w:rsid w:val="001458F8"/>
    <w:rsid w:val="00146E3F"/>
    <w:rsid w:val="00150086"/>
    <w:rsid w:val="00151338"/>
    <w:rsid w:val="00155B80"/>
    <w:rsid w:val="00155C0C"/>
    <w:rsid w:val="00155CF7"/>
    <w:rsid w:val="00155E0E"/>
    <w:rsid w:val="001570FB"/>
    <w:rsid w:val="00161AB3"/>
    <w:rsid w:val="00162FF1"/>
    <w:rsid w:val="00164C65"/>
    <w:rsid w:val="00166067"/>
    <w:rsid w:val="0016622D"/>
    <w:rsid w:val="00167083"/>
    <w:rsid w:val="001715BD"/>
    <w:rsid w:val="001737FA"/>
    <w:rsid w:val="00175174"/>
    <w:rsid w:val="0017760A"/>
    <w:rsid w:val="001838F0"/>
    <w:rsid w:val="0018646D"/>
    <w:rsid w:val="00190BC4"/>
    <w:rsid w:val="00191BFA"/>
    <w:rsid w:val="0019206C"/>
    <w:rsid w:val="001924C2"/>
    <w:rsid w:val="0019671A"/>
    <w:rsid w:val="00197D3C"/>
    <w:rsid w:val="001A68F5"/>
    <w:rsid w:val="001B1279"/>
    <w:rsid w:val="001B28A4"/>
    <w:rsid w:val="001B3959"/>
    <w:rsid w:val="001B4A7A"/>
    <w:rsid w:val="001B64B4"/>
    <w:rsid w:val="001C0FF5"/>
    <w:rsid w:val="001C15D5"/>
    <w:rsid w:val="001C17B7"/>
    <w:rsid w:val="001C190E"/>
    <w:rsid w:val="001C5F6C"/>
    <w:rsid w:val="001C6BA4"/>
    <w:rsid w:val="001D1F0C"/>
    <w:rsid w:val="001D2F6F"/>
    <w:rsid w:val="001D4C7A"/>
    <w:rsid w:val="001D51FA"/>
    <w:rsid w:val="001D6026"/>
    <w:rsid w:val="001E14B0"/>
    <w:rsid w:val="001E3E02"/>
    <w:rsid w:val="001E6A60"/>
    <w:rsid w:val="001E749D"/>
    <w:rsid w:val="001F2616"/>
    <w:rsid w:val="001F6290"/>
    <w:rsid w:val="0020086D"/>
    <w:rsid w:val="00203320"/>
    <w:rsid w:val="002039B2"/>
    <w:rsid w:val="00203B50"/>
    <w:rsid w:val="00204AFE"/>
    <w:rsid w:val="00205242"/>
    <w:rsid w:val="002173D0"/>
    <w:rsid w:val="00222FEC"/>
    <w:rsid w:val="00227C35"/>
    <w:rsid w:val="002320A8"/>
    <w:rsid w:val="00234A0A"/>
    <w:rsid w:val="00235B20"/>
    <w:rsid w:val="00236491"/>
    <w:rsid w:val="00237A39"/>
    <w:rsid w:val="00240674"/>
    <w:rsid w:val="00241C0D"/>
    <w:rsid w:val="00242E85"/>
    <w:rsid w:val="00245E20"/>
    <w:rsid w:val="00250CF8"/>
    <w:rsid w:val="0025435B"/>
    <w:rsid w:val="00255832"/>
    <w:rsid w:val="002571E8"/>
    <w:rsid w:val="002658D5"/>
    <w:rsid w:val="00265CB3"/>
    <w:rsid w:val="002664C6"/>
    <w:rsid w:val="00266A3B"/>
    <w:rsid w:val="00271A3A"/>
    <w:rsid w:val="00280438"/>
    <w:rsid w:val="002828D4"/>
    <w:rsid w:val="002841E7"/>
    <w:rsid w:val="00285459"/>
    <w:rsid w:val="002910FF"/>
    <w:rsid w:val="0029372F"/>
    <w:rsid w:val="002959D0"/>
    <w:rsid w:val="002A6396"/>
    <w:rsid w:val="002A67B8"/>
    <w:rsid w:val="002A6CA7"/>
    <w:rsid w:val="002B0982"/>
    <w:rsid w:val="002B49F0"/>
    <w:rsid w:val="002B748C"/>
    <w:rsid w:val="002C3006"/>
    <w:rsid w:val="002C6054"/>
    <w:rsid w:val="002D0865"/>
    <w:rsid w:val="002D576F"/>
    <w:rsid w:val="002D5D6F"/>
    <w:rsid w:val="002E0CED"/>
    <w:rsid w:val="002E0DF2"/>
    <w:rsid w:val="002E3EAA"/>
    <w:rsid w:val="0031048B"/>
    <w:rsid w:val="003119AD"/>
    <w:rsid w:val="003245F7"/>
    <w:rsid w:val="003257A4"/>
    <w:rsid w:val="00326C45"/>
    <w:rsid w:val="00332D2B"/>
    <w:rsid w:val="00333939"/>
    <w:rsid w:val="00336BFF"/>
    <w:rsid w:val="003427B3"/>
    <w:rsid w:val="003445FC"/>
    <w:rsid w:val="00345049"/>
    <w:rsid w:val="003452AA"/>
    <w:rsid w:val="00347FB1"/>
    <w:rsid w:val="003509B0"/>
    <w:rsid w:val="00350AB5"/>
    <w:rsid w:val="00350CFC"/>
    <w:rsid w:val="003520D2"/>
    <w:rsid w:val="003521EF"/>
    <w:rsid w:val="0035283D"/>
    <w:rsid w:val="0035536F"/>
    <w:rsid w:val="0036094E"/>
    <w:rsid w:val="00361220"/>
    <w:rsid w:val="0036793A"/>
    <w:rsid w:val="00367B0B"/>
    <w:rsid w:val="00370458"/>
    <w:rsid w:val="00373282"/>
    <w:rsid w:val="00374675"/>
    <w:rsid w:val="0037627D"/>
    <w:rsid w:val="00376ED3"/>
    <w:rsid w:val="00381B55"/>
    <w:rsid w:val="00382B8F"/>
    <w:rsid w:val="00385B8F"/>
    <w:rsid w:val="0038600B"/>
    <w:rsid w:val="00386864"/>
    <w:rsid w:val="00390B7D"/>
    <w:rsid w:val="00390CA6"/>
    <w:rsid w:val="003917D4"/>
    <w:rsid w:val="00393C43"/>
    <w:rsid w:val="003A3860"/>
    <w:rsid w:val="003A46A6"/>
    <w:rsid w:val="003A6CD5"/>
    <w:rsid w:val="003B7233"/>
    <w:rsid w:val="003C2E06"/>
    <w:rsid w:val="003C53C2"/>
    <w:rsid w:val="003C5C05"/>
    <w:rsid w:val="003C74CA"/>
    <w:rsid w:val="003C7523"/>
    <w:rsid w:val="003C77C9"/>
    <w:rsid w:val="003C7AAD"/>
    <w:rsid w:val="003D15E6"/>
    <w:rsid w:val="003D4E08"/>
    <w:rsid w:val="003E1760"/>
    <w:rsid w:val="003E4A6B"/>
    <w:rsid w:val="003F052D"/>
    <w:rsid w:val="003F0576"/>
    <w:rsid w:val="003F30D0"/>
    <w:rsid w:val="003F5FB6"/>
    <w:rsid w:val="003F7C8C"/>
    <w:rsid w:val="00401547"/>
    <w:rsid w:val="00401715"/>
    <w:rsid w:val="00403F80"/>
    <w:rsid w:val="004070EF"/>
    <w:rsid w:val="004078EE"/>
    <w:rsid w:val="00407E79"/>
    <w:rsid w:val="00410B8B"/>
    <w:rsid w:val="0041528B"/>
    <w:rsid w:val="00425665"/>
    <w:rsid w:val="004271AF"/>
    <w:rsid w:val="00433803"/>
    <w:rsid w:val="00434D7C"/>
    <w:rsid w:val="00435673"/>
    <w:rsid w:val="0043590F"/>
    <w:rsid w:val="00442D0A"/>
    <w:rsid w:val="00443F28"/>
    <w:rsid w:val="00444DAD"/>
    <w:rsid w:val="0044743C"/>
    <w:rsid w:val="004509BB"/>
    <w:rsid w:val="00451457"/>
    <w:rsid w:val="004520DA"/>
    <w:rsid w:val="00452224"/>
    <w:rsid w:val="0045250E"/>
    <w:rsid w:val="00452DAC"/>
    <w:rsid w:val="0045394B"/>
    <w:rsid w:val="00454B36"/>
    <w:rsid w:val="00455395"/>
    <w:rsid w:val="00455ACB"/>
    <w:rsid w:val="004561F1"/>
    <w:rsid w:val="004563C4"/>
    <w:rsid w:val="00461A86"/>
    <w:rsid w:val="00462EC4"/>
    <w:rsid w:val="00471D36"/>
    <w:rsid w:val="00473A38"/>
    <w:rsid w:val="00474C9F"/>
    <w:rsid w:val="0047682D"/>
    <w:rsid w:val="00481D14"/>
    <w:rsid w:val="00481FA6"/>
    <w:rsid w:val="00482A2F"/>
    <w:rsid w:val="00483F65"/>
    <w:rsid w:val="004853AB"/>
    <w:rsid w:val="004857CD"/>
    <w:rsid w:val="00487372"/>
    <w:rsid w:val="004876DF"/>
    <w:rsid w:val="00490DD4"/>
    <w:rsid w:val="00494101"/>
    <w:rsid w:val="00494988"/>
    <w:rsid w:val="004969A1"/>
    <w:rsid w:val="004A651B"/>
    <w:rsid w:val="004B03B6"/>
    <w:rsid w:val="004B0460"/>
    <w:rsid w:val="004B4EA9"/>
    <w:rsid w:val="004B7738"/>
    <w:rsid w:val="004C45C3"/>
    <w:rsid w:val="004C64E3"/>
    <w:rsid w:val="004D0820"/>
    <w:rsid w:val="004D4626"/>
    <w:rsid w:val="004D500A"/>
    <w:rsid w:val="004D66D0"/>
    <w:rsid w:val="004E5007"/>
    <w:rsid w:val="004E511B"/>
    <w:rsid w:val="004E798F"/>
    <w:rsid w:val="004F413E"/>
    <w:rsid w:val="004F4BB0"/>
    <w:rsid w:val="004F4E23"/>
    <w:rsid w:val="004F659F"/>
    <w:rsid w:val="005025F5"/>
    <w:rsid w:val="00502802"/>
    <w:rsid w:val="005108EB"/>
    <w:rsid w:val="005150DB"/>
    <w:rsid w:val="00522C25"/>
    <w:rsid w:val="005241A6"/>
    <w:rsid w:val="00541836"/>
    <w:rsid w:val="00544AD3"/>
    <w:rsid w:val="00545E52"/>
    <w:rsid w:val="00546BB4"/>
    <w:rsid w:val="0055298E"/>
    <w:rsid w:val="0055302D"/>
    <w:rsid w:val="005530D1"/>
    <w:rsid w:val="00554343"/>
    <w:rsid w:val="00555792"/>
    <w:rsid w:val="00555D0D"/>
    <w:rsid w:val="00565598"/>
    <w:rsid w:val="0056682A"/>
    <w:rsid w:val="00566EC0"/>
    <w:rsid w:val="00567EE2"/>
    <w:rsid w:val="00575657"/>
    <w:rsid w:val="00577EA3"/>
    <w:rsid w:val="0058170A"/>
    <w:rsid w:val="00582311"/>
    <w:rsid w:val="00582CC4"/>
    <w:rsid w:val="00583343"/>
    <w:rsid w:val="00583AD5"/>
    <w:rsid w:val="00585DBE"/>
    <w:rsid w:val="00586C39"/>
    <w:rsid w:val="00592BA5"/>
    <w:rsid w:val="0059390B"/>
    <w:rsid w:val="00597097"/>
    <w:rsid w:val="005A58E6"/>
    <w:rsid w:val="005A7901"/>
    <w:rsid w:val="005B06E6"/>
    <w:rsid w:val="005B0C00"/>
    <w:rsid w:val="005B2B3F"/>
    <w:rsid w:val="005B4193"/>
    <w:rsid w:val="005B518B"/>
    <w:rsid w:val="005C1D23"/>
    <w:rsid w:val="005C1E51"/>
    <w:rsid w:val="005C578F"/>
    <w:rsid w:val="005C7419"/>
    <w:rsid w:val="005D2D9A"/>
    <w:rsid w:val="005D76BF"/>
    <w:rsid w:val="005E5BBF"/>
    <w:rsid w:val="005E62EE"/>
    <w:rsid w:val="005E7A65"/>
    <w:rsid w:val="005F0EF4"/>
    <w:rsid w:val="005F2065"/>
    <w:rsid w:val="005F2B60"/>
    <w:rsid w:val="005F4456"/>
    <w:rsid w:val="005F543A"/>
    <w:rsid w:val="005F7756"/>
    <w:rsid w:val="0060006A"/>
    <w:rsid w:val="00602F14"/>
    <w:rsid w:val="00605479"/>
    <w:rsid w:val="006121AA"/>
    <w:rsid w:val="0061240C"/>
    <w:rsid w:val="00612EA3"/>
    <w:rsid w:val="006135B0"/>
    <w:rsid w:val="006166A4"/>
    <w:rsid w:val="00624822"/>
    <w:rsid w:val="00625884"/>
    <w:rsid w:val="006326C7"/>
    <w:rsid w:val="00632CBE"/>
    <w:rsid w:val="00633148"/>
    <w:rsid w:val="00633DB9"/>
    <w:rsid w:val="006369A8"/>
    <w:rsid w:val="00640386"/>
    <w:rsid w:val="00640DC6"/>
    <w:rsid w:val="00641674"/>
    <w:rsid w:val="00642E2A"/>
    <w:rsid w:val="00650122"/>
    <w:rsid w:val="00650614"/>
    <w:rsid w:val="006555C6"/>
    <w:rsid w:val="00662AE2"/>
    <w:rsid w:val="00664B3B"/>
    <w:rsid w:val="00672651"/>
    <w:rsid w:val="006777B4"/>
    <w:rsid w:val="0068545A"/>
    <w:rsid w:val="00687941"/>
    <w:rsid w:val="00691165"/>
    <w:rsid w:val="006912CE"/>
    <w:rsid w:val="00695014"/>
    <w:rsid w:val="00695897"/>
    <w:rsid w:val="00695C4C"/>
    <w:rsid w:val="006A1345"/>
    <w:rsid w:val="006A6762"/>
    <w:rsid w:val="006B693A"/>
    <w:rsid w:val="006B69B0"/>
    <w:rsid w:val="006B7550"/>
    <w:rsid w:val="006C0F10"/>
    <w:rsid w:val="006C11E7"/>
    <w:rsid w:val="006C1DAE"/>
    <w:rsid w:val="006C2268"/>
    <w:rsid w:val="006C2FF0"/>
    <w:rsid w:val="006C573E"/>
    <w:rsid w:val="006C5AE1"/>
    <w:rsid w:val="006C7DF8"/>
    <w:rsid w:val="006D01C7"/>
    <w:rsid w:val="006E1077"/>
    <w:rsid w:val="006E12EF"/>
    <w:rsid w:val="006F0022"/>
    <w:rsid w:val="006F07F5"/>
    <w:rsid w:val="006F1A0E"/>
    <w:rsid w:val="006F5024"/>
    <w:rsid w:val="006F6F35"/>
    <w:rsid w:val="006F70FE"/>
    <w:rsid w:val="00701773"/>
    <w:rsid w:val="00703709"/>
    <w:rsid w:val="00706B55"/>
    <w:rsid w:val="00711DF7"/>
    <w:rsid w:val="00714354"/>
    <w:rsid w:val="00715A3F"/>
    <w:rsid w:val="0071646A"/>
    <w:rsid w:val="0072083C"/>
    <w:rsid w:val="00724DC9"/>
    <w:rsid w:val="0072531F"/>
    <w:rsid w:val="00725B9D"/>
    <w:rsid w:val="00730E86"/>
    <w:rsid w:val="007332F9"/>
    <w:rsid w:val="00735023"/>
    <w:rsid w:val="00736EBE"/>
    <w:rsid w:val="0074266F"/>
    <w:rsid w:val="00745510"/>
    <w:rsid w:val="007464D9"/>
    <w:rsid w:val="00750BE6"/>
    <w:rsid w:val="00752DB3"/>
    <w:rsid w:val="00755E89"/>
    <w:rsid w:val="007567DF"/>
    <w:rsid w:val="007606B6"/>
    <w:rsid w:val="007618C4"/>
    <w:rsid w:val="00762C12"/>
    <w:rsid w:val="00762E35"/>
    <w:rsid w:val="00770AB2"/>
    <w:rsid w:val="0077374F"/>
    <w:rsid w:val="00774B7E"/>
    <w:rsid w:val="00780FB6"/>
    <w:rsid w:val="00782AAE"/>
    <w:rsid w:val="00782DE7"/>
    <w:rsid w:val="0078387E"/>
    <w:rsid w:val="0078599E"/>
    <w:rsid w:val="00786773"/>
    <w:rsid w:val="00793145"/>
    <w:rsid w:val="00794E2F"/>
    <w:rsid w:val="00795BDF"/>
    <w:rsid w:val="0079685A"/>
    <w:rsid w:val="00797F49"/>
    <w:rsid w:val="007A4A56"/>
    <w:rsid w:val="007B63A9"/>
    <w:rsid w:val="007B7A34"/>
    <w:rsid w:val="007C3380"/>
    <w:rsid w:val="007C3E99"/>
    <w:rsid w:val="007C5110"/>
    <w:rsid w:val="007C78CF"/>
    <w:rsid w:val="007E04EE"/>
    <w:rsid w:val="007E0BDD"/>
    <w:rsid w:val="007E11BA"/>
    <w:rsid w:val="007E14C1"/>
    <w:rsid w:val="007E222E"/>
    <w:rsid w:val="007E2824"/>
    <w:rsid w:val="007E499F"/>
    <w:rsid w:val="007E570C"/>
    <w:rsid w:val="007E72BF"/>
    <w:rsid w:val="007E7E17"/>
    <w:rsid w:val="007E7E37"/>
    <w:rsid w:val="007F0955"/>
    <w:rsid w:val="007F0B7D"/>
    <w:rsid w:val="007F17D5"/>
    <w:rsid w:val="007F6533"/>
    <w:rsid w:val="00802963"/>
    <w:rsid w:val="00802DEA"/>
    <w:rsid w:val="008057F2"/>
    <w:rsid w:val="008079A8"/>
    <w:rsid w:val="00811F3D"/>
    <w:rsid w:val="008202CF"/>
    <w:rsid w:val="00820ADC"/>
    <w:rsid w:val="00821361"/>
    <w:rsid w:val="0082276D"/>
    <w:rsid w:val="00824B2E"/>
    <w:rsid w:val="00825456"/>
    <w:rsid w:val="00827E38"/>
    <w:rsid w:val="008323BF"/>
    <w:rsid w:val="0083592F"/>
    <w:rsid w:val="00840CBD"/>
    <w:rsid w:val="00841B1A"/>
    <w:rsid w:val="00845CA3"/>
    <w:rsid w:val="008520F6"/>
    <w:rsid w:val="00856223"/>
    <w:rsid w:val="00860532"/>
    <w:rsid w:val="00860797"/>
    <w:rsid w:val="0086571D"/>
    <w:rsid w:val="00866F94"/>
    <w:rsid w:val="00866FD9"/>
    <w:rsid w:val="008701F1"/>
    <w:rsid w:val="008711AD"/>
    <w:rsid w:val="00874038"/>
    <w:rsid w:val="00876D69"/>
    <w:rsid w:val="00884480"/>
    <w:rsid w:val="00884C59"/>
    <w:rsid w:val="008876C4"/>
    <w:rsid w:val="0089158B"/>
    <w:rsid w:val="00892CBC"/>
    <w:rsid w:val="00895CF0"/>
    <w:rsid w:val="008971F5"/>
    <w:rsid w:val="008A0478"/>
    <w:rsid w:val="008A0616"/>
    <w:rsid w:val="008A6541"/>
    <w:rsid w:val="008B23C6"/>
    <w:rsid w:val="008B3889"/>
    <w:rsid w:val="008C189C"/>
    <w:rsid w:val="008C4B6C"/>
    <w:rsid w:val="008C7F3F"/>
    <w:rsid w:val="008D1F23"/>
    <w:rsid w:val="008D377C"/>
    <w:rsid w:val="008D48E8"/>
    <w:rsid w:val="008D536E"/>
    <w:rsid w:val="008E134A"/>
    <w:rsid w:val="008E1DF6"/>
    <w:rsid w:val="008E52DC"/>
    <w:rsid w:val="008E6542"/>
    <w:rsid w:val="008F5F37"/>
    <w:rsid w:val="008F5F7F"/>
    <w:rsid w:val="00905246"/>
    <w:rsid w:val="00907B6E"/>
    <w:rsid w:val="00907FA9"/>
    <w:rsid w:val="00910248"/>
    <w:rsid w:val="00912172"/>
    <w:rsid w:val="00912BAA"/>
    <w:rsid w:val="00915344"/>
    <w:rsid w:val="00921FB7"/>
    <w:rsid w:val="0092321C"/>
    <w:rsid w:val="00923AFC"/>
    <w:rsid w:val="00932D2D"/>
    <w:rsid w:val="009367D4"/>
    <w:rsid w:val="0093680C"/>
    <w:rsid w:val="009429C6"/>
    <w:rsid w:val="00943859"/>
    <w:rsid w:val="00944EF6"/>
    <w:rsid w:val="009451B8"/>
    <w:rsid w:val="00946141"/>
    <w:rsid w:val="0094657C"/>
    <w:rsid w:val="00946641"/>
    <w:rsid w:val="00947B42"/>
    <w:rsid w:val="00953779"/>
    <w:rsid w:val="0095510D"/>
    <w:rsid w:val="009571C8"/>
    <w:rsid w:val="00957D60"/>
    <w:rsid w:val="00960464"/>
    <w:rsid w:val="0096101D"/>
    <w:rsid w:val="00961EC7"/>
    <w:rsid w:val="00963368"/>
    <w:rsid w:val="009667AE"/>
    <w:rsid w:val="00970583"/>
    <w:rsid w:val="00971C57"/>
    <w:rsid w:val="00974EB2"/>
    <w:rsid w:val="00980AC5"/>
    <w:rsid w:val="00982F4B"/>
    <w:rsid w:val="00984204"/>
    <w:rsid w:val="00984932"/>
    <w:rsid w:val="00986B3F"/>
    <w:rsid w:val="009958DF"/>
    <w:rsid w:val="00995F69"/>
    <w:rsid w:val="00997B97"/>
    <w:rsid w:val="009A0351"/>
    <w:rsid w:val="009A1264"/>
    <w:rsid w:val="009B020A"/>
    <w:rsid w:val="009B1754"/>
    <w:rsid w:val="009B1B2D"/>
    <w:rsid w:val="009B1F39"/>
    <w:rsid w:val="009B3DDE"/>
    <w:rsid w:val="009B6358"/>
    <w:rsid w:val="009C3C5F"/>
    <w:rsid w:val="009C5CC6"/>
    <w:rsid w:val="009C74F8"/>
    <w:rsid w:val="009D0A3E"/>
    <w:rsid w:val="009D13A2"/>
    <w:rsid w:val="009D1F44"/>
    <w:rsid w:val="009D419F"/>
    <w:rsid w:val="009D6ED4"/>
    <w:rsid w:val="009D7363"/>
    <w:rsid w:val="009D7490"/>
    <w:rsid w:val="009E2341"/>
    <w:rsid w:val="009E3506"/>
    <w:rsid w:val="009E5B4C"/>
    <w:rsid w:val="009E666C"/>
    <w:rsid w:val="009E7675"/>
    <w:rsid w:val="009F0993"/>
    <w:rsid w:val="009F36F6"/>
    <w:rsid w:val="009F5AC4"/>
    <w:rsid w:val="009F5DC8"/>
    <w:rsid w:val="009F7BAB"/>
    <w:rsid w:val="00A00960"/>
    <w:rsid w:val="00A032D8"/>
    <w:rsid w:val="00A03C67"/>
    <w:rsid w:val="00A0512C"/>
    <w:rsid w:val="00A11AC0"/>
    <w:rsid w:val="00A11F0A"/>
    <w:rsid w:val="00A13FD3"/>
    <w:rsid w:val="00A143BB"/>
    <w:rsid w:val="00A14AD4"/>
    <w:rsid w:val="00A230E0"/>
    <w:rsid w:val="00A24426"/>
    <w:rsid w:val="00A249A3"/>
    <w:rsid w:val="00A30972"/>
    <w:rsid w:val="00A30EFB"/>
    <w:rsid w:val="00A319FC"/>
    <w:rsid w:val="00A31F06"/>
    <w:rsid w:val="00A327C4"/>
    <w:rsid w:val="00A32BA6"/>
    <w:rsid w:val="00A33F30"/>
    <w:rsid w:val="00A3413B"/>
    <w:rsid w:val="00A36AC4"/>
    <w:rsid w:val="00A374DA"/>
    <w:rsid w:val="00A40AD9"/>
    <w:rsid w:val="00A40D64"/>
    <w:rsid w:val="00A44A86"/>
    <w:rsid w:val="00A453C1"/>
    <w:rsid w:val="00A47748"/>
    <w:rsid w:val="00A52668"/>
    <w:rsid w:val="00A55CC1"/>
    <w:rsid w:val="00A60108"/>
    <w:rsid w:val="00A615D8"/>
    <w:rsid w:val="00A62E1A"/>
    <w:rsid w:val="00A63A87"/>
    <w:rsid w:val="00A6411E"/>
    <w:rsid w:val="00A64BF0"/>
    <w:rsid w:val="00A70DF9"/>
    <w:rsid w:val="00A71B3A"/>
    <w:rsid w:val="00A73783"/>
    <w:rsid w:val="00A73789"/>
    <w:rsid w:val="00A737B0"/>
    <w:rsid w:val="00A75CF4"/>
    <w:rsid w:val="00A773AE"/>
    <w:rsid w:val="00A81C5E"/>
    <w:rsid w:val="00A830BA"/>
    <w:rsid w:val="00A8487D"/>
    <w:rsid w:val="00A87174"/>
    <w:rsid w:val="00A87B37"/>
    <w:rsid w:val="00A92DBC"/>
    <w:rsid w:val="00A93C11"/>
    <w:rsid w:val="00A95110"/>
    <w:rsid w:val="00A977C4"/>
    <w:rsid w:val="00AA2AE7"/>
    <w:rsid w:val="00AA48B8"/>
    <w:rsid w:val="00AA496F"/>
    <w:rsid w:val="00AA51A9"/>
    <w:rsid w:val="00AA6A46"/>
    <w:rsid w:val="00AA6D7D"/>
    <w:rsid w:val="00AB1083"/>
    <w:rsid w:val="00AB2A11"/>
    <w:rsid w:val="00AC0BE7"/>
    <w:rsid w:val="00AC12D1"/>
    <w:rsid w:val="00AC1513"/>
    <w:rsid w:val="00AC24E1"/>
    <w:rsid w:val="00AC49D2"/>
    <w:rsid w:val="00AC6896"/>
    <w:rsid w:val="00AD59D2"/>
    <w:rsid w:val="00AE5C32"/>
    <w:rsid w:val="00AE7145"/>
    <w:rsid w:val="00AE7EE2"/>
    <w:rsid w:val="00AF4505"/>
    <w:rsid w:val="00AF5077"/>
    <w:rsid w:val="00AF629C"/>
    <w:rsid w:val="00B017B7"/>
    <w:rsid w:val="00B02A5E"/>
    <w:rsid w:val="00B079D7"/>
    <w:rsid w:val="00B07FD7"/>
    <w:rsid w:val="00B10246"/>
    <w:rsid w:val="00B11EAF"/>
    <w:rsid w:val="00B12D31"/>
    <w:rsid w:val="00B13097"/>
    <w:rsid w:val="00B13211"/>
    <w:rsid w:val="00B1357B"/>
    <w:rsid w:val="00B14C83"/>
    <w:rsid w:val="00B210DF"/>
    <w:rsid w:val="00B2188F"/>
    <w:rsid w:val="00B21BC6"/>
    <w:rsid w:val="00B23AD0"/>
    <w:rsid w:val="00B24E2A"/>
    <w:rsid w:val="00B25A01"/>
    <w:rsid w:val="00B32F8D"/>
    <w:rsid w:val="00B36921"/>
    <w:rsid w:val="00B407DD"/>
    <w:rsid w:val="00B42F54"/>
    <w:rsid w:val="00B453F4"/>
    <w:rsid w:val="00B505B8"/>
    <w:rsid w:val="00B50871"/>
    <w:rsid w:val="00B53932"/>
    <w:rsid w:val="00B5518C"/>
    <w:rsid w:val="00B60831"/>
    <w:rsid w:val="00B634DD"/>
    <w:rsid w:val="00B6420A"/>
    <w:rsid w:val="00B64DDF"/>
    <w:rsid w:val="00B65F8F"/>
    <w:rsid w:val="00B665FC"/>
    <w:rsid w:val="00B72BA0"/>
    <w:rsid w:val="00B73C1E"/>
    <w:rsid w:val="00B73E02"/>
    <w:rsid w:val="00B81AF6"/>
    <w:rsid w:val="00B81F6D"/>
    <w:rsid w:val="00B8263B"/>
    <w:rsid w:val="00B82819"/>
    <w:rsid w:val="00B830C1"/>
    <w:rsid w:val="00B868EB"/>
    <w:rsid w:val="00B8753B"/>
    <w:rsid w:val="00B876D7"/>
    <w:rsid w:val="00B93411"/>
    <w:rsid w:val="00B95FF2"/>
    <w:rsid w:val="00B96567"/>
    <w:rsid w:val="00BA3BBC"/>
    <w:rsid w:val="00BA5E8A"/>
    <w:rsid w:val="00BA6B11"/>
    <w:rsid w:val="00BA769E"/>
    <w:rsid w:val="00BB1420"/>
    <w:rsid w:val="00BB1DFF"/>
    <w:rsid w:val="00BB2106"/>
    <w:rsid w:val="00BB2C0F"/>
    <w:rsid w:val="00BC1BCC"/>
    <w:rsid w:val="00BC227F"/>
    <w:rsid w:val="00BC466C"/>
    <w:rsid w:val="00BC577F"/>
    <w:rsid w:val="00BD2902"/>
    <w:rsid w:val="00BD5058"/>
    <w:rsid w:val="00BD547D"/>
    <w:rsid w:val="00BE03B1"/>
    <w:rsid w:val="00BE0E20"/>
    <w:rsid w:val="00BE2E7D"/>
    <w:rsid w:val="00BE6D3B"/>
    <w:rsid w:val="00BF0542"/>
    <w:rsid w:val="00BF358A"/>
    <w:rsid w:val="00BF4004"/>
    <w:rsid w:val="00BF59E2"/>
    <w:rsid w:val="00BF6E86"/>
    <w:rsid w:val="00C05991"/>
    <w:rsid w:val="00C06B6A"/>
    <w:rsid w:val="00C074E5"/>
    <w:rsid w:val="00C07C13"/>
    <w:rsid w:val="00C07DFB"/>
    <w:rsid w:val="00C1221D"/>
    <w:rsid w:val="00C13DF5"/>
    <w:rsid w:val="00C13E9B"/>
    <w:rsid w:val="00C21013"/>
    <w:rsid w:val="00C24EC5"/>
    <w:rsid w:val="00C25BB1"/>
    <w:rsid w:val="00C3090F"/>
    <w:rsid w:val="00C30C23"/>
    <w:rsid w:val="00C316E9"/>
    <w:rsid w:val="00C31B3D"/>
    <w:rsid w:val="00C32C65"/>
    <w:rsid w:val="00C34AAA"/>
    <w:rsid w:val="00C37BC4"/>
    <w:rsid w:val="00C37EDD"/>
    <w:rsid w:val="00C41938"/>
    <w:rsid w:val="00C44256"/>
    <w:rsid w:val="00C44AC2"/>
    <w:rsid w:val="00C44F7C"/>
    <w:rsid w:val="00C45F82"/>
    <w:rsid w:val="00C465AF"/>
    <w:rsid w:val="00C51BA2"/>
    <w:rsid w:val="00C53270"/>
    <w:rsid w:val="00C55BF5"/>
    <w:rsid w:val="00C562D9"/>
    <w:rsid w:val="00C57D0D"/>
    <w:rsid w:val="00C62BBF"/>
    <w:rsid w:val="00C668D0"/>
    <w:rsid w:val="00C66F48"/>
    <w:rsid w:val="00C676C7"/>
    <w:rsid w:val="00C712DD"/>
    <w:rsid w:val="00C72F24"/>
    <w:rsid w:val="00C7704A"/>
    <w:rsid w:val="00C77BBA"/>
    <w:rsid w:val="00C804A3"/>
    <w:rsid w:val="00C84C12"/>
    <w:rsid w:val="00C8660F"/>
    <w:rsid w:val="00C87EBD"/>
    <w:rsid w:val="00C92938"/>
    <w:rsid w:val="00C94E09"/>
    <w:rsid w:val="00C95838"/>
    <w:rsid w:val="00C95D68"/>
    <w:rsid w:val="00CA05B1"/>
    <w:rsid w:val="00CA2A63"/>
    <w:rsid w:val="00CB26DE"/>
    <w:rsid w:val="00CB3A69"/>
    <w:rsid w:val="00CB5910"/>
    <w:rsid w:val="00CC0805"/>
    <w:rsid w:val="00CC08D4"/>
    <w:rsid w:val="00CC0B58"/>
    <w:rsid w:val="00CC42B2"/>
    <w:rsid w:val="00CC4E9F"/>
    <w:rsid w:val="00CD0B04"/>
    <w:rsid w:val="00CD0E7C"/>
    <w:rsid w:val="00CD3AA4"/>
    <w:rsid w:val="00CD3F34"/>
    <w:rsid w:val="00CD4AEC"/>
    <w:rsid w:val="00CE0974"/>
    <w:rsid w:val="00CE0F6B"/>
    <w:rsid w:val="00CE23FA"/>
    <w:rsid w:val="00CE34E7"/>
    <w:rsid w:val="00CE4CC4"/>
    <w:rsid w:val="00CE5B87"/>
    <w:rsid w:val="00CE6B27"/>
    <w:rsid w:val="00CF2100"/>
    <w:rsid w:val="00CF369A"/>
    <w:rsid w:val="00CF4B8A"/>
    <w:rsid w:val="00CF4C09"/>
    <w:rsid w:val="00D03F65"/>
    <w:rsid w:val="00D05447"/>
    <w:rsid w:val="00D060E1"/>
    <w:rsid w:val="00D069F4"/>
    <w:rsid w:val="00D103AF"/>
    <w:rsid w:val="00D103CE"/>
    <w:rsid w:val="00D10DC7"/>
    <w:rsid w:val="00D1393C"/>
    <w:rsid w:val="00D1434B"/>
    <w:rsid w:val="00D1591C"/>
    <w:rsid w:val="00D16E53"/>
    <w:rsid w:val="00D17419"/>
    <w:rsid w:val="00D17EDB"/>
    <w:rsid w:val="00D21531"/>
    <w:rsid w:val="00D2365B"/>
    <w:rsid w:val="00D249B2"/>
    <w:rsid w:val="00D25A4E"/>
    <w:rsid w:val="00D315BC"/>
    <w:rsid w:val="00D32ED5"/>
    <w:rsid w:val="00D33A58"/>
    <w:rsid w:val="00D3617E"/>
    <w:rsid w:val="00D3678D"/>
    <w:rsid w:val="00D41A1E"/>
    <w:rsid w:val="00D41C25"/>
    <w:rsid w:val="00D44D85"/>
    <w:rsid w:val="00D462D0"/>
    <w:rsid w:val="00D51DBC"/>
    <w:rsid w:val="00D52283"/>
    <w:rsid w:val="00D54B44"/>
    <w:rsid w:val="00D60385"/>
    <w:rsid w:val="00D66B05"/>
    <w:rsid w:val="00D7185F"/>
    <w:rsid w:val="00D73240"/>
    <w:rsid w:val="00D73937"/>
    <w:rsid w:val="00D7569F"/>
    <w:rsid w:val="00D76D54"/>
    <w:rsid w:val="00D77813"/>
    <w:rsid w:val="00D77814"/>
    <w:rsid w:val="00D8088E"/>
    <w:rsid w:val="00D8177E"/>
    <w:rsid w:val="00D826CD"/>
    <w:rsid w:val="00D845B7"/>
    <w:rsid w:val="00D85498"/>
    <w:rsid w:val="00D87523"/>
    <w:rsid w:val="00D91D0B"/>
    <w:rsid w:val="00D92B70"/>
    <w:rsid w:val="00D93E54"/>
    <w:rsid w:val="00D940BC"/>
    <w:rsid w:val="00D942F9"/>
    <w:rsid w:val="00DA0295"/>
    <w:rsid w:val="00DA378C"/>
    <w:rsid w:val="00DA67F2"/>
    <w:rsid w:val="00DA726D"/>
    <w:rsid w:val="00DA799F"/>
    <w:rsid w:val="00DA7F74"/>
    <w:rsid w:val="00DC02A5"/>
    <w:rsid w:val="00DC31A9"/>
    <w:rsid w:val="00DC51DF"/>
    <w:rsid w:val="00DD3153"/>
    <w:rsid w:val="00DD4330"/>
    <w:rsid w:val="00DD4C1D"/>
    <w:rsid w:val="00DE2AE8"/>
    <w:rsid w:val="00DE2BF5"/>
    <w:rsid w:val="00DE3042"/>
    <w:rsid w:val="00DE7687"/>
    <w:rsid w:val="00DF23DF"/>
    <w:rsid w:val="00DF34B4"/>
    <w:rsid w:val="00DF4C3A"/>
    <w:rsid w:val="00DF507E"/>
    <w:rsid w:val="00DF6876"/>
    <w:rsid w:val="00E00374"/>
    <w:rsid w:val="00E0049B"/>
    <w:rsid w:val="00E03232"/>
    <w:rsid w:val="00E0445E"/>
    <w:rsid w:val="00E04805"/>
    <w:rsid w:val="00E057E5"/>
    <w:rsid w:val="00E0615D"/>
    <w:rsid w:val="00E06D1A"/>
    <w:rsid w:val="00E07E5E"/>
    <w:rsid w:val="00E154A9"/>
    <w:rsid w:val="00E15F0E"/>
    <w:rsid w:val="00E20B40"/>
    <w:rsid w:val="00E21937"/>
    <w:rsid w:val="00E26277"/>
    <w:rsid w:val="00E26781"/>
    <w:rsid w:val="00E272F6"/>
    <w:rsid w:val="00E274DA"/>
    <w:rsid w:val="00E3040C"/>
    <w:rsid w:val="00E304A2"/>
    <w:rsid w:val="00E32968"/>
    <w:rsid w:val="00E33BFB"/>
    <w:rsid w:val="00E342D3"/>
    <w:rsid w:val="00E403A3"/>
    <w:rsid w:val="00E44B6A"/>
    <w:rsid w:val="00E461AD"/>
    <w:rsid w:val="00E467DB"/>
    <w:rsid w:val="00E47D62"/>
    <w:rsid w:val="00E542FE"/>
    <w:rsid w:val="00E546F7"/>
    <w:rsid w:val="00E567CD"/>
    <w:rsid w:val="00E607B2"/>
    <w:rsid w:val="00E62401"/>
    <w:rsid w:val="00E63388"/>
    <w:rsid w:val="00E64146"/>
    <w:rsid w:val="00E64FDF"/>
    <w:rsid w:val="00E67A03"/>
    <w:rsid w:val="00E70211"/>
    <w:rsid w:val="00E71A0B"/>
    <w:rsid w:val="00E71D65"/>
    <w:rsid w:val="00E73B44"/>
    <w:rsid w:val="00E750C3"/>
    <w:rsid w:val="00E772C1"/>
    <w:rsid w:val="00E77A6A"/>
    <w:rsid w:val="00E81050"/>
    <w:rsid w:val="00E81D0A"/>
    <w:rsid w:val="00E85B78"/>
    <w:rsid w:val="00E87636"/>
    <w:rsid w:val="00E94F63"/>
    <w:rsid w:val="00E97B73"/>
    <w:rsid w:val="00EA253F"/>
    <w:rsid w:val="00EA3602"/>
    <w:rsid w:val="00EB0E8B"/>
    <w:rsid w:val="00EB55CD"/>
    <w:rsid w:val="00EC1592"/>
    <w:rsid w:val="00EC159E"/>
    <w:rsid w:val="00EC3D95"/>
    <w:rsid w:val="00EC49C2"/>
    <w:rsid w:val="00EC73C2"/>
    <w:rsid w:val="00ED2277"/>
    <w:rsid w:val="00ED50BD"/>
    <w:rsid w:val="00EE3849"/>
    <w:rsid w:val="00EE4A2F"/>
    <w:rsid w:val="00EE7E39"/>
    <w:rsid w:val="00EF0B26"/>
    <w:rsid w:val="00EF32B4"/>
    <w:rsid w:val="00F00FA0"/>
    <w:rsid w:val="00F01317"/>
    <w:rsid w:val="00F0167C"/>
    <w:rsid w:val="00F016EF"/>
    <w:rsid w:val="00F044EA"/>
    <w:rsid w:val="00F06D19"/>
    <w:rsid w:val="00F11095"/>
    <w:rsid w:val="00F11DC2"/>
    <w:rsid w:val="00F1474D"/>
    <w:rsid w:val="00F153AA"/>
    <w:rsid w:val="00F2551E"/>
    <w:rsid w:val="00F2595B"/>
    <w:rsid w:val="00F259C1"/>
    <w:rsid w:val="00F308C7"/>
    <w:rsid w:val="00F30CA7"/>
    <w:rsid w:val="00F32A17"/>
    <w:rsid w:val="00F33B16"/>
    <w:rsid w:val="00F3670E"/>
    <w:rsid w:val="00F36EE3"/>
    <w:rsid w:val="00F42A03"/>
    <w:rsid w:val="00F431A3"/>
    <w:rsid w:val="00F43E93"/>
    <w:rsid w:val="00F44D92"/>
    <w:rsid w:val="00F46D8F"/>
    <w:rsid w:val="00F47DE9"/>
    <w:rsid w:val="00F52C57"/>
    <w:rsid w:val="00F55124"/>
    <w:rsid w:val="00F601B2"/>
    <w:rsid w:val="00F60F74"/>
    <w:rsid w:val="00F64EBE"/>
    <w:rsid w:val="00F71282"/>
    <w:rsid w:val="00F7196A"/>
    <w:rsid w:val="00F736EF"/>
    <w:rsid w:val="00F80B29"/>
    <w:rsid w:val="00F8173B"/>
    <w:rsid w:val="00F92FD6"/>
    <w:rsid w:val="00FA006E"/>
    <w:rsid w:val="00FA3EDC"/>
    <w:rsid w:val="00FA6B6C"/>
    <w:rsid w:val="00FA6FA7"/>
    <w:rsid w:val="00FB0808"/>
    <w:rsid w:val="00FB0A56"/>
    <w:rsid w:val="00FB5443"/>
    <w:rsid w:val="00FB6831"/>
    <w:rsid w:val="00FC1260"/>
    <w:rsid w:val="00FC2739"/>
    <w:rsid w:val="00FD2A54"/>
    <w:rsid w:val="00FD5C71"/>
    <w:rsid w:val="00FD6929"/>
    <w:rsid w:val="00FE3A76"/>
    <w:rsid w:val="00FE4BCA"/>
    <w:rsid w:val="00FF1275"/>
    <w:rsid w:val="00FF2897"/>
    <w:rsid w:val="00FF303C"/>
    <w:rsid w:val="00FF4170"/>
    <w:rsid w:val="00FF74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931850"/>
  <w15:docId w15:val="{A0F8B746-47A3-4073-AB17-3E3AA8DD1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74F8"/>
    <w:pPr>
      <w:jc w:val="both"/>
    </w:pPr>
  </w:style>
  <w:style w:type="paragraph" w:styleId="1">
    <w:name w:val="heading 1"/>
    <w:basedOn w:val="a"/>
    <w:next w:val="a"/>
    <w:qFormat/>
    <w:rsid w:val="00640DC6"/>
    <w:pPr>
      <w:keepNext/>
      <w:pageBreakBefore/>
      <w:numPr>
        <w:numId w:val="1"/>
      </w:numPr>
      <w:suppressAutoHyphens/>
      <w:spacing w:before="120" w:after="240"/>
      <w:jc w:val="left"/>
      <w:outlineLvl w:val="0"/>
    </w:pPr>
    <w:rPr>
      <w:b/>
      <w:sz w:val="36"/>
    </w:rPr>
  </w:style>
  <w:style w:type="paragraph" w:styleId="2">
    <w:name w:val="heading 2"/>
    <w:basedOn w:val="a"/>
    <w:next w:val="a"/>
    <w:qFormat/>
    <w:rsid w:val="00640DC6"/>
    <w:pPr>
      <w:keepNext/>
      <w:numPr>
        <w:ilvl w:val="1"/>
        <w:numId w:val="1"/>
      </w:numPr>
      <w:suppressAutoHyphens/>
      <w:spacing w:before="120" w:after="120"/>
      <w:jc w:val="left"/>
      <w:outlineLvl w:val="1"/>
    </w:pPr>
    <w:rPr>
      <w:rFonts w:cs="Arial"/>
      <w:b/>
      <w:bCs/>
      <w:iCs/>
      <w:sz w:val="32"/>
    </w:rPr>
  </w:style>
  <w:style w:type="paragraph" w:styleId="3">
    <w:name w:val="heading 3"/>
    <w:basedOn w:val="a"/>
    <w:next w:val="a"/>
    <w:qFormat/>
    <w:rsid w:val="00640DC6"/>
    <w:pPr>
      <w:keepNext/>
      <w:numPr>
        <w:ilvl w:val="2"/>
        <w:numId w:val="1"/>
      </w:numPr>
      <w:suppressAutoHyphens/>
      <w:spacing w:before="120" w:after="60"/>
      <w:jc w:val="left"/>
      <w:outlineLvl w:val="2"/>
    </w:pPr>
    <w:rPr>
      <w:rFonts w:cs="Arial"/>
      <w:b/>
      <w:bCs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C1592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C1592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C1592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C1592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C1592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C1592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Штамп"/>
    <w:basedOn w:val="a"/>
    <w:rsid w:val="00640DC6"/>
    <w:pPr>
      <w:jc w:val="center"/>
    </w:pPr>
    <w:rPr>
      <w:noProof/>
      <w:sz w:val="18"/>
    </w:rPr>
  </w:style>
  <w:style w:type="paragraph" w:styleId="a4">
    <w:name w:val="header"/>
    <w:basedOn w:val="a"/>
    <w:link w:val="a5"/>
    <w:semiHidden/>
    <w:rsid w:val="00640DC6"/>
    <w:pPr>
      <w:tabs>
        <w:tab w:val="center" w:pos="4153"/>
        <w:tab w:val="right" w:pos="8306"/>
      </w:tabs>
    </w:pPr>
  </w:style>
  <w:style w:type="paragraph" w:styleId="a6">
    <w:name w:val="footer"/>
    <w:basedOn w:val="a"/>
    <w:link w:val="a7"/>
    <w:semiHidden/>
    <w:rsid w:val="00640DC6"/>
    <w:pPr>
      <w:tabs>
        <w:tab w:val="center" w:pos="4153"/>
        <w:tab w:val="right" w:pos="8306"/>
      </w:tabs>
    </w:pPr>
  </w:style>
  <w:style w:type="paragraph" w:styleId="a8">
    <w:name w:val="Body Text"/>
    <w:basedOn w:val="a"/>
    <w:link w:val="a9"/>
    <w:semiHidden/>
    <w:rsid w:val="00640DC6"/>
    <w:pPr>
      <w:ind w:firstLine="709"/>
    </w:pPr>
  </w:style>
  <w:style w:type="paragraph" w:customStyle="1" w:styleId="aa">
    <w:name w:val="Формула"/>
    <w:basedOn w:val="a"/>
    <w:next w:val="a"/>
    <w:rsid w:val="00640DC6"/>
    <w:pPr>
      <w:spacing w:before="60" w:after="60"/>
      <w:ind w:left="567"/>
    </w:pPr>
  </w:style>
  <w:style w:type="paragraph" w:styleId="ab">
    <w:name w:val="caption"/>
    <w:basedOn w:val="a"/>
    <w:next w:val="a"/>
    <w:qFormat/>
    <w:rsid w:val="00640DC6"/>
    <w:pPr>
      <w:spacing w:before="120" w:after="120"/>
      <w:jc w:val="center"/>
    </w:pPr>
    <w:rPr>
      <w:b/>
      <w:bCs/>
      <w:sz w:val="24"/>
    </w:rPr>
  </w:style>
  <w:style w:type="paragraph" w:customStyle="1" w:styleId="ac">
    <w:name w:val="Таблица"/>
    <w:basedOn w:val="a"/>
    <w:rsid w:val="00640DC6"/>
    <w:pPr>
      <w:jc w:val="center"/>
    </w:pPr>
    <w:rPr>
      <w:sz w:val="24"/>
    </w:rPr>
  </w:style>
  <w:style w:type="character" w:styleId="ad">
    <w:name w:val="page number"/>
    <w:basedOn w:val="a0"/>
    <w:rsid w:val="00242E85"/>
  </w:style>
  <w:style w:type="paragraph" w:customStyle="1" w:styleId="ae">
    <w:name w:val="Чертежный"/>
    <w:rsid w:val="00242E85"/>
    <w:pPr>
      <w:suppressAutoHyphens/>
      <w:spacing w:line="100" w:lineRule="atLeast"/>
      <w:jc w:val="both"/>
    </w:pPr>
    <w:rPr>
      <w:rFonts w:ascii="ISOCPEUR" w:hAnsi="ISOCPEUR"/>
      <w:i/>
      <w:kern w:val="1"/>
      <w:lang w:val="uk-UA" w:eastAsia="hi-IN" w:bidi="hi-IN"/>
    </w:rPr>
  </w:style>
  <w:style w:type="paragraph" w:styleId="af">
    <w:name w:val="Balloon Text"/>
    <w:basedOn w:val="a"/>
    <w:link w:val="af0"/>
    <w:uiPriority w:val="99"/>
    <w:semiHidden/>
    <w:unhideWhenUsed/>
    <w:rsid w:val="00242E85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242E85"/>
    <w:rPr>
      <w:rFonts w:ascii="Tahoma" w:hAnsi="Tahoma" w:cs="Tahoma"/>
      <w:i/>
      <w:sz w:val="16"/>
      <w:szCs w:val="16"/>
    </w:rPr>
  </w:style>
  <w:style w:type="paragraph" w:styleId="af1">
    <w:name w:val="List Paragraph"/>
    <w:basedOn w:val="a"/>
    <w:uiPriority w:val="34"/>
    <w:qFormat/>
    <w:rsid w:val="00D03F65"/>
    <w:pPr>
      <w:ind w:left="720"/>
      <w:contextualSpacing/>
    </w:pPr>
  </w:style>
  <w:style w:type="paragraph" w:styleId="af2">
    <w:name w:val="List"/>
    <w:basedOn w:val="a"/>
    <w:uiPriority w:val="99"/>
    <w:semiHidden/>
    <w:unhideWhenUsed/>
    <w:rsid w:val="00E44B6A"/>
    <w:pPr>
      <w:ind w:left="283" w:hanging="283"/>
      <w:contextualSpacing/>
    </w:pPr>
  </w:style>
  <w:style w:type="paragraph" w:customStyle="1" w:styleId="Standard">
    <w:name w:val="Standard"/>
    <w:rsid w:val="000C5E59"/>
    <w:pPr>
      <w:widowControl w:val="0"/>
      <w:suppressAutoHyphens/>
      <w:autoSpaceDN w:val="0"/>
      <w:textAlignment w:val="baseline"/>
    </w:pPr>
    <w:rPr>
      <w:rFonts w:eastAsia="Andale Sans UI" w:cs="Tahoma"/>
      <w:kern w:val="3"/>
      <w:sz w:val="24"/>
      <w:szCs w:val="24"/>
      <w:lang w:val="de-DE" w:eastAsia="ja-JP" w:bidi="fa-IR"/>
    </w:rPr>
  </w:style>
  <w:style w:type="character" w:styleId="af3">
    <w:name w:val="Hyperlink"/>
    <w:basedOn w:val="a0"/>
    <w:uiPriority w:val="99"/>
    <w:unhideWhenUsed/>
    <w:rsid w:val="000F58E4"/>
    <w:rPr>
      <w:color w:val="0563C1" w:themeColor="hyperlink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EC1592"/>
    <w:rPr>
      <w:rFonts w:asciiTheme="majorHAnsi" w:eastAsiaTheme="majorEastAsia" w:hAnsiTheme="majorHAnsi" w:cstheme="majorBidi"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EC1592"/>
    <w:rPr>
      <w:rFonts w:asciiTheme="majorHAnsi" w:eastAsiaTheme="majorEastAsia" w:hAnsiTheme="majorHAnsi" w:cstheme="majorBidi"/>
      <w:i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EC1592"/>
    <w:rPr>
      <w:rFonts w:asciiTheme="majorHAnsi" w:eastAsiaTheme="majorEastAsia" w:hAnsiTheme="majorHAnsi" w:cstheme="majorBidi"/>
      <w:i/>
      <w:color w:val="1F3763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EC1592"/>
    <w:rPr>
      <w:rFonts w:asciiTheme="majorHAnsi" w:eastAsiaTheme="majorEastAsia" w:hAnsiTheme="majorHAnsi" w:cstheme="majorBidi"/>
      <w:iCs/>
      <w:color w:val="1F3763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EC1592"/>
    <w:rPr>
      <w:rFonts w:asciiTheme="majorHAnsi" w:eastAsiaTheme="majorEastAsia" w:hAnsiTheme="majorHAnsi" w:cstheme="majorBidi"/>
      <w:i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EC1592"/>
    <w:rPr>
      <w:rFonts w:asciiTheme="majorHAnsi" w:eastAsiaTheme="majorEastAsia" w:hAnsiTheme="majorHAnsi" w:cstheme="majorBidi"/>
      <w:iCs/>
      <w:color w:val="272727" w:themeColor="text1" w:themeTint="D8"/>
      <w:sz w:val="21"/>
      <w:szCs w:val="21"/>
    </w:rPr>
  </w:style>
  <w:style w:type="table" w:styleId="af4">
    <w:name w:val="Table Grid"/>
    <w:basedOn w:val="a1"/>
    <w:uiPriority w:val="59"/>
    <w:unhideWhenUsed/>
    <w:rsid w:val="007E22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Normal (Web)"/>
    <w:basedOn w:val="a"/>
    <w:uiPriority w:val="99"/>
    <w:unhideWhenUsed/>
    <w:rsid w:val="00F55124"/>
    <w:pPr>
      <w:spacing w:before="100" w:beforeAutospacing="1" w:after="100" w:afterAutospacing="1"/>
      <w:jc w:val="left"/>
    </w:pPr>
    <w:rPr>
      <w:i/>
      <w:sz w:val="24"/>
      <w:szCs w:val="24"/>
    </w:rPr>
  </w:style>
  <w:style w:type="character" w:customStyle="1" w:styleId="10">
    <w:name w:val="Неразрешенное упоминание1"/>
    <w:basedOn w:val="a0"/>
    <w:uiPriority w:val="99"/>
    <w:semiHidden/>
    <w:unhideWhenUsed/>
    <w:rsid w:val="00C53270"/>
    <w:rPr>
      <w:color w:val="605E5C"/>
      <w:shd w:val="clear" w:color="auto" w:fill="E1DFDD"/>
    </w:rPr>
  </w:style>
  <w:style w:type="paragraph" w:styleId="af6">
    <w:name w:val="Plain Text"/>
    <w:basedOn w:val="a"/>
    <w:link w:val="af7"/>
    <w:uiPriority w:val="99"/>
    <w:unhideWhenUsed/>
    <w:rsid w:val="007C3E99"/>
    <w:pPr>
      <w:jc w:val="left"/>
    </w:pPr>
    <w:rPr>
      <w:rFonts w:ascii="Consolas" w:eastAsiaTheme="minorHAnsi" w:hAnsi="Consolas" w:cs="Consolas"/>
      <w:i/>
      <w:sz w:val="21"/>
      <w:szCs w:val="21"/>
      <w:lang w:eastAsia="en-US"/>
    </w:rPr>
  </w:style>
  <w:style w:type="character" w:customStyle="1" w:styleId="af7">
    <w:name w:val="Текст Знак"/>
    <w:basedOn w:val="a0"/>
    <w:link w:val="af6"/>
    <w:uiPriority w:val="99"/>
    <w:rsid w:val="007C3E99"/>
    <w:rPr>
      <w:rFonts w:ascii="Consolas" w:eastAsiaTheme="minorHAnsi" w:hAnsi="Consolas" w:cs="Consolas"/>
      <w:sz w:val="21"/>
      <w:szCs w:val="21"/>
      <w:lang w:eastAsia="en-US"/>
    </w:rPr>
  </w:style>
  <w:style w:type="table" w:customStyle="1" w:styleId="11">
    <w:name w:val="Сетка таблицы1"/>
    <w:basedOn w:val="a1"/>
    <w:next w:val="af4"/>
    <w:uiPriority w:val="59"/>
    <w:rsid w:val="00695014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20">
    <w:name w:val="Сетка таблицы2"/>
    <w:basedOn w:val="a1"/>
    <w:next w:val="af4"/>
    <w:uiPriority w:val="59"/>
    <w:rsid w:val="00695014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9">
    <w:name w:val="Основной текст Знак"/>
    <w:basedOn w:val="a0"/>
    <w:link w:val="a8"/>
    <w:semiHidden/>
    <w:rsid w:val="00473A38"/>
    <w:rPr>
      <w:rFonts w:ascii="ГОСТ тип А" w:hAnsi="ГОСТ тип А"/>
      <w:i/>
      <w:sz w:val="28"/>
    </w:rPr>
  </w:style>
  <w:style w:type="character" w:customStyle="1" w:styleId="a7">
    <w:name w:val="Нижний колонтитул Знак"/>
    <w:basedOn w:val="a0"/>
    <w:link w:val="a6"/>
    <w:semiHidden/>
    <w:rsid w:val="009D7490"/>
    <w:rPr>
      <w:rFonts w:ascii="ГОСТ тип А" w:hAnsi="ГОСТ тип А"/>
      <w:i/>
      <w:sz w:val="28"/>
    </w:rPr>
  </w:style>
  <w:style w:type="paragraph" w:styleId="af8">
    <w:name w:val="No Spacing"/>
    <w:uiPriority w:val="1"/>
    <w:qFormat/>
    <w:rsid w:val="009F0993"/>
  </w:style>
  <w:style w:type="paragraph" w:customStyle="1" w:styleId="msonormalmailrucssattributepostfix">
    <w:name w:val="msonormal_mailru_css_attribute_postfix"/>
    <w:basedOn w:val="a"/>
    <w:rsid w:val="009F0993"/>
    <w:pPr>
      <w:spacing w:before="100" w:beforeAutospacing="1" w:after="100" w:afterAutospacing="1"/>
      <w:jc w:val="left"/>
    </w:pPr>
    <w:rPr>
      <w:i/>
      <w:sz w:val="24"/>
      <w:szCs w:val="24"/>
    </w:rPr>
  </w:style>
  <w:style w:type="character" w:styleId="af9">
    <w:name w:val="Emphasis"/>
    <w:basedOn w:val="a0"/>
    <w:uiPriority w:val="20"/>
    <w:qFormat/>
    <w:rsid w:val="009F0993"/>
    <w:rPr>
      <w:i/>
      <w:iCs/>
    </w:rPr>
  </w:style>
  <w:style w:type="character" w:customStyle="1" w:styleId="a5">
    <w:name w:val="Верхний колонтитул Знак"/>
    <w:basedOn w:val="a0"/>
    <w:link w:val="a4"/>
    <w:semiHidden/>
    <w:locked/>
    <w:rsid w:val="00A40AD9"/>
    <w:rPr>
      <w:rFonts w:ascii="ГОСТ тип А" w:hAnsi="ГОСТ тип А"/>
      <w:i/>
      <w:sz w:val="28"/>
    </w:rPr>
  </w:style>
  <w:style w:type="character" w:customStyle="1" w:styleId="citation">
    <w:name w:val="citation"/>
    <w:basedOn w:val="a0"/>
    <w:rsid w:val="00565598"/>
  </w:style>
  <w:style w:type="character" w:customStyle="1" w:styleId="nowrap">
    <w:name w:val="nowrap"/>
    <w:basedOn w:val="a0"/>
    <w:rsid w:val="00565598"/>
  </w:style>
  <w:style w:type="character" w:styleId="afa">
    <w:name w:val="Strong"/>
    <w:basedOn w:val="a0"/>
    <w:uiPriority w:val="22"/>
    <w:qFormat/>
    <w:rsid w:val="00565598"/>
    <w:rPr>
      <w:b/>
      <w:bCs/>
    </w:rPr>
  </w:style>
  <w:style w:type="character" w:customStyle="1" w:styleId="cut2visible">
    <w:name w:val="cut2__visible"/>
    <w:basedOn w:val="a0"/>
    <w:rsid w:val="00433803"/>
  </w:style>
  <w:style w:type="character" w:customStyle="1" w:styleId="cut2invisible">
    <w:name w:val="cut2__invisible"/>
    <w:basedOn w:val="a0"/>
    <w:rsid w:val="00433803"/>
  </w:style>
  <w:style w:type="character" w:customStyle="1" w:styleId="normaltextrun">
    <w:name w:val="normaltextrun"/>
    <w:basedOn w:val="a0"/>
    <w:rsid w:val="00B82819"/>
  </w:style>
  <w:style w:type="character" w:customStyle="1" w:styleId="eop">
    <w:name w:val="eop"/>
    <w:basedOn w:val="a0"/>
    <w:rsid w:val="00B82819"/>
  </w:style>
  <w:style w:type="paragraph" w:customStyle="1" w:styleId="vscom-hero-boxes-text">
    <w:name w:val="vscom-hero-boxes-text"/>
    <w:basedOn w:val="a"/>
    <w:rsid w:val="00F47DE9"/>
    <w:pPr>
      <w:spacing w:before="100" w:beforeAutospacing="1" w:after="100" w:afterAutospacing="1"/>
      <w:jc w:val="left"/>
    </w:pPr>
    <w:rPr>
      <w:i/>
      <w:sz w:val="24"/>
      <w:szCs w:val="24"/>
    </w:rPr>
  </w:style>
  <w:style w:type="paragraph" w:customStyle="1" w:styleId="12">
    <w:name w:val="1"/>
    <w:basedOn w:val="a"/>
    <w:next w:val="af5"/>
    <w:uiPriority w:val="99"/>
    <w:unhideWhenUsed/>
    <w:rsid w:val="00974EB2"/>
    <w:pPr>
      <w:spacing w:before="100" w:beforeAutospacing="1" w:after="100" w:afterAutospacing="1"/>
      <w:jc w:val="left"/>
    </w:pPr>
    <w:rPr>
      <w:i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7455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i/>
      <w:sz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45510"/>
    <w:rPr>
      <w:rFonts w:ascii="Courier New" w:hAnsi="Courier New" w:cs="Courier New"/>
    </w:rPr>
  </w:style>
  <w:style w:type="paragraph" w:customStyle="1" w:styleId="messagelistitem-zz7v6g">
    <w:name w:val="messagelistitem-zz7v6g"/>
    <w:basedOn w:val="a"/>
    <w:rsid w:val="00602F14"/>
    <w:pPr>
      <w:spacing w:before="100" w:beforeAutospacing="1" w:after="100" w:afterAutospacing="1"/>
      <w:jc w:val="left"/>
    </w:pPr>
    <w:rPr>
      <w:i/>
      <w:sz w:val="24"/>
      <w:szCs w:val="24"/>
    </w:rPr>
  </w:style>
  <w:style w:type="paragraph" w:styleId="afb">
    <w:name w:val="Title"/>
    <w:basedOn w:val="a"/>
    <w:next w:val="a"/>
    <w:link w:val="afc"/>
    <w:uiPriority w:val="10"/>
    <w:qFormat/>
    <w:rsid w:val="0001503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c">
    <w:name w:val="Заголовок Знак"/>
    <w:basedOn w:val="a0"/>
    <w:link w:val="afb"/>
    <w:uiPriority w:val="10"/>
    <w:rsid w:val="00015037"/>
    <w:rPr>
      <w:rFonts w:asciiTheme="majorHAnsi" w:eastAsiaTheme="majorEastAsia" w:hAnsiTheme="majorHAnsi" w:cstheme="majorBidi"/>
      <w:i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42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7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757420">
                  <w:marLeft w:val="1125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20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7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4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19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8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31926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685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7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91744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93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6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3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3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4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3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59567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10" Type="http://schemas.openxmlformats.org/officeDocument/2006/relationships/header" Target="header2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z_nat\AppData\Local\Temp\Rar$DIa3936.34081\&#1064;&#1072;&#1073;&#1083;&#1086;&#1085;%20&#1043;&#1054;&#1057;&#1058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69E503-657F-4F8D-932F-D4E70A5642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ГОСТ.dot</Template>
  <TotalTime>242</TotalTime>
  <Pages>29</Pages>
  <Words>2518</Words>
  <Characters>14357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Шаблон для создания отчетов по ГОСТу</vt:lpstr>
    </vt:vector>
  </TitlesOfParts>
  <Company>Авиационная корпорация "Рубин"</Company>
  <LinksUpToDate>false</LinksUpToDate>
  <CharactersWithSpaces>16842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для создания отчетов по ГОСТу</dc:title>
  <dc:subject/>
  <dc:creator>Настя Бурова</dc:creator>
  <cp:keywords/>
  <dc:description/>
  <cp:lastModifiedBy>артём глушко</cp:lastModifiedBy>
  <cp:revision>12</cp:revision>
  <cp:lastPrinted>2023-12-11T08:46:00Z</cp:lastPrinted>
  <dcterms:created xsi:type="dcterms:W3CDTF">2023-12-19T17:58:00Z</dcterms:created>
  <dcterms:modified xsi:type="dcterms:W3CDTF">2024-06-20T08:10:00Z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Номер документа">
    <vt:lpwstr>XXX-XXX-XXXX</vt:lpwstr>
  </property>
</Properties>
</file>